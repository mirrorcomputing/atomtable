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60D6A" w:rsidRPr="0033356B" w:rsidRDefault="00D60D6A">
                                <w:pPr>
                                  <w:pStyle w:val="ab"/>
                                  <w:rPr>
                                    <w:rFonts w:ascii="Microsoft YaHei UI" w:eastAsia="Microsoft YaHei UI" w:hAnsi="Microsoft YaHei UI"/>
                                    <w:szCs w:val="132"/>
                                  </w:rPr>
                                </w:pPr>
                                <w:r w:rsidRPr="0033356B">
                                  <w:rPr>
                                    <w:rFonts w:ascii="Microsoft YaHei UI" w:eastAsia="Microsoft YaHei UI" w:hAnsi="Microsoft YaHei UI" w:hint="eastAsia"/>
                                    <w:szCs w:val="132"/>
                                  </w:rPr>
                                  <w:t>信息</w:t>
                                </w:r>
                                <w:r w:rsidRPr="0033356B">
                                  <w:rPr>
                                    <w:rFonts w:ascii="Microsoft YaHei UI" w:eastAsia="Microsoft YaHei UI" w:hAnsi="Microsoft YaHei UI"/>
                                    <w:szCs w:val="132"/>
                                  </w:rPr>
                                  <w:t>世界</w:t>
                                </w:r>
                                <w:r>
                                  <w:rPr>
                                    <w:rFonts w:ascii="Microsoft YaHei UI" w:eastAsia="Microsoft YaHei UI" w:hAnsi="Microsoft YaHei UI" w:hint="eastAsia"/>
                                    <w:szCs w:val="132"/>
                                  </w:rPr>
                                  <w:t>概论</w:t>
                                </w:r>
                                <w:bookmarkStart w:id="0" w:name="_GoBack"/>
                                <w:bookmarkEnd w:id="0"/>
                              </w:p>
                              <w:p w:rsidR="00D60D6A" w:rsidRPr="0047418C" w:rsidRDefault="000F0DB0">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D60D6A">
                                      <w:rPr>
                                        <w:rFonts w:ascii="Microsoft YaHei UI" w:eastAsia="Microsoft YaHei UI" w:hAnsi="Microsoft YaHei UI"/>
                                      </w:rPr>
                                      <w:t>与</w:t>
                                    </w:r>
                                    <w:r w:rsidR="00D60D6A">
                                      <w:rPr>
                                        <w:rFonts w:ascii="Microsoft YaHei UI" w:eastAsia="Microsoft YaHei UI" w:hAnsi="Microsoft YaHei UI" w:hint="eastAsia"/>
                                      </w:rPr>
                                      <w:t>未来</w:t>
                                    </w:r>
                                    <w:r w:rsidR="00D60D6A">
                                      <w:rPr>
                                        <w:rFonts w:ascii="Microsoft YaHei UI" w:eastAsia="Microsoft YaHei UI" w:hAnsi="Microsoft YaHei UI"/>
                                      </w:rPr>
                                      <w:t>计算机前瞻</w:t>
                                    </w:r>
                                  </w:sdtContent>
                                </w:sdt>
                              </w:p>
                              <w:sdt>
                                <w:sdtPr>
                                  <w:rPr>
                                    <w:rFonts w:ascii="Microsoft YaHei UI" w:eastAsia="Microsoft YaHei UI" w:hAnsi="Microsoft YaHei UI"/>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D60D6A" w:rsidRPr="0047418C" w:rsidRDefault="00D60D6A">
                                    <w:pPr>
                                      <w:pStyle w:val="af"/>
                                      <w:spacing w:after="600"/>
                                      <w:rPr>
                                        <w:rFonts w:ascii="Microsoft YaHei UI" w:eastAsia="Microsoft YaHei UI" w:hAnsi="Microsoft YaHei UI"/>
                                      </w:rPr>
                                    </w:pPr>
                                    <w:r>
                                      <w:rPr>
                                        <w:rFonts w:ascii="Microsoft YaHei UI" w:eastAsia="Microsoft YaHei UI" w:hAnsi="Microsoft YaHei UI" w:hint="eastAsia"/>
                                      </w:rPr>
                                      <w:t>高中语文数学</w:t>
                                    </w:r>
                                    <w:r>
                                      <w:rPr>
                                        <w:rFonts w:ascii="Microsoft YaHei UI" w:eastAsia="Microsoft YaHei UI" w:hAnsi="Microsoft YaHei UI"/>
                                      </w:rPr>
                                      <w:t>物理化学生物知识是这本书主要的参考</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alt="说明: 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" o:allowoverlap="f" fillcolor="white [3201]" stroked="f" strokeweight="2pt">
                    <v:textbox inset="0,0,0,0">
                      <w:txbxContent>
                        <w:p w:rsidR="00D60D6A" w:rsidRPr="0033356B" w:rsidRDefault="00D60D6A">
                          <w:pPr>
                            <w:pStyle w:val="ab"/>
                            <w:rPr>
                              <w:rFonts w:ascii="Microsoft YaHei UI" w:eastAsia="Microsoft YaHei UI" w:hAnsi="Microsoft YaHei UI"/>
                              <w:szCs w:val="132"/>
                            </w:rPr>
                          </w:pPr>
                          <w:r w:rsidRPr="0033356B">
                            <w:rPr>
                              <w:rFonts w:ascii="Microsoft YaHei UI" w:eastAsia="Microsoft YaHei UI" w:hAnsi="Microsoft YaHei UI" w:hint="eastAsia"/>
                              <w:szCs w:val="132"/>
                            </w:rPr>
                            <w:t>信息</w:t>
                          </w:r>
                          <w:r w:rsidRPr="0033356B">
                            <w:rPr>
                              <w:rFonts w:ascii="Microsoft YaHei UI" w:eastAsia="Microsoft YaHei UI" w:hAnsi="Microsoft YaHei UI"/>
                              <w:szCs w:val="132"/>
                            </w:rPr>
                            <w:t>世界</w:t>
                          </w:r>
                          <w:r>
                            <w:rPr>
                              <w:rFonts w:ascii="Microsoft YaHei UI" w:eastAsia="Microsoft YaHei UI" w:hAnsi="Microsoft YaHei UI" w:hint="eastAsia"/>
                              <w:szCs w:val="132"/>
                            </w:rPr>
                            <w:t>概论</w:t>
                          </w:r>
                          <w:bookmarkStart w:id="1" w:name="_GoBack"/>
                          <w:bookmarkEnd w:id="1"/>
                        </w:p>
                        <w:p w:rsidR="00D60D6A" w:rsidRPr="0047418C" w:rsidRDefault="000F0DB0">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D60D6A">
                                <w:rPr>
                                  <w:rFonts w:ascii="Microsoft YaHei UI" w:eastAsia="Microsoft YaHei UI" w:hAnsi="Microsoft YaHei UI"/>
                                </w:rPr>
                                <w:t>与</w:t>
                              </w:r>
                              <w:r w:rsidR="00D60D6A">
                                <w:rPr>
                                  <w:rFonts w:ascii="Microsoft YaHei UI" w:eastAsia="Microsoft YaHei UI" w:hAnsi="Microsoft YaHei UI" w:hint="eastAsia"/>
                                </w:rPr>
                                <w:t>未来</w:t>
                              </w:r>
                              <w:r w:rsidR="00D60D6A">
                                <w:rPr>
                                  <w:rFonts w:ascii="Microsoft YaHei UI" w:eastAsia="Microsoft YaHei UI" w:hAnsi="Microsoft YaHei UI"/>
                                </w:rPr>
                                <w:t>计算机前瞻</w:t>
                              </w:r>
                            </w:sdtContent>
                          </w:sdt>
                        </w:p>
                        <w:sdt>
                          <w:sdtPr>
                            <w:rPr>
                              <w:rFonts w:ascii="Microsoft YaHei UI" w:eastAsia="Microsoft YaHei UI" w:hAnsi="Microsoft YaHei UI"/>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D60D6A" w:rsidRPr="0047418C" w:rsidRDefault="00D60D6A">
                              <w:pPr>
                                <w:pStyle w:val="af"/>
                                <w:spacing w:after="600"/>
                                <w:rPr>
                                  <w:rFonts w:ascii="Microsoft YaHei UI" w:eastAsia="Microsoft YaHei UI" w:hAnsi="Microsoft YaHei UI"/>
                                </w:rPr>
                              </w:pPr>
                              <w:r>
                                <w:rPr>
                                  <w:rFonts w:ascii="Microsoft YaHei UI" w:eastAsia="Microsoft YaHei UI" w:hAnsi="Microsoft YaHei UI" w:hint="eastAsia"/>
                                </w:rPr>
                                <w:t>高中语文数学</w:t>
                              </w:r>
                              <w:r>
                                <w:rPr>
                                  <w:rFonts w:ascii="Microsoft YaHei UI" w:eastAsia="Microsoft YaHei UI" w:hAnsi="Microsoft YaHei UI"/>
                                </w:rPr>
                                <w:t>物理化学生物知识是这本书主要的参考</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D6A" w:rsidRPr="0071045C" w:rsidRDefault="000F0DB0">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D60D6A">
                                      <w:rPr>
                                        <w:rFonts w:ascii="Microsoft YaHei UI" w:eastAsia="Microsoft YaHei UI" w:hAnsi="Microsoft YaHei UI"/>
                                      </w:rPr>
                                      <w:t>李鹏</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02"/>
                                  <w:gridCol w:w="3505"/>
                                  <w:gridCol w:w="3505"/>
                                </w:tblGrid>
                                <w:tr w:rsidR="00D60D6A" w:rsidRPr="0071045C">
                                  <w:trPr>
                                    <w:trHeight w:hRule="exact" w:val="144"/>
                                    <w:jc w:val="right"/>
                                  </w:trPr>
                                  <w:tc>
                                    <w:tcPr>
                                      <w:tcW w:w="1666" w:type="pct"/>
                                    </w:tcPr>
                                    <w:p w:rsidR="00D60D6A" w:rsidRPr="0071045C" w:rsidRDefault="00D60D6A">
                                      <w:pPr>
                                        <w:rPr>
                                          <w:rFonts w:ascii="Microsoft YaHei UI" w:eastAsia="Microsoft YaHei UI" w:hAnsi="Microsoft YaHei UI"/>
                                        </w:rPr>
                                      </w:pPr>
                                    </w:p>
                                  </w:tc>
                                  <w:tc>
                                    <w:tcPr>
                                      <w:tcW w:w="1667" w:type="pct"/>
                                    </w:tcPr>
                                    <w:p w:rsidR="00D60D6A" w:rsidRPr="0071045C" w:rsidRDefault="00D60D6A">
                                      <w:pPr>
                                        <w:rPr>
                                          <w:rFonts w:ascii="Microsoft YaHei UI" w:eastAsia="Microsoft YaHei UI" w:hAnsi="Microsoft YaHei UI"/>
                                        </w:rPr>
                                      </w:pPr>
                                    </w:p>
                                  </w:tc>
                                  <w:tc>
                                    <w:tcPr>
                                      <w:tcW w:w="1667" w:type="pct"/>
                                    </w:tcPr>
                                    <w:p w:rsidR="00D60D6A" w:rsidRPr="0071045C" w:rsidRDefault="00D60D6A">
                                      <w:pPr>
                                        <w:rPr>
                                          <w:rFonts w:ascii="Microsoft YaHei UI" w:eastAsia="Microsoft YaHei UI" w:hAnsi="Microsoft YaHei UI"/>
                                        </w:rPr>
                                      </w:pPr>
                                    </w:p>
                                  </w:tc>
                                </w:tr>
                                <w:tr w:rsidR="00D60D6A" w:rsidRPr="0071045C">
                                  <w:trPr>
                                    <w:jc w:val="right"/>
                                  </w:trPr>
                                  <w:tc>
                                    <w:tcPr>
                                      <w:tcW w:w="1666" w:type="pct"/>
                                      <w:tcMar>
                                        <w:bottom w:w="144" w:type="dxa"/>
                                      </w:tcMar>
                                    </w:tcPr>
                                    <w:p w:rsidR="00D60D6A" w:rsidRPr="0071045C" w:rsidRDefault="00D60D6A">
                                      <w:pPr>
                                        <w:pStyle w:val="a5"/>
                                        <w:rPr>
                                          <w:rFonts w:ascii="Microsoft YaHei UI" w:eastAsia="Microsoft YaHei UI" w:hAnsi="Microsoft YaHei UI"/>
                                        </w:rPr>
                                      </w:pPr>
                                      <w:r w:rsidRPr="0071045C">
                                        <w:rPr>
                                          <w:rFonts w:ascii="Microsoft YaHei UI" w:eastAsia="Microsoft YaHei UI" w:hAnsi="Microsoft YaHei UI"/>
                                          <w:b/>
                                          <w:bCs/>
                                          <w:lang w:val="zh-CN"/>
                                        </w:rPr>
                                        <w:t>电话</w:t>
                                      </w:r>
                                      <w:r w:rsidRPr="0071045C">
                                        <w:rPr>
                                          <w:rFonts w:ascii="Microsoft YaHei UI" w:eastAsia="Microsoft YaHei UI" w:hAnsi="Microsoft YaHei UI"/>
                                          <w:lang w:val="zh-CN"/>
                                        </w:rPr>
                                        <w:t xml:space="preserve"> </w:t>
                                      </w:r>
                                      <w:sdt>
                                        <w:sdtPr>
                                          <w:rPr>
                                            <w:rFonts w:ascii="Microsoft YaHei UI" w:eastAsia="Microsoft YaHei UI" w:hAnsi="Microsoft YaHei UI"/>
                                          </w:rPr>
                                          <w:alias w:val="电话"/>
                                          <w:tag w:val=""/>
                                          <w:id w:val="130763847"/>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13006375163</w:t>
                                          </w:r>
                                        </w:sdtContent>
                                      </w:sdt>
                                    </w:p>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hint="eastAsia"/>
                                          <w:b/>
                                          <w:bCs/>
                                          <w:lang w:val="zh-CN"/>
                                        </w:rPr>
                                        <w:t>职业</w:t>
                                      </w:r>
                                      <w:r w:rsidRPr="0071045C">
                                        <w:rPr>
                                          <w:rFonts w:ascii="Microsoft YaHei UI" w:eastAsia="Microsoft YaHei UI" w:hAnsi="Microsoft YaHei UI"/>
                                          <w:lang w:val="zh-CN"/>
                                        </w:rPr>
                                        <w:t xml:space="preserve"> </w:t>
                                      </w:r>
                                      <w:sdt>
                                        <w:sdtPr>
                                          <w:rPr>
                                            <w:rFonts w:ascii="Microsoft YaHei UI" w:eastAsia="Microsoft YaHei UI" w:hAnsi="Microsoft YaHei UI"/>
                                          </w:rPr>
                                          <w:alias w:val="传真"/>
                                          <w:tag w:val=""/>
                                          <w:id w:val="-2015451963"/>
                                          <w:dataBinding w:prefixMappings="xmlns:ns0='http://schemas.microsoft.com/office/2006/coverPageProps' " w:xpath="/ns0:CoverPageProperties[1]/ns0:CompanyFax[1]" w:storeItemID="{55AF091B-3C7A-41E3-B477-F2FDAA23CFDA}"/>
                                          <w:text/>
                                        </w:sdtPr>
                                        <w:sdtEndPr/>
                                        <w:sdtContent>
                                          <w:r>
                                            <w:rPr>
                                              <w:rFonts w:ascii="Microsoft YaHei UI" w:eastAsia="Microsoft YaHei UI" w:hAnsi="Microsoft YaHei UI"/>
                                            </w:rPr>
                                            <w:t>大学生</w:t>
                                          </w:r>
                                        </w:sdtContent>
                                      </w:sdt>
                                    </w:p>
                                  </w:tc>
                                  <w:sdt>
                                    <w:sdtPr>
                                      <w:rPr>
                                        <w:rFonts w:ascii="Microsoft YaHei UI" w:eastAsia="Microsoft YaHei UI" w:hAnsi="Microsoft YaHei UI"/>
                                      </w:rPr>
                                      <w:alias w:val="地址"/>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hint="eastAsia"/>
                                            </w:rPr>
                                            <w:t>籍贯 新疆昌吉</w:t>
                                          </w:r>
                                          <w:r>
                                            <w:rPr>
                                              <w:rFonts w:ascii="Microsoft YaHei UI" w:eastAsia="Microsoft YaHei UI" w:hAnsi="Microsoft YaHei UI" w:hint="eastAsia"/>
                                            </w:rPr>
                                            <w:br/>
                                            <w:t>现居 湖北武汉</w:t>
                                          </w:r>
                                        </w:p>
                                      </w:tc>
                                    </w:sdtContent>
                                  </w:sdt>
                                  <w:tc>
                                    <w:tcPr>
                                      <w:tcW w:w="1667" w:type="pct"/>
                                      <w:tcMar>
                                        <w:bottom w:w="144" w:type="dxa"/>
                                      </w:tcMar>
                                    </w:tcPr>
                                    <w:sdt>
                                      <w:sdtPr>
                                        <w:rPr>
                                          <w:rFonts w:ascii="Microsoft YaHei UI" w:eastAsia="Microsoft YaHei UI" w:hAnsi="Microsoft YaHei UI"/>
                                        </w:rPr>
                                        <w:alias w:val="网站"/>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D60D6A" w:rsidRPr="0071045C" w:rsidRDefault="00D60D6A">
                                          <w:pPr>
                                            <w:pStyle w:val="a5"/>
                                            <w:rPr>
                                              <w:rFonts w:ascii="Microsoft YaHei UI" w:eastAsia="Microsoft YaHei UI" w:hAnsi="Microsoft YaHei UI"/>
                                            </w:rPr>
                                          </w:pPr>
                                          <w:r>
                                            <w:rPr>
                                              <w:rFonts w:ascii="Microsoft YaHei UI" w:eastAsia="Microsoft YaHei UI" w:hAnsi="Microsoft YaHei UI"/>
                                            </w:rPr>
                                            <w:t>网站</w:t>
                                          </w:r>
                                          <w:r>
                                            <w:rPr>
                                              <w:rFonts w:ascii="Microsoft YaHei UI" w:eastAsia="Microsoft YaHei UI" w:hAnsi="Microsoft YaHei UI" w:hint="eastAsia"/>
                                            </w:rPr>
                                            <w:t xml:space="preserve"> </w:t>
                                          </w:r>
                                          <w:r>
                                            <w:rPr>
                                              <w:rFonts w:ascii="Microsoft YaHei UI" w:eastAsia="Microsoft YaHei UI" w:hAnsi="Microsoft YaHei UI"/>
                                            </w:rPr>
                                            <w:t>博客园</w:t>
                                          </w:r>
                                          <w:proofErr w:type="spellStart"/>
                                          <w:r>
                                            <w:rPr>
                                              <w:rFonts w:ascii="Microsoft YaHei UI" w:eastAsia="Microsoft YaHei UI" w:hAnsi="Microsoft YaHei UI"/>
                                            </w:rPr>
                                            <w:t>timeloveboy</w:t>
                                          </w:r>
                                          <w:proofErr w:type="spellEnd"/>
                                        </w:p>
                                      </w:sdtContent>
                                    </w:sdt>
                                    <w:sdt>
                                      <w:sdtPr>
                                        <w:rPr>
                                          <w:rFonts w:ascii="Microsoft YaHei UI" w:eastAsia="Microsoft YaHei UI" w:hAnsi="Microsoft YaHei UI"/>
                                        </w:rPr>
                                        <w:alias w:val="电子邮件"/>
                                        <w:tag w:val=""/>
                                        <w:id w:val="1873495697"/>
                                        <w:dataBinding w:prefixMappings="xmlns:ns0='http://schemas.microsoft.com/office/2006/coverPageProps' " w:xpath="/ns0:CoverPageProperties[1]/ns0:CompanyEmail[1]" w:storeItemID="{55AF091B-3C7A-41E3-B477-F2FDAA23CFDA}"/>
                                        <w:text/>
                                      </w:sdtPr>
                                      <w:sdtEndPr/>
                                      <w:sdtContent>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rPr>
                                            <w:t>734991033@qq.com</w:t>
                                          </w:r>
                                        </w:p>
                                      </w:sdtContent>
                                    </w:sdt>
                                  </w:tc>
                                </w:tr>
                                <w:tr w:rsidR="00D60D6A" w:rsidRPr="0071045C">
                                  <w:trPr>
                                    <w:trHeight w:hRule="exact" w:val="86"/>
                                    <w:jc w:val="right"/>
                                  </w:trPr>
                                  <w:tc>
                                    <w:tcPr>
                                      <w:tcW w:w="1666" w:type="pct"/>
                                      <w:shd w:val="clear" w:color="auto" w:fill="000000" w:themeFill="text1"/>
                                    </w:tcPr>
                                    <w:p w:rsidR="00D60D6A" w:rsidRPr="0071045C" w:rsidRDefault="00D60D6A">
                                      <w:pPr>
                                        <w:pStyle w:val="a5"/>
                                        <w:rPr>
                                          <w:rFonts w:ascii="Microsoft YaHei UI" w:eastAsia="Microsoft YaHei UI" w:hAnsi="Microsoft YaHei UI"/>
                                        </w:rPr>
                                      </w:pPr>
                                    </w:p>
                                  </w:tc>
                                  <w:tc>
                                    <w:tcPr>
                                      <w:tcW w:w="1667" w:type="pct"/>
                                      <w:shd w:val="clear" w:color="auto" w:fill="000000" w:themeFill="text1"/>
                                    </w:tcPr>
                                    <w:p w:rsidR="00D60D6A" w:rsidRPr="0071045C" w:rsidRDefault="00D60D6A">
                                      <w:pPr>
                                        <w:pStyle w:val="a5"/>
                                        <w:rPr>
                                          <w:rFonts w:ascii="Microsoft YaHei UI" w:eastAsia="Microsoft YaHei UI" w:hAnsi="Microsoft YaHei UI"/>
                                        </w:rPr>
                                      </w:pPr>
                                    </w:p>
                                  </w:tc>
                                  <w:tc>
                                    <w:tcPr>
                                      <w:tcW w:w="1667" w:type="pct"/>
                                      <w:shd w:val="clear" w:color="auto" w:fill="000000" w:themeFill="text1"/>
                                    </w:tcPr>
                                    <w:p w:rsidR="00D60D6A" w:rsidRPr="0071045C" w:rsidRDefault="00D60D6A">
                                      <w:pPr>
                                        <w:pStyle w:val="a5"/>
                                        <w:rPr>
                                          <w:rFonts w:ascii="Microsoft YaHei UI" w:eastAsia="Microsoft YaHei UI" w:hAnsi="Microsoft YaHei UI"/>
                                        </w:rPr>
                                      </w:pPr>
                                    </w:p>
                                  </w:tc>
                                </w:tr>
                              </w:tbl>
                              <w:p w:rsidR="00D60D6A" w:rsidRPr="0071045C" w:rsidRDefault="00D60D6A">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文本框 15" o:spid="_x0000_s1027" type="#_x0000_t202" alt="说明: 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D60D6A" w:rsidRPr="0071045C" w:rsidRDefault="000F0DB0">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D60D6A">
                                <w:rPr>
                                  <w:rFonts w:ascii="Microsoft YaHei UI" w:eastAsia="Microsoft YaHei UI" w:hAnsi="Microsoft YaHei UI"/>
                                </w:rPr>
                                <w:t>李鹏</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02"/>
                            <w:gridCol w:w="3505"/>
                            <w:gridCol w:w="3505"/>
                          </w:tblGrid>
                          <w:tr w:rsidR="00D60D6A" w:rsidRPr="0071045C">
                            <w:trPr>
                              <w:trHeight w:hRule="exact" w:val="144"/>
                              <w:jc w:val="right"/>
                            </w:trPr>
                            <w:tc>
                              <w:tcPr>
                                <w:tcW w:w="1666" w:type="pct"/>
                              </w:tcPr>
                              <w:p w:rsidR="00D60D6A" w:rsidRPr="0071045C" w:rsidRDefault="00D60D6A">
                                <w:pPr>
                                  <w:rPr>
                                    <w:rFonts w:ascii="Microsoft YaHei UI" w:eastAsia="Microsoft YaHei UI" w:hAnsi="Microsoft YaHei UI"/>
                                  </w:rPr>
                                </w:pPr>
                              </w:p>
                            </w:tc>
                            <w:tc>
                              <w:tcPr>
                                <w:tcW w:w="1667" w:type="pct"/>
                              </w:tcPr>
                              <w:p w:rsidR="00D60D6A" w:rsidRPr="0071045C" w:rsidRDefault="00D60D6A">
                                <w:pPr>
                                  <w:rPr>
                                    <w:rFonts w:ascii="Microsoft YaHei UI" w:eastAsia="Microsoft YaHei UI" w:hAnsi="Microsoft YaHei UI"/>
                                  </w:rPr>
                                </w:pPr>
                              </w:p>
                            </w:tc>
                            <w:tc>
                              <w:tcPr>
                                <w:tcW w:w="1667" w:type="pct"/>
                              </w:tcPr>
                              <w:p w:rsidR="00D60D6A" w:rsidRPr="0071045C" w:rsidRDefault="00D60D6A">
                                <w:pPr>
                                  <w:rPr>
                                    <w:rFonts w:ascii="Microsoft YaHei UI" w:eastAsia="Microsoft YaHei UI" w:hAnsi="Microsoft YaHei UI"/>
                                  </w:rPr>
                                </w:pPr>
                              </w:p>
                            </w:tc>
                          </w:tr>
                          <w:tr w:rsidR="00D60D6A" w:rsidRPr="0071045C">
                            <w:trPr>
                              <w:jc w:val="right"/>
                            </w:trPr>
                            <w:tc>
                              <w:tcPr>
                                <w:tcW w:w="1666" w:type="pct"/>
                                <w:tcMar>
                                  <w:bottom w:w="144" w:type="dxa"/>
                                </w:tcMar>
                              </w:tcPr>
                              <w:p w:rsidR="00D60D6A" w:rsidRPr="0071045C" w:rsidRDefault="00D60D6A">
                                <w:pPr>
                                  <w:pStyle w:val="a5"/>
                                  <w:rPr>
                                    <w:rFonts w:ascii="Microsoft YaHei UI" w:eastAsia="Microsoft YaHei UI" w:hAnsi="Microsoft YaHei UI"/>
                                  </w:rPr>
                                </w:pPr>
                                <w:r w:rsidRPr="0071045C">
                                  <w:rPr>
                                    <w:rFonts w:ascii="Microsoft YaHei UI" w:eastAsia="Microsoft YaHei UI" w:hAnsi="Microsoft YaHei UI"/>
                                    <w:b/>
                                    <w:bCs/>
                                    <w:lang w:val="zh-CN"/>
                                  </w:rPr>
                                  <w:t>电话</w:t>
                                </w:r>
                                <w:r w:rsidRPr="0071045C">
                                  <w:rPr>
                                    <w:rFonts w:ascii="Microsoft YaHei UI" w:eastAsia="Microsoft YaHei UI" w:hAnsi="Microsoft YaHei UI"/>
                                    <w:lang w:val="zh-CN"/>
                                  </w:rPr>
                                  <w:t xml:space="preserve"> </w:t>
                                </w:r>
                                <w:sdt>
                                  <w:sdtPr>
                                    <w:rPr>
                                      <w:rFonts w:ascii="Microsoft YaHei UI" w:eastAsia="Microsoft YaHei UI" w:hAnsi="Microsoft YaHei UI"/>
                                    </w:rPr>
                                    <w:alias w:val="电话"/>
                                    <w:tag w:val=""/>
                                    <w:id w:val="130763847"/>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13006375163</w:t>
                                    </w:r>
                                  </w:sdtContent>
                                </w:sdt>
                              </w:p>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hint="eastAsia"/>
                                    <w:b/>
                                    <w:bCs/>
                                    <w:lang w:val="zh-CN"/>
                                  </w:rPr>
                                  <w:t>职业</w:t>
                                </w:r>
                                <w:r w:rsidRPr="0071045C">
                                  <w:rPr>
                                    <w:rFonts w:ascii="Microsoft YaHei UI" w:eastAsia="Microsoft YaHei UI" w:hAnsi="Microsoft YaHei UI"/>
                                    <w:lang w:val="zh-CN"/>
                                  </w:rPr>
                                  <w:t xml:space="preserve"> </w:t>
                                </w:r>
                                <w:sdt>
                                  <w:sdtPr>
                                    <w:rPr>
                                      <w:rFonts w:ascii="Microsoft YaHei UI" w:eastAsia="Microsoft YaHei UI" w:hAnsi="Microsoft YaHei UI"/>
                                    </w:rPr>
                                    <w:alias w:val="传真"/>
                                    <w:tag w:val=""/>
                                    <w:id w:val="-2015451963"/>
                                    <w:dataBinding w:prefixMappings="xmlns:ns0='http://schemas.microsoft.com/office/2006/coverPageProps' " w:xpath="/ns0:CoverPageProperties[1]/ns0:CompanyFax[1]" w:storeItemID="{55AF091B-3C7A-41E3-B477-F2FDAA23CFDA}"/>
                                    <w:text/>
                                  </w:sdtPr>
                                  <w:sdtEndPr/>
                                  <w:sdtContent>
                                    <w:r>
                                      <w:rPr>
                                        <w:rFonts w:ascii="Microsoft YaHei UI" w:eastAsia="Microsoft YaHei UI" w:hAnsi="Microsoft YaHei UI"/>
                                      </w:rPr>
                                      <w:t>大学生</w:t>
                                    </w:r>
                                  </w:sdtContent>
                                </w:sdt>
                              </w:p>
                            </w:tc>
                            <w:sdt>
                              <w:sdtPr>
                                <w:rPr>
                                  <w:rFonts w:ascii="Microsoft YaHei UI" w:eastAsia="Microsoft YaHei UI" w:hAnsi="Microsoft YaHei UI"/>
                                </w:rPr>
                                <w:alias w:val="地址"/>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hint="eastAsia"/>
                                      </w:rPr>
                                      <w:t>籍贯 新疆昌吉</w:t>
                                    </w:r>
                                    <w:r>
                                      <w:rPr>
                                        <w:rFonts w:ascii="Microsoft YaHei UI" w:eastAsia="Microsoft YaHei UI" w:hAnsi="Microsoft YaHei UI" w:hint="eastAsia"/>
                                      </w:rPr>
                                      <w:br/>
                                      <w:t>现居 湖北武汉</w:t>
                                    </w:r>
                                  </w:p>
                                </w:tc>
                              </w:sdtContent>
                            </w:sdt>
                            <w:tc>
                              <w:tcPr>
                                <w:tcW w:w="1667" w:type="pct"/>
                                <w:tcMar>
                                  <w:bottom w:w="144" w:type="dxa"/>
                                </w:tcMar>
                              </w:tcPr>
                              <w:sdt>
                                <w:sdtPr>
                                  <w:rPr>
                                    <w:rFonts w:ascii="Microsoft YaHei UI" w:eastAsia="Microsoft YaHei UI" w:hAnsi="Microsoft YaHei UI"/>
                                  </w:rPr>
                                  <w:alias w:val="网站"/>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D60D6A" w:rsidRPr="0071045C" w:rsidRDefault="00D60D6A">
                                    <w:pPr>
                                      <w:pStyle w:val="a5"/>
                                      <w:rPr>
                                        <w:rFonts w:ascii="Microsoft YaHei UI" w:eastAsia="Microsoft YaHei UI" w:hAnsi="Microsoft YaHei UI"/>
                                      </w:rPr>
                                    </w:pPr>
                                    <w:r>
                                      <w:rPr>
                                        <w:rFonts w:ascii="Microsoft YaHei UI" w:eastAsia="Microsoft YaHei UI" w:hAnsi="Microsoft YaHei UI"/>
                                      </w:rPr>
                                      <w:t>网站</w:t>
                                    </w:r>
                                    <w:r>
                                      <w:rPr>
                                        <w:rFonts w:ascii="Microsoft YaHei UI" w:eastAsia="Microsoft YaHei UI" w:hAnsi="Microsoft YaHei UI" w:hint="eastAsia"/>
                                      </w:rPr>
                                      <w:t xml:space="preserve"> </w:t>
                                    </w:r>
                                    <w:r>
                                      <w:rPr>
                                        <w:rFonts w:ascii="Microsoft YaHei UI" w:eastAsia="Microsoft YaHei UI" w:hAnsi="Microsoft YaHei UI"/>
                                      </w:rPr>
                                      <w:t>博客园</w:t>
                                    </w:r>
                                    <w:proofErr w:type="spellStart"/>
                                    <w:r>
                                      <w:rPr>
                                        <w:rFonts w:ascii="Microsoft YaHei UI" w:eastAsia="Microsoft YaHei UI" w:hAnsi="Microsoft YaHei UI"/>
                                      </w:rPr>
                                      <w:t>timeloveboy</w:t>
                                    </w:r>
                                    <w:proofErr w:type="spellEnd"/>
                                  </w:p>
                                </w:sdtContent>
                              </w:sdt>
                              <w:sdt>
                                <w:sdtPr>
                                  <w:rPr>
                                    <w:rFonts w:ascii="Microsoft YaHei UI" w:eastAsia="Microsoft YaHei UI" w:hAnsi="Microsoft YaHei UI"/>
                                  </w:rPr>
                                  <w:alias w:val="电子邮件"/>
                                  <w:tag w:val=""/>
                                  <w:id w:val="1873495697"/>
                                  <w:dataBinding w:prefixMappings="xmlns:ns0='http://schemas.microsoft.com/office/2006/coverPageProps' " w:xpath="/ns0:CoverPageProperties[1]/ns0:CompanyEmail[1]" w:storeItemID="{55AF091B-3C7A-41E3-B477-F2FDAA23CFDA}"/>
                                  <w:text/>
                                </w:sdtPr>
                                <w:sdtEndPr/>
                                <w:sdtContent>
                                  <w:p w:rsidR="00D60D6A" w:rsidRPr="0071045C" w:rsidRDefault="00D60D6A" w:rsidP="0033356B">
                                    <w:pPr>
                                      <w:pStyle w:val="a5"/>
                                      <w:rPr>
                                        <w:rFonts w:ascii="Microsoft YaHei UI" w:eastAsia="Microsoft YaHei UI" w:hAnsi="Microsoft YaHei UI"/>
                                      </w:rPr>
                                    </w:pPr>
                                    <w:r>
                                      <w:rPr>
                                        <w:rFonts w:ascii="Microsoft YaHei UI" w:eastAsia="Microsoft YaHei UI" w:hAnsi="Microsoft YaHei UI"/>
                                      </w:rPr>
                                      <w:t>734991033@qq.com</w:t>
                                    </w:r>
                                  </w:p>
                                </w:sdtContent>
                              </w:sdt>
                            </w:tc>
                          </w:tr>
                          <w:tr w:rsidR="00D60D6A" w:rsidRPr="0071045C">
                            <w:trPr>
                              <w:trHeight w:hRule="exact" w:val="86"/>
                              <w:jc w:val="right"/>
                            </w:trPr>
                            <w:tc>
                              <w:tcPr>
                                <w:tcW w:w="1666" w:type="pct"/>
                                <w:shd w:val="clear" w:color="auto" w:fill="000000" w:themeFill="text1"/>
                              </w:tcPr>
                              <w:p w:rsidR="00D60D6A" w:rsidRPr="0071045C" w:rsidRDefault="00D60D6A">
                                <w:pPr>
                                  <w:pStyle w:val="a5"/>
                                  <w:rPr>
                                    <w:rFonts w:ascii="Microsoft YaHei UI" w:eastAsia="Microsoft YaHei UI" w:hAnsi="Microsoft YaHei UI"/>
                                  </w:rPr>
                                </w:pPr>
                              </w:p>
                            </w:tc>
                            <w:tc>
                              <w:tcPr>
                                <w:tcW w:w="1667" w:type="pct"/>
                                <w:shd w:val="clear" w:color="auto" w:fill="000000" w:themeFill="text1"/>
                              </w:tcPr>
                              <w:p w:rsidR="00D60D6A" w:rsidRPr="0071045C" w:rsidRDefault="00D60D6A">
                                <w:pPr>
                                  <w:pStyle w:val="a5"/>
                                  <w:rPr>
                                    <w:rFonts w:ascii="Microsoft YaHei UI" w:eastAsia="Microsoft YaHei UI" w:hAnsi="Microsoft YaHei UI"/>
                                  </w:rPr>
                                </w:pPr>
                              </w:p>
                            </w:tc>
                            <w:tc>
                              <w:tcPr>
                                <w:tcW w:w="1667" w:type="pct"/>
                                <w:shd w:val="clear" w:color="auto" w:fill="000000" w:themeFill="text1"/>
                              </w:tcPr>
                              <w:p w:rsidR="00D60D6A" w:rsidRPr="0071045C" w:rsidRDefault="00D60D6A">
                                <w:pPr>
                                  <w:pStyle w:val="a5"/>
                                  <w:rPr>
                                    <w:rFonts w:ascii="Microsoft YaHei UI" w:eastAsia="Microsoft YaHei UI" w:hAnsi="Microsoft YaHei UI"/>
                                  </w:rPr>
                                </w:pPr>
                              </w:p>
                            </w:tc>
                          </w:tr>
                        </w:tbl>
                        <w:p w:rsidR="00D60D6A" w:rsidRPr="0071045C" w:rsidRDefault="00D60D6A">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color w:val="404040" w:themeColor="text1" w:themeTint="BF"/>
          <w:kern w:val="0"/>
          <w:lang w:val="zh-CN"/>
        </w:rPr>
        <w:id w:val="-1359581770"/>
        <w:docPartObj>
          <w:docPartGallery w:val="Table of Contents"/>
          <w:docPartUnique/>
        </w:docPartObj>
      </w:sdtPr>
      <w:sdtEndPr>
        <w:rPr>
          <w:b/>
          <w:bCs/>
        </w:rPr>
      </w:sdtEndPr>
      <w:sdtContent>
        <w:p w:rsidR="00442ED7" w:rsidRDefault="00442ED7" w:rsidP="00AA0938">
          <w:pPr>
            <w:pStyle w:val="a0"/>
          </w:pPr>
          <w:r>
            <w:rPr>
              <w:lang w:val="zh-CN"/>
            </w:rPr>
            <w:t>目录</w:t>
          </w:r>
        </w:p>
        <w:p w:rsidR="003B527B" w:rsidRDefault="00442ED7">
          <w:pPr>
            <w:pStyle w:val="11"/>
            <w:tabs>
              <w:tab w:val="left" w:pos="630"/>
            </w:tabs>
            <w:rPr>
              <w:noProof/>
              <w:color w:val="auto"/>
              <w:kern w:val="2"/>
              <w:sz w:val="21"/>
              <w:szCs w:val="22"/>
            </w:rPr>
          </w:pPr>
          <w:r>
            <w:fldChar w:fldCharType="begin"/>
          </w:r>
          <w:r>
            <w:instrText xml:space="preserve"> TOC \o "1-3" \h \z \u </w:instrText>
          </w:r>
          <w:r>
            <w:fldChar w:fldCharType="separate"/>
          </w:r>
          <w:hyperlink w:anchor="_Toc379059081" w:history="1">
            <w:r w:rsidR="003B527B" w:rsidRPr="00A211CE">
              <w:rPr>
                <w:rStyle w:val="af2"/>
                <w:rFonts w:hint="eastAsia"/>
                <w:noProof/>
              </w:rPr>
              <w:t>二、</w:t>
            </w:r>
            <w:r w:rsidR="003B527B">
              <w:rPr>
                <w:noProof/>
                <w:color w:val="auto"/>
                <w:kern w:val="2"/>
                <w:sz w:val="21"/>
                <w:szCs w:val="22"/>
              </w:rPr>
              <w:tab/>
            </w:r>
            <w:r w:rsidR="003B527B" w:rsidRPr="00A211CE">
              <w:rPr>
                <w:rStyle w:val="af2"/>
                <w:rFonts w:hint="eastAsia"/>
                <w:noProof/>
              </w:rPr>
              <w:t>序</w:t>
            </w:r>
            <w:r w:rsidR="003B527B">
              <w:rPr>
                <w:noProof/>
                <w:webHidden/>
              </w:rPr>
              <w:tab/>
            </w:r>
            <w:r w:rsidR="003B527B">
              <w:rPr>
                <w:noProof/>
                <w:webHidden/>
              </w:rPr>
              <w:fldChar w:fldCharType="begin"/>
            </w:r>
            <w:r w:rsidR="003B527B">
              <w:rPr>
                <w:noProof/>
                <w:webHidden/>
              </w:rPr>
              <w:instrText xml:space="preserve"> PAGEREF _Toc379059081 \h </w:instrText>
            </w:r>
            <w:r w:rsidR="003B527B">
              <w:rPr>
                <w:noProof/>
                <w:webHidden/>
              </w:rPr>
            </w:r>
            <w:r w:rsidR="003B527B">
              <w:rPr>
                <w:noProof/>
                <w:webHidden/>
              </w:rPr>
              <w:fldChar w:fldCharType="separate"/>
            </w:r>
            <w:r w:rsidR="00EE4777">
              <w:rPr>
                <w:noProof/>
                <w:webHidden/>
              </w:rPr>
              <w:t>iii</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2" w:history="1">
            <w:r w:rsidR="003B527B" w:rsidRPr="00A211CE">
              <w:rPr>
                <w:rStyle w:val="af2"/>
                <w:noProof/>
              </w:rPr>
              <w:t>1.</w:t>
            </w:r>
            <w:r w:rsidR="003B527B" w:rsidRPr="00A211CE">
              <w:rPr>
                <w:rStyle w:val="af2"/>
                <w:rFonts w:hint="eastAsia"/>
                <w:noProof/>
              </w:rPr>
              <w:t>过去</w:t>
            </w:r>
            <w:r w:rsidR="003B527B">
              <w:rPr>
                <w:noProof/>
                <w:webHidden/>
              </w:rPr>
              <w:tab/>
            </w:r>
            <w:r w:rsidR="003B527B">
              <w:rPr>
                <w:noProof/>
                <w:webHidden/>
              </w:rPr>
              <w:fldChar w:fldCharType="begin"/>
            </w:r>
            <w:r w:rsidR="003B527B">
              <w:rPr>
                <w:noProof/>
                <w:webHidden/>
              </w:rPr>
              <w:instrText xml:space="preserve"> PAGEREF _Toc379059082 \h </w:instrText>
            </w:r>
            <w:r w:rsidR="003B527B">
              <w:rPr>
                <w:noProof/>
                <w:webHidden/>
              </w:rPr>
            </w:r>
            <w:r w:rsidR="003B527B">
              <w:rPr>
                <w:noProof/>
                <w:webHidden/>
              </w:rPr>
              <w:fldChar w:fldCharType="separate"/>
            </w:r>
            <w:r w:rsidR="00EE4777">
              <w:rPr>
                <w:noProof/>
                <w:webHidden/>
              </w:rPr>
              <w:t>iii</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3" w:history="1">
            <w:r w:rsidR="003B527B" w:rsidRPr="00A211CE">
              <w:rPr>
                <w:rStyle w:val="af2"/>
                <w:noProof/>
              </w:rPr>
              <w:t>2.</w:t>
            </w:r>
            <w:r w:rsidR="003B527B" w:rsidRPr="00A211CE">
              <w:rPr>
                <w:rStyle w:val="af2"/>
                <w:rFonts w:hint="eastAsia"/>
                <w:noProof/>
              </w:rPr>
              <w:t>计算机领域</w:t>
            </w:r>
            <w:r w:rsidR="003B527B">
              <w:rPr>
                <w:noProof/>
                <w:webHidden/>
              </w:rPr>
              <w:tab/>
            </w:r>
            <w:r w:rsidR="003B527B">
              <w:rPr>
                <w:noProof/>
                <w:webHidden/>
              </w:rPr>
              <w:fldChar w:fldCharType="begin"/>
            </w:r>
            <w:r w:rsidR="003B527B">
              <w:rPr>
                <w:noProof/>
                <w:webHidden/>
              </w:rPr>
              <w:instrText xml:space="preserve"> PAGEREF _Toc379059083 \h </w:instrText>
            </w:r>
            <w:r w:rsidR="003B527B">
              <w:rPr>
                <w:noProof/>
                <w:webHidden/>
              </w:rPr>
            </w:r>
            <w:r w:rsidR="003B527B">
              <w:rPr>
                <w:noProof/>
                <w:webHidden/>
              </w:rPr>
              <w:fldChar w:fldCharType="separate"/>
            </w:r>
            <w:r w:rsidR="00EE4777">
              <w:rPr>
                <w:noProof/>
                <w:webHidden/>
              </w:rPr>
              <w:t>iii</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4" w:history="1">
            <w:r w:rsidR="003B527B" w:rsidRPr="00A211CE">
              <w:rPr>
                <w:rStyle w:val="af2"/>
                <w:noProof/>
              </w:rPr>
              <w:t>3.</w:t>
            </w:r>
            <w:r w:rsidR="003B527B" w:rsidRPr="00A211CE">
              <w:rPr>
                <w:rStyle w:val="af2"/>
                <w:rFonts w:hint="eastAsia"/>
                <w:noProof/>
              </w:rPr>
              <w:t>世界语</w:t>
            </w:r>
            <w:r w:rsidR="003B527B">
              <w:rPr>
                <w:noProof/>
                <w:webHidden/>
              </w:rPr>
              <w:tab/>
            </w:r>
            <w:r w:rsidR="003B527B">
              <w:rPr>
                <w:noProof/>
                <w:webHidden/>
              </w:rPr>
              <w:fldChar w:fldCharType="begin"/>
            </w:r>
            <w:r w:rsidR="003B527B">
              <w:rPr>
                <w:noProof/>
                <w:webHidden/>
              </w:rPr>
              <w:instrText xml:space="preserve"> PAGEREF _Toc379059084 \h </w:instrText>
            </w:r>
            <w:r w:rsidR="003B527B">
              <w:rPr>
                <w:noProof/>
                <w:webHidden/>
              </w:rPr>
            </w:r>
            <w:r w:rsidR="003B527B">
              <w:rPr>
                <w:noProof/>
                <w:webHidden/>
              </w:rPr>
              <w:fldChar w:fldCharType="separate"/>
            </w:r>
            <w:r w:rsidR="00EE4777">
              <w:rPr>
                <w:noProof/>
                <w:webHidden/>
              </w:rPr>
              <w:t>iii</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085" w:history="1">
            <w:r w:rsidR="003B527B" w:rsidRPr="00A211CE">
              <w:rPr>
                <w:rStyle w:val="af2"/>
                <w:rFonts w:hint="eastAsia"/>
                <w:noProof/>
              </w:rPr>
              <w:t>三、</w:t>
            </w:r>
            <w:r w:rsidR="003B527B">
              <w:rPr>
                <w:noProof/>
                <w:color w:val="auto"/>
                <w:kern w:val="2"/>
                <w:sz w:val="21"/>
                <w:szCs w:val="22"/>
              </w:rPr>
              <w:tab/>
            </w:r>
            <w:r w:rsidR="003B527B" w:rsidRPr="00A211CE">
              <w:rPr>
                <w:rStyle w:val="af2"/>
                <w:rFonts w:hint="eastAsia"/>
                <w:noProof/>
              </w:rPr>
              <w:t>信息原子</w:t>
            </w:r>
            <w:r w:rsidR="003B527B">
              <w:rPr>
                <w:noProof/>
                <w:webHidden/>
              </w:rPr>
              <w:tab/>
            </w:r>
            <w:r w:rsidR="003B527B">
              <w:rPr>
                <w:noProof/>
                <w:webHidden/>
              </w:rPr>
              <w:fldChar w:fldCharType="begin"/>
            </w:r>
            <w:r w:rsidR="003B527B">
              <w:rPr>
                <w:noProof/>
                <w:webHidden/>
              </w:rPr>
              <w:instrText xml:space="preserve"> PAGEREF _Toc379059085 \h </w:instrText>
            </w:r>
            <w:r w:rsidR="003B527B">
              <w:rPr>
                <w:noProof/>
                <w:webHidden/>
              </w:rPr>
            </w:r>
            <w:r w:rsidR="003B527B">
              <w:rPr>
                <w:noProof/>
                <w:webHidden/>
              </w:rPr>
              <w:fldChar w:fldCharType="separate"/>
            </w:r>
            <w:r w:rsidR="00EE4777">
              <w:rPr>
                <w:noProof/>
                <w:webHidden/>
              </w:rPr>
              <w:t>1</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6" w:history="1">
            <w:r w:rsidR="003B527B" w:rsidRPr="00A211CE">
              <w:rPr>
                <w:rStyle w:val="af2"/>
                <w:noProof/>
              </w:rPr>
              <w:t>1.</w:t>
            </w:r>
            <w:r w:rsidR="003B527B" w:rsidRPr="00A211CE">
              <w:rPr>
                <w:rStyle w:val="af2"/>
                <w:rFonts w:hint="eastAsia"/>
                <w:noProof/>
              </w:rPr>
              <w:t>字节</w:t>
            </w:r>
            <w:r w:rsidR="003B527B">
              <w:rPr>
                <w:noProof/>
                <w:webHidden/>
              </w:rPr>
              <w:tab/>
            </w:r>
            <w:r w:rsidR="003B527B">
              <w:rPr>
                <w:noProof/>
                <w:webHidden/>
              </w:rPr>
              <w:fldChar w:fldCharType="begin"/>
            </w:r>
            <w:r w:rsidR="003B527B">
              <w:rPr>
                <w:noProof/>
                <w:webHidden/>
              </w:rPr>
              <w:instrText xml:space="preserve"> PAGEREF _Toc379059086 \h </w:instrText>
            </w:r>
            <w:r w:rsidR="003B527B">
              <w:rPr>
                <w:noProof/>
                <w:webHidden/>
              </w:rPr>
            </w:r>
            <w:r w:rsidR="003B527B">
              <w:rPr>
                <w:noProof/>
                <w:webHidden/>
              </w:rPr>
              <w:fldChar w:fldCharType="separate"/>
            </w:r>
            <w:r w:rsidR="00EE4777">
              <w:rPr>
                <w:noProof/>
                <w:webHidden/>
              </w:rPr>
              <w:t>1</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7" w:history="1">
            <w:r w:rsidR="003B527B" w:rsidRPr="00A211CE">
              <w:rPr>
                <w:rStyle w:val="af2"/>
                <w:noProof/>
              </w:rPr>
              <w:t>2.</w:t>
            </w:r>
            <w:r w:rsidR="003B527B" w:rsidRPr="00A211CE">
              <w:rPr>
                <w:rStyle w:val="af2"/>
                <w:rFonts w:hint="eastAsia"/>
                <w:noProof/>
              </w:rPr>
              <w:t>物质原子</w:t>
            </w:r>
            <w:r w:rsidR="003B527B">
              <w:rPr>
                <w:noProof/>
                <w:webHidden/>
              </w:rPr>
              <w:tab/>
            </w:r>
            <w:r w:rsidR="003B527B">
              <w:rPr>
                <w:noProof/>
                <w:webHidden/>
              </w:rPr>
              <w:fldChar w:fldCharType="begin"/>
            </w:r>
            <w:r w:rsidR="003B527B">
              <w:rPr>
                <w:noProof/>
                <w:webHidden/>
              </w:rPr>
              <w:instrText xml:space="preserve"> PAGEREF _Toc379059087 \h </w:instrText>
            </w:r>
            <w:r w:rsidR="003B527B">
              <w:rPr>
                <w:noProof/>
                <w:webHidden/>
              </w:rPr>
            </w:r>
            <w:r w:rsidR="003B527B">
              <w:rPr>
                <w:noProof/>
                <w:webHidden/>
              </w:rPr>
              <w:fldChar w:fldCharType="separate"/>
            </w:r>
            <w:r w:rsidR="00EE4777">
              <w:rPr>
                <w:noProof/>
                <w:webHidden/>
              </w:rPr>
              <w:t>1</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88" w:history="1">
            <w:r w:rsidR="003B527B" w:rsidRPr="00A211CE">
              <w:rPr>
                <w:rStyle w:val="af2"/>
                <w:noProof/>
              </w:rPr>
              <w:t>3.</w:t>
            </w:r>
            <w:r w:rsidR="003B527B" w:rsidRPr="00A211CE">
              <w:rPr>
                <w:rStyle w:val="af2"/>
                <w:rFonts w:hint="eastAsia"/>
                <w:noProof/>
              </w:rPr>
              <w:t>信息原子</w:t>
            </w:r>
            <w:r w:rsidR="003B527B">
              <w:rPr>
                <w:noProof/>
                <w:webHidden/>
              </w:rPr>
              <w:tab/>
            </w:r>
            <w:r w:rsidR="003B527B">
              <w:rPr>
                <w:noProof/>
                <w:webHidden/>
              </w:rPr>
              <w:fldChar w:fldCharType="begin"/>
            </w:r>
            <w:r w:rsidR="003B527B">
              <w:rPr>
                <w:noProof/>
                <w:webHidden/>
              </w:rPr>
              <w:instrText xml:space="preserve"> PAGEREF _Toc379059088 \h </w:instrText>
            </w:r>
            <w:r w:rsidR="003B527B">
              <w:rPr>
                <w:noProof/>
                <w:webHidden/>
              </w:rPr>
            </w:r>
            <w:r w:rsidR="003B527B">
              <w:rPr>
                <w:noProof/>
                <w:webHidden/>
              </w:rPr>
              <w:fldChar w:fldCharType="separate"/>
            </w:r>
            <w:r w:rsidR="00EE4777">
              <w:rPr>
                <w:noProof/>
                <w:webHidden/>
              </w:rPr>
              <w:t>1</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089" w:history="1">
            <w:r w:rsidR="003B527B" w:rsidRPr="00A211CE">
              <w:rPr>
                <w:rStyle w:val="af2"/>
                <w:rFonts w:hint="eastAsia"/>
                <w:noProof/>
              </w:rPr>
              <w:t>四、</w:t>
            </w:r>
            <w:r w:rsidR="003B527B">
              <w:rPr>
                <w:noProof/>
                <w:color w:val="auto"/>
                <w:kern w:val="2"/>
                <w:sz w:val="21"/>
                <w:szCs w:val="22"/>
              </w:rPr>
              <w:tab/>
            </w:r>
            <w:r w:rsidR="003B527B" w:rsidRPr="00A211CE">
              <w:rPr>
                <w:rStyle w:val="af2"/>
                <w:rFonts w:hint="eastAsia"/>
                <w:noProof/>
              </w:rPr>
              <w:t>信息体系</w:t>
            </w:r>
            <w:r w:rsidR="003B527B">
              <w:rPr>
                <w:noProof/>
                <w:webHidden/>
              </w:rPr>
              <w:tab/>
            </w:r>
            <w:r w:rsidR="003B527B">
              <w:rPr>
                <w:noProof/>
                <w:webHidden/>
              </w:rPr>
              <w:fldChar w:fldCharType="begin"/>
            </w:r>
            <w:r w:rsidR="003B527B">
              <w:rPr>
                <w:noProof/>
                <w:webHidden/>
              </w:rPr>
              <w:instrText xml:space="preserve"> PAGEREF _Toc379059089 \h </w:instrText>
            </w:r>
            <w:r w:rsidR="003B527B">
              <w:rPr>
                <w:noProof/>
                <w:webHidden/>
              </w:rPr>
            </w:r>
            <w:r w:rsidR="003B527B">
              <w:rPr>
                <w:noProof/>
                <w:webHidden/>
              </w:rPr>
              <w:fldChar w:fldCharType="separate"/>
            </w:r>
            <w:r w:rsidR="00EE4777">
              <w:rPr>
                <w:noProof/>
                <w:webHidden/>
              </w:rPr>
              <w:t>2</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0" w:history="1">
            <w:r w:rsidR="003B527B" w:rsidRPr="00A211CE">
              <w:rPr>
                <w:rStyle w:val="af2"/>
                <w:noProof/>
              </w:rPr>
              <w:t>1.</w:t>
            </w:r>
            <w:r w:rsidR="003B527B" w:rsidRPr="00A211CE">
              <w:rPr>
                <w:rStyle w:val="af2"/>
                <w:rFonts w:hint="eastAsia"/>
                <w:noProof/>
              </w:rPr>
              <w:t>唯一性：</w:t>
            </w:r>
            <w:r w:rsidR="003B527B">
              <w:rPr>
                <w:noProof/>
                <w:webHidden/>
              </w:rPr>
              <w:tab/>
            </w:r>
            <w:r w:rsidR="003B527B">
              <w:rPr>
                <w:noProof/>
                <w:webHidden/>
              </w:rPr>
              <w:fldChar w:fldCharType="begin"/>
            </w:r>
            <w:r w:rsidR="003B527B">
              <w:rPr>
                <w:noProof/>
                <w:webHidden/>
              </w:rPr>
              <w:instrText xml:space="preserve"> PAGEREF _Toc379059090 \h </w:instrText>
            </w:r>
            <w:r w:rsidR="003B527B">
              <w:rPr>
                <w:noProof/>
                <w:webHidden/>
              </w:rPr>
            </w:r>
            <w:r w:rsidR="003B527B">
              <w:rPr>
                <w:noProof/>
                <w:webHidden/>
              </w:rPr>
              <w:fldChar w:fldCharType="separate"/>
            </w:r>
            <w:r w:rsidR="00EE4777">
              <w:rPr>
                <w:noProof/>
                <w:webHidden/>
              </w:rPr>
              <w:t>2</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1" w:history="1">
            <w:r w:rsidR="003B527B" w:rsidRPr="00A211CE">
              <w:rPr>
                <w:rStyle w:val="af2"/>
                <w:noProof/>
              </w:rPr>
              <w:t>2.</w:t>
            </w:r>
            <w:r w:rsidR="003B527B" w:rsidRPr="00A211CE">
              <w:rPr>
                <w:rStyle w:val="af2"/>
                <w:rFonts w:hint="eastAsia"/>
                <w:noProof/>
              </w:rPr>
              <w:t>识义性：</w:t>
            </w:r>
            <w:r w:rsidR="003B527B">
              <w:rPr>
                <w:noProof/>
                <w:webHidden/>
              </w:rPr>
              <w:tab/>
            </w:r>
            <w:r w:rsidR="003B527B">
              <w:rPr>
                <w:noProof/>
                <w:webHidden/>
              </w:rPr>
              <w:fldChar w:fldCharType="begin"/>
            </w:r>
            <w:r w:rsidR="003B527B">
              <w:rPr>
                <w:noProof/>
                <w:webHidden/>
              </w:rPr>
              <w:instrText xml:space="preserve"> PAGEREF _Toc379059091 \h </w:instrText>
            </w:r>
            <w:r w:rsidR="003B527B">
              <w:rPr>
                <w:noProof/>
                <w:webHidden/>
              </w:rPr>
            </w:r>
            <w:r w:rsidR="003B527B">
              <w:rPr>
                <w:noProof/>
                <w:webHidden/>
              </w:rPr>
              <w:fldChar w:fldCharType="separate"/>
            </w:r>
            <w:r w:rsidR="00EE4777">
              <w:rPr>
                <w:noProof/>
                <w:webHidden/>
              </w:rPr>
              <w:t>2</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2" w:history="1">
            <w:r w:rsidR="003B527B" w:rsidRPr="00A211CE">
              <w:rPr>
                <w:rStyle w:val="af2"/>
                <w:noProof/>
              </w:rPr>
              <w:t>3.</w:t>
            </w:r>
            <w:r w:rsidR="003B527B" w:rsidRPr="00A211CE">
              <w:rPr>
                <w:rStyle w:val="af2"/>
                <w:rFonts w:hint="eastAsia"/>
                <w:noProof/>
              </w:rPr>
              <w:t>唯一性与识义性对于计算机</w:t>
            </w:r>
            <w:r w:rsidR="003B527B">
              <w:rPr>
                <w:noProof/>
                <w:webHidden/>
              </w:rPr>
              <w:tab/>
            </w:r>
            <w:r w:rsidR="003B527B">
              <w:rPr>
                <w:noProof/>
                <w:webHidden/>
              </w:rPr>
              <w:fldChar w:fldCharType="begin"/>
            </w:r>
            <w:r w:rsidR="003B527B">
              <w:rPr>
                <w:noProof/>
                <w:webHidden/>
              </w:rPr>
              <w:instrText xml:space="preserve"> PAGEREF _Toc379059092 \h </w:instrText>
            </w:r>
            <w:r w:rsidR="003B527B">
              <w:rPr>
                <w:noProof/>
                <w:webHidden/>
              </w:rPr>
            </w:r>
            <w:r w:rsidR="003B527B">
              <w:rPr>
                <w:noProof/>
                <w:webHidden/>
              </w:rPr>
              <w:fldChar w:fldCharType="separate"/>
            </w:r>
            <w:r w:rsidR="00EE4777">
              <w:rPr>
                <w:noProof/>
                <w:webHidden/>
              </w:rPr>
              <w:t>2</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3" w:history="1">
            <w:r w:rsidR="003B527B" w:rsidRPr="00A211CE">
              <w:rPr>
                <w:rStyle w:val="af2"/>
                <w:noProof/>
              </w:rPr>
              <w:t>3.</w:t>
            </w:r>
            <w:r w:rsidR="003B527B" w:rsidRPr="00A211CE">
              <w:rPr>
                <w:rStyle w:val="af2"/>
                <w:rFonts w:hint="eastAsia"/>
                <w:noProof/>
              </w:rPr>
              <w:t>结合法则：</w:t>
            </w:r>
            <w:r w:rsidR="003B527B">
              <w:rPr>
                <w:noProof/>
                <w:webHidden/>
              </w:rPr>
              <w:tab/>
            </w:r>
            <w:r w:rsidR="003B527B">
              <w:rPr>
                <w:noProof/>
                <w:webHidden/>
              </w:rPr>
              <w:fldChar w:fldCharType="begin"/>
            </w:r>
            <w:r w:rsidR="003B527B">
              <w:rPr>
                <w:noProof/>
                <w:webHidden/>
              </w:rPr>
              <w:instrText xml:space="preserve"> PAGEREF _Toc379059093 \h </w:instrText>
            </w:r>
            <w:r w:rsidR="003B527B">
              <w:rPr>
                <w:noProof/>
                <w:webHidden/>
              </w:rPr>
            </w:r>
            <w:r w:rsidR="003B527B">
              <w:rPr>
                <w:noProof/>
                <w:webHidden/>
              </w:rPr>
              <w:fldChar w:fldCharType="separate"/>
            </w:r>
            <w:r w:rsidR="00EE4777">
              <w:rPr>
                <w:noProof/>
                <w:webHidden/>
              </w:rPr>
              <w:t>3</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4" w:history="1">
            <w:r w:rsidR="003B527B" w:rsidRPr="00A211CE">
              <w:rPr>
                <w:rStyle w:val="af2"/>
                <w:noProof/>
              </w:rPr>
              <w:t>4.</w:t>
            </w:r>
            <w:r w:rsidR="003B527B" w:rsidRPr="00A211CE">
              <w:rPr>
                <w:rStyle w:val="af2"/>
                <w:rFonts w:hint="eastAsia"/>
                <w:noProof/>
              </w:rPr>
              <w:t>尊重习惯：</w:t>
            </w:r>
            <w:r w:rsidR="003B527B">
              <w:rPr>
                <w:noProof/>
                <w:webHidden/>
              </w:rPr>
              <w:tab/>
            </w:r>
            <w:r w:rsidR="003B527B">
              <w:rPr>
                <w:noProof/>
                <w:webHidden/>
              </w:rPr>
              <w:fldChar w:fldCharType="begin"/>
            </w:r>
            <w:r w:rsidR="003B527B">
              <w:rPr>
                <w:noProof/>
                <w:webHidden/>
              </w:rPr>
              <w:instrText xml:space="preserve"> PAGEREF _Toc379059094 \h </w:instrText>
            </w:r>
            <w:r w:rsidR="003B527B">
              <w:rPr>
                <w:noProof/>
                <w:webHidden/>
              </w:rPr>
            </w:r>
            <w:r w:rsidR="003B527B">
              <w:rPr>
                <w:noProof/>
                <w:webHidden/>
              </w:rPr>
              <w:fldChar w:fldCharType="separate"/>
            </w:r>
            <w:r w:rsidR="00EE4777">
              <w:rPr>
                <w:noProof/>
                <w:webHidden/>
              </w:rPr>
              <w:t>4</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095" w:history="1">
            <w:r w:rsidR="003B527B" w:rsidRPr="00A211CE">
              <w:rPr>
                <w:rStyle w:val="af2"/>
                <w:rFonts w:hint="eastAsia"/>
                <w:noProof/>
              </w:rPr>
              <w:t>五、</w:t>
            </w:r>
            <w:r w:rsidR="003B527B">
              <w:rPr>
                <w:noProof/>
                <w:color w:val="auto"/>
                <w:kern w:val="2"/>
                <w:sz w:val="21"/>
                <w:szCs w:val="22"/>
              </w:rPr>
              <w:tab/>
            </w:r>
            <w:r w:rsidR="003B527B" w:rsidRPr="00A211CE">
              <w:rPr>
                <w:rStyle w:val="af2"/>
                <w:rFonts w:hint="eastAsia"/>
                <w:noProof/>
                <w:lang w:val="zh-CN"/>
              </w:rPr>
              <w:t>信息分子</w:t>
            </w:r>
            <w:r w:rsidR="003B527B">
              <w:rPr>
                <w:noProof/>
                <w:webHidden/>
              </w:rPr>
              <w:tab/>
            </w:r>
            <w:r w:rsidR="003B527B">
              <w:rPr>
                <w:noProof/>
                <w:webHidden/>
              </w:rPr>
              <w:fldChar w:fldCharType="begin"/>
            </w:r>
            <w:r w:rsidR="003B527B">
              <w:rPr>
                <w:noProof/>
                <w:webHidden/>
              </w:rPr>
              <w:instrText xml:space="preserve"> PAGEREF _Toc379059095 \h </w:instrText>
            </w:r>
            <w:r w:rsidR="003B527B">
              <w:rPr>
                <w:noProof/>
                <w:webHidden/>
              </w:rPr>
            </w:r>
            <w:r w:rsidR="003B527B">
              <w:rPr>
                <w:noProof/>
                <w:webHidden/>
              </w:rPr>
              <w:fldChar w:fldCharType="separate"/>
            </w:r>
            <w:r w:rsidR="00EE4777">
              <w:rPr>
                <w:noProof/>
                <w:webHidden/>
              </w:rPr>
              <w:t>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6" w:history="1">
            <w:r w:rsidR="003B527B" w:rsidRPr="00A211CE">
              <w:rPr>
                <w:rStyle w:val="af2"/>
                <w:noProof/>
              </w:rPr>
              <w:t>1.</w:t>
            </w:r>
            <w:r w:rsidR="003B527B" w:rsidRPr="00A211CE">
              <w:rPr>
                <w:rStyle w:val="af2"/>
                <w:rFonts w:hint="eastAsia"/>
                <w:noProof/>
              </w:rPr>
              <w:t>信息分子</w:t>
            </w:r>
            <w:r w:rsidR="003B527B">
              <w:rPr>
                <w:noProof/>
                <w:webHidden/>
              </w:rPr>
              <w:tab/>
            </w:r>
            <w:r w:rsidR="003B527B">
              <w:rPr>
                <w:noProof/>
                <w:webHidden/>
              </w:rPr>
              <w:fldChar w:fldCharType="begin"/>
            </w:r>
            <w:r w:rsidR="003B527B">
              <w:rPr>
                <w:noProof/>
                <w:webHidden/>
              </w:rPr>
              <w:instrText xml:space="preserve"> PAGEREF _Toc379059096 \h </w:instrText>
            </w:r>
            <w:r w:rsidR="003B527B">
              <w:rPr>
                <w:noProof/>
                <w:webHidden/>
              </w:rPr>
            </w:r>
            <w:r w:rsidR="003B527B">
              <w:rPr>
                <w:noProof/>
                <w:webHidden/>
              </w:rPr>
              <w:fldChar w:fldCharType="separate"/>
            </w:r>
            <w:r w:rsidR="00EE4777">
              <w:rPr>
                <w:noProof/>
                <w:webHidden/>
              </w:rPr>
              <w:t>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7" w:history="1">
            <w:r w:rsidR="003B527B" w:rsidRPr="00A211CE">
              <w:rPr>
                <w:rStyle w:val="af2"/>
                <w:noProof/>
              </w:rPr>
              <w:t>2.</w:t>
            </w:r>
            <w:r w:rsidR="003B527B" w:rsidRPr="00A211CE">
              <w:rPr>
                <w:rStyle w:val="af2"/>
                <w:rFonts w:hint="eastAsia"/>
                <w:noProof/>
              </w:rPr>
              <w:t>信息分子种类</w:t>
            </w:r>
            <w:r w:rsidR="003B527B">
              <w:rPr>
                <w:noProof/>
                <w:webHidden/>
              </w:rPr>
              <w:tab/>
            </w:r>
            <w:r w:rsidR="003B527B">
              <w:rPr>
                <w:noProof/>
                <w:webHidden/>
              </w:rPr>
              <w:fldChar w:fldCharType="begin"/>
            </w:r>
            <w:r w:rsidR="003B527B">
              <w:rPr>
                <w:noProof/>
                <w:webHidden/>
              </w:rPr>
              <w:instrText xml:space="preserve"> PAGEREF _Toc379059097 \h </w:instrText>
            </w:r>
            <w:r w:rsidR="003B527B">
              <w:rPr>
                <w:noProof/>
                <w:webHidden/>
              </w:rPr>
            </w:r>
            <w:r w:rsidR="003B527B">
              <w:rPr>
                <w:noProof/>
                <w:webHidden/>
              </w:rPr>
              <w:fldChar w:fldCharType="separate"/>
            </w:r>
            <w:r w:rsidR="00EE4777">
              <w:rPr>
                <w:noProof/>
                <w:webHidden/>
              </w:rPr>
              <w:t>5</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098" w:history="1">
            <w:r w:rsidR="003B527B" w:rsidRPr="00A211CE">
              <w:rPr>
                <w:rStyle w:val="af2"/>
                <w:rFonts w:hint="eastAsia"/>
                <w:noProof/>
              </w:rPr>
              <w:t>六、</w:t>
            </w:r>
            <w:r w:rsidR="003B527B">
              <w:rPr>
                <w:noProof/>
                <w:color w:val="auto"/>
                <w:kern w:val="2"/>
                <w:sz w:val="21"/>
                <w:szCs w:val="22"/>
              </w:rPr>
              <w:tab/>
            </w:r>
            <w:r w:rsidR="003B527B" w:rsidRPr="00A211CE">
              <w:rPr>
                <w:rStyle w:val="af2"/>
                <w:rFonts w:hint="eastAsia"/>
                <w:noProof/>
                <w:lang w:val="zh-CN"/>
              </w:rPr>
              <w:t>信息分子：数学世界</w:t>
            </w:r>
            <w:r w:rsidR="003B527B">
              <w:rPr>
                <w:noProof/>
                <w:webHidden/>
              </w:rPr>
              <w:tab/>
            </w:r>
            <w:r w:rsidR="003B527B">
              <w:rPr>
                <w:noProof/>
                <w:webHidden/>
              </w:rPr>
              <w:fldChar w:fldCharType="begin"/>
            </w:r>
            <w:r w:rsidR="003B527B">
              <w:rPr>
                <w:noProof/>
                <w:webHidden/>
              </w:rPr>
              <w:instrText xml:space="preserve"> PAGEREF _Toc379059098 \h </w:instrText>
            </w:r>
            <w:r w:rsidR="003B527B">
              <w:rPr>
                <w:noProof/>
                <w:webHidden/>
              </w:rPr>
            </w:r>
            <w:r w:rsidR="003B527B">
              <w:rPr>
                <w:noProof/>
                <w:webHidden/>
              </w:rPr>
              <w:fldChar w:fldCharType="separate"/>
            </w:r>
            <w:r w:rsidR="00EE4777">
              <w:rPr>
                <w:noProof/>
                <w:webHidden/>
              </w:rPr>
              <w:t>6</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099" w:history="1">
            <w:r w:rsidR="003B527B" w:rsidRPr="00A211CE">
              <w:rPr>
                <w:rStyle w:val="af2"/>
                <w:noProof/>
              </w:rPr>
              <w:t>1.</w:t>
            </w:r>
            <w:r w:rsidR="003B527B" w:rsidRPr="00A211CE">
              <w:rPr>
                <w:rStyle w:val="af2"/>
                <w:rFonts w:hint="eastAsia"/>
                <w:noProof/>
              </w:rPr>
              <w:t>数</w:t>
            </w:r>
            <w:r w:rsidR="003B527B">
              <w:rPr>
                <w:noProof/>
                <w:webHidden/>
              </w:rPr>
              <w:tab/>
            </w:r>
            <w:r w:rsidR="003B527B">
              <w:rPr>
                <w:noProof/>
                <w:webHidden/>
              </w:rPr>
              <w:fldChar w:fldCharType="begin"/>
            </w:r>
            <w:r w:rsidR="003B527B">
              <w:rPr>
                <w:noProof/>
                <w:webHidden/>
              </w:rPr>
              <w:instrText xml:space="preserve"> PAGEREF _Toc379059099 \h </w:instrText>
            </w:r>
            <w:r w:rsidR="003B527B">
              <w:rPr>
                <w:noProof/>
                <w:webHidden/>
              </w:rPr>
            </w:r>
            <w:r w:rsidR="003B527B">
              <w:rPr>
                <w:noProof/>
                <w:webHidden/>
              </w:rPr>
              <w:fldChar w:fldCharType="separate"/>
            </w:r>
            <w:r w:rsidR="00EE4777">
              <w:rPr>
                <w:noProof/>
                <w:webHidden/>
              </w:rPr>
              <w:t>6</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0" w:history="1">
            <w:r w:rsidR="003B527B" w:rsidRPr="00A211CE">
              <w:rPr>
                <w:rStyle w:val="af2"/>
                <w:noProof/>
              </w:rPr>
              <w:t>2.</w:t>
            </w:r>
            <w:r w:rsidR="003B527B" w:rsidRPr="00A211CE">
              <w:rPr>
                <w:rStyle w:val="af2"/>
                <w:rFonts w:hint="eastAsia"/>
                <w:noProof/>
              </w:rPr>
              <w:t>表达式</w:t>
            </w:r>
            <w:r w:rsidR="003B527B">
              <w:rPr>
                <w:noProof/>
                <w:webHidden/>
              </w:rPr>
              <w:tab/>
            </w:r>
            <w:r w:rsidR="003B527B">
              <w:rPr>
                <w:noProof/>
                <w:webHidden/>
              </w:rPr>
              <w:fldChar w:fldCharType="begin"/>
            </w:r>
            <w:r w:rsidR="003B527B">
              <w:rPr>
                <w:noProof/>
                <w:webHidden/>
              </w:rPr>
              <w:instrText xml:space="preserve"> PAGEREF _Toc379059100 \h </w:instrText>
            </w:r>
            <w:r w:rsidR="003B527B">
              <w:rPr>
                <w:noProof/>
                <w:webHidden/>
              </w:rPr>
            </w:r>
            <w:r w:rsidR="003B527B">
              <w:rPr>
                <w:noProof/>
                <w:webHidden/>
              </w:rPr>
              <w:fldChar w:fldCharType="separate"/>
            </w:r>
            <w:r w:rsidR="00EE4777">
              <w:rPr>
                <w:noProof/>
                <w:webHidden/>
              </w:rPr>
              <w:t>6</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101" w:history="1">
            <w:r w:rsidR="003B527B" w:rsidRPr="00A211CE">
              <w:rPr>
                <w:rStyle w:val="af2"/>
                <w:rFonts w:hint="eastAsia"/>
                <w:noProof/>
              </w:rPr>
              <w:t>七、</w:t>
            </w:r>
            <w:r w:rsidR="003B527B">
              <w:rPr>
                <w:noProof/>
                <w:color w:val="auto"/>
                <w:kern w:val="2"/>
                <w:sz w:val="21"/>
                <w:szCs w:val="22"/>
              </w:rPr>
              <w:tab/>
            </w:r>
            <w:r w:rsidR="003B527B" w:rsidRPr="00A211CE">
              <w:rPr>
                <w:rStyle w:val="af2"/>
                <w:rFonts w:hint="eastAsia"/>
                <w:noProof/>
                <w:lang w:val="zh-CN"/>
              </w:rPr>
              <w:t>法则执行器与运算类信息原子</w:t>
            </w:r>
            <w:r w:rsidR="003B527B">
              <w:rPr>
                <w:noProof/>
                <w:webHidden/>
              </w:rPr>
              <w:tab/>
            </w:r>
            <w:r w:rsidR="003B527B">
              <w:rPr>
                <w:noProof/>
                <w:webHidden/>
              </w:rPr>
              <w:fldChar w:fldCharType="begin"/>
            </w:r>
            <w:r w:rsidR="003B527B">
              <w:rPr>
                <w:noProof/>
                <w:webHidden/>
              </w:rPr>
              <w:instrText xml:space="preserve"> PAGEREF _Toc379059101 \h </w:instrText>
            </w:r>
            <w:r w:rsidR="003B527B">
              <w:rPr>
                <w:noProof/>
                <w:webHidden/>
              </w:rPr>
            </w:r>
            <w:r w:rsidR="003B527B">
              <w:rPr>
                <w:noProof/>
                <w:webHidden/>
              </w:rPr>
              <w:fldChar w:fldCharType="separate"/>
            </w:r>
            <w:r w:rsidR="00EE4777">
              <w:rPr>
                <w:noProof/>
                <w:webHidden/>
              </w:rPr>
              <w:t>8</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2" w:history="1">
            <w:r w:rsidR="003B527B" w:rsidRPr="00A211CE">
              <w:rPr>
                <w:rStyle w:val="af2"/>
                <w:noProof/>
              </w:rPr>
              <w:t>1.</w:t>
            </w:r>
            <w:r w:rsidR="003B527B" w:rsidRPr="00A211CE">
              <w:rPr>
                <w:rStyle w:val="af2"/>
                <w:rFonts w:hint="eastAsia"/>
                <w:noProof/>
              </w:rPr>
              <w:t>运算</w:t>
            </w:r>
            <w:r w:rsidR="003B527B">
              <w:rPr>
                <w:noProof/>
                <w:webHidden/>
              </w:rPr>
              <w:tab/>
            </w:r>
            <w:r w:rsidR="003B527B">
              <w:rPr>
                <w:noProof/>
                <w:webHidden/>
              </w:rPr>
              <w:fldChar w:fldCharType="begin"/>
            </w:r>
            <w:r w:rsidR="003B527B">
              <w:rPr>
                <w:noProof/>
                <w:webHidden/>
              </w:rPr>
              <w:instrText xml:space="preserve"> PAGEREF _Toc379059102 \h </w:instrText>
            </w:r>
            <w:r w:rsidR="003B527B">
              <w:rPr>
                <w:noProof/>
                <w:webHidden/>
              </w:rPr>
            </w:r>
            <w:r w:rsidR="003B527B">
              <w:rPr>
                <w:noProof/>
                <w:webHidden/>
              </w:rPr>
              <w:fldChar w:fldCharType="separate"/>
            </w:r>
            <w:r w:rsidR="00EE4777">
              <w:rPr>
                <w:noProof/>
                <w:webHidden/>
              </w:rPr>
              <w:t>8</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3" w:history="1">
            <w:r w:rsidR="003B527B" w:rsidRPr="00A211CE">
              <w:rPr>
                <w:rStyle w:val="af2"/>
                <w:noProof/>
              </w:rPr>
              <w:t>2.</w:t>
            </w:r>
            <w:r w:rsidR="003B527B" w:rsidRPr="00A211CE">
              <w:rPr>
                <w:rStyle w:val="af2"/>
                <w:rFonts w:hint="eastAsia"/>
                <w:noProof/>
              </w:rPr>
              <w:t>运算法则与结合法则</w:t>
            </w:r>
            <w:r w:rsidR="003B527B">
              <w:rPr>
                <w:noProof/>
                <w:webHidden/>
              </w:rPr>
              <w:tab/>
            </w:r>
            <w:r w:rsidR="003B527B">
              <w:rPr>
                <w:noProof/>
                <w:webHidden/>
              </w:rPr>
              <w:fldChar w:fldCharType="begin"/>
            </w:r>
            <w:r w:rsidR="003B527B">
              <w:rPr>
                <w:noProof/>
                <w:webHidden/>
              </w:rPr>
              <w:instrText xml:space="preserve"> PAGEREF _Toc379059103 \h </w:instrText>
            </w:r>
            <w:r w:rsidR="003B527B">
              <w:rPr>
                <w:noProof/>
                <w:webHidden/>
              </w:rPr>
            </w:r>
            <w:r w:rsidR="003B527B">
              <w:rPr>
                <w:noProof/>
                <w:webHidden/>
              </w:rPr>
              <w:fldChar w:fldCharType="separate"/>
            </w:r>
            <w:r w:rsidR="00EE4777">
              <w:rPr>
                <w:noProof/>
                <w:webHidden/>
              </w:rPr>
              <w:t>8</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4" w:history="1">
            <w:r w:rsidR="003B527B" w:rsidRPr="00A211CE">
              <w:rPr>
                <w:rStyle w:val="af2"/>
                <w:noProof/>
              </w:rPr>
              <w:t xml:space="preserve">3. </w:t>
            </w:r>
            <w:r w:rsidR="003B527B" w:rsidRPr="00A211CE">
              <w:rPr>
                <w:rStyle w:val="af2"/>
                <w:rFonts w:hint="eastAsia"/>
                <w:noProof/>
              </w:rPr>
              <w:t>法则执行器</w:t>
            </w:r>
            <w:r w:rsidR="003B527B">
              <w:rPr>
                <w:noProof/>
                <w:webHidden/>
              </w:rPr>
              <w:tab/>
            </w:r>
            <w:r w:rsidR="003B527B">
              <w:rPr>
                <w:noProof/>
                <w:webHidden/>
              </w:rPr>
              <w:fldChar w:fldCharType="begin"/>
            </w:r>
            <w:r w:rsidR="003B527B">
              <w:rPr>
                <w:noProof/>
                <w:webHidden/>
              </w:rPr>
              <w:instrText xml:space="preserve"> PAGEREF _Toc379059104 \h </w:instrText>
            </w:r>
            <w:r w:rsidR="003B527B">
              <w:rPr>
                <w:noProof/>
                <w:webHidden/>
              </w:rPr>
            </w:r>
            <w:r w:rsidR="003B527B">
              <w:rPr>
                <w:noProof/>
                <w:webHidden/>
              </w:rPr>
              <w:fldChar w:fldCharType="separate"/>
            </w:r>
            <w:r w:rsidR="00EE4777">
              <w:rPr>
                <w:noProof/>
                <w:webHidden/>
              </w:rPr>
              <w:t>8</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5" w:history="1">
            <w:r w:rsidR="003B527B" w:rsidRPr="00A211CE">
              <w:rPr>
                <w:rStyle w:val="af2"/>
                <w:noProof/>
              </w:rPr>
              <w:t>3.</w:t>
            </w:r>
            <w:r w:rsidR="003B527B" w:rsidRPr="00A211CE">
              <w:rPr>
                <w:rStyle w:val="af2"/>
                <w:rFonts w:hint="eastAsia"/>
                <w:noProof/>
              </w:rPr>
              <w:t>数的运算法则</w:t>
            </w:r>
            <w:r w:rsidR="003B527B">
              <w:rPr>
                <w:noProof/>
                <w:webHidden/>
              </w:rPr>
              <w:tab/>
            </w:r>
            <w:r w:rsidR="003B527B">
              <w:rPr>
                <w:noProof/>
                <w:webHidden/>
              </w:rPr>
              <w:fldChar w:fldCharType="begin"/>
            </w:r>
            <w:r w:rsidR="003B527B">
              <w:rPr>
                <w:noProof/>
                <w:webHidden/>
              </w:rPr>
              <w:instrText xml:space="preserve"> PAGEREF _Toc379059105 \h </w:instrText>
            </w:r>
            <w:r w:rsidR="003B527B">
              <w:rPr>
                <w:noProof/>
                <w:webHidden/>
              </w:rPr>
            </w:r>
            <w:r w:rsidR="003B527B">
              <w:rPr>
                <w:noProof/>
                <w:webHidden/>
              </w:rPr>
              <w:fldChar w:fldCharType="separate"/>
            </w:r>
            <w:r w:rsidR="00EE4777">
              <w:rPr>
                <w:noProof/>
                <w:webHidden/>
              </w:rPr>
              <w:t>8</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106" w:history="1">
            <w:r w:rsidR="003B527B" w:rsidRPr="00A211CE">
              <w:rPr>
                <w:rStyle w:val="af2"/>
                <w:rFonts w:hint="eastAsia"/>
                <w:noProof/>
              </w:rPr>
              <w:t>八、</w:t>
            </w:r>
            <w:r w:rsidR="003B527B">
              <w:rPr>
                <w:noProof/>
                <w:color w:val="auto"/>
                <w:kern w:val="2"/>
                <w:sz w:val="21"/>
                <w:szCs w:val="22"/>
              </w:rPr>
              <w:tab/>
            </w:r>
            <w:r w:rsidR="003B527B" w:rsidRPr="00A211CE">
              <w:rPr>
                <w:rStyle w:val="af2"/>
                <w:rFonts w:hint="eastAsia"/>
                <w:noProof/>
                <w:lang w:val="zh-CN"/>
              </w:rPr>
              <w:t>信息分子：几何世界</w:t>
            </w:r>
            <w:r w:rsidR="003B527B">
              <w:rPr>
                <w:noProof/>
                <w:webHidden/>
              </w:rPr>
              <w:tab/>
            </w:r>
            <w:r w:rsidR="003B527B">
              <w:rPr>
                <w:noProof/>
                <w:webHidden/>
              </w:rPr>
              <w:fldChar w:fldCharType="begin"/>
            </w:r>
            <w:r w:rsidR="003B527B">
              <w:rPr>
                <w:noProof/>
                <w:webHidden/>
              </w:rPr>
              <w:instrText xml:space="preserve"> PAGEREF _Toc379059106 \h </w:instrText>
            </w:r>
            <w:r w:rsidR="003B527B">
              <w:rPr>
                <w:noProof/>
                <w:webHidden/>
              </w:rPr>
            </w:r>
            <w:r w:rsidR="003B527B">
              <w:rPr>
                <w:noProof/>
                <w:webHidden/>
              </w:rPr>
              <w:fldChar w:fldCharType="separate"/>
            </w:r>
            <w:r w:rsidR="00EE4777">
              <w:rPr>
                <w:noProof/>
                <w:webHidden/>
              </w:rPr>
              <w:t>10</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7" w:history="1">
            <w:r w:rsidR="003B527B" w:rsidRPr="00A211CE">
              <w:rPr>
                <w:rStyle w:val="af2"/>
                <w:noProof/>
              </w:rPr>
              <w:t>1.</w:t>
            </w:r>
            <w:r w:rsidR="003B527B" w:rsidRPr="00A211CE">
              <w:rPr>
                <w:rStyle w:val="af2"/>
                <w:rFonts w:hint="eastAsia"/>
                <w:noProof/>
              </w:rPr>
              <w:t>点</w:t>
            </w:r>
            <w:r w:rsidR="003B527B">
              <w:rPr>
                <w:noProof/>
                <w:webHidden/>
              </w:rPr>
              <w:tab/>
            </w:r>
            <w:r w:rsidR="003B527B">
              <w:rPr>
                <w:noProof/>
                <w:webHidden/>
              </w:rPr>
              <w:fldChar w:fldCharType="begin"/>
            </w:r>
            <w:r w:rsidR="003B527B">
              <w:rPr>
                <w:noProof/>
                <w:webHidden/>
              </w:rPr>
              <w:instrText xml:space="preserve"> PAGEREF _Toc379059107 \h </w:instrText>
            </w:r>
            <w:r w:rsidR="003B527B">
              <w:rPr>
                <w:noProof/>
                <w:webHidden/>
              </w:rPr>
            </w:r>
            <w:r w:rsidR="003B527B">
              <w:rPr>
                <w:noProof/>
                <w:webHidden/>
              </w:rPr>
              <w:fldChar w:fldCharType="separate"/>
            </w:r>
            <w:r w:rsidR="00EE4777">
              <w:rPr>
                <w:noProof/>
                <w:webHidden/>
              </w:rPr>
              <w:t>10</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108" w:history="1">
            <w:r w:rsidR="003B527B" w:rsidRPr="00A211CE">
              <w:rPr>
                <w:rStyle w:val="af2"/>
                <w:rFonts w:hint="eastAsia"/>
                <w:noProof/>
              </w:rPr>
              <w:t>九、</w:t>
            </w:r>
            <w:r w:rsidR="003B527B">
              <w:rPr>
                <w:noProof/>
                <w:color w:val="auto"/>
                <w:kern w:val="2"/>
                <w:sz w:val="21"/>
                <w:szCs w:val="22"/>
              </w:rPr>
              <w:tab/>
            </w:r>
            <w:r w:rsidR="003B527B" w:rsidRPr="00A211CE">
              <w:rPr>
                <w:rStyle w:val="af2"/>
                <w:rFonts w:hint="eastAsia"/>
                <w:noProof/>
                <w:lang w:val="zh-CN"/>
              </w:rPr>
              <w:t>信息分子：语言世界</w:t>
            </w:r>
            <w:r w:rsidR="003B527B">
              <w:rPr>
                <w:noProof/>
                <w:webHidden/>
              </w:rPr>
              <w:tab/>
            </w:r>
            <w:r w:rsidR="003B527B">
              <w:rPr>
                <w:noProof/>
                <w:webHidden/>
              </w:rPr>
              <w:fldChar w:fldCharType="begin"/>
            </w:r>
            <w:r w:rsidR="003B527B">
              <w:rPr>
                <w:noProof/>
                <w:webHidden/>
              </w:rPr>
              <w:instrText xml:space="preserve"> PAGEREF _Toc379059108 \h </w:instrText>
            </w:r>
            <w:r w:rsidR="003B527B">
              <w:rPr>
                <w:noProof/>
                <w:webHidden/>
              </w:rPr>
            </w:r>
            <w:r w:rsidR="003B527B">
              <w:rPr>
                <w:noProof/>
                <w:webHidden/>
              </w:rPr>
              <w:fldChar w:fldCharType="separate"/>
            </w:r>
            <w:r w:rsidR="00EE4777">
              <w:rPr>
                <w:noProof/>
                <w:webHidden/>
              </w:rPr>
              <w:t>11</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09" w:history="1">
            <w:r w:rsidR="003B527B" w:rsidRPr="00A211CE">
              <w:rPr>
                <w:rStyle w:val="af2"/>
                <w:noProof/>
              </w:rPr>
              <w:t>1.</w:t>
            </w:r>
            <w:r w:rsidR="003B527B" w:rsidRPr="00A211CE">
              <w:rPr>
                <w:rStyle w:val="af2"/>
                <w:rFonts w:hint="eastAsia"/>
                <w:noProof/>
              </w:rPr>
              <w:t>数周期</w:t>
            </w:r>
            <w:r w:rsidR="003B527B">
              <w:rPr>
                <w:noProof/>
                <w:webHidden/>
              </w:rPr>
              <w:tab/>
            </w:r>
            <w:r w:rsidR="003B527B">
              <w:rPr>
                <w:noProof/>
                <w:webHidden/>
              </w:rPr>
              <w:fldChar w:fldCharType="begin"/>
            </w:r>
            <w:r w:rsidR="003B527B">
              <w:rPr>
                <w:noProof/>
                <w:webHidden/>
              </w:rPr>
              <w:instrText xml:space="preserve"> PAGEREF _Toc379059109 \h </w:instrText>
            </w:r>
            <w:r w:rsidR="003B527B">
              <w:rPr>
                <w:noProof/>
                <w:webHidden/>
              </w:rPr>
            </w:r>
            <w:r w:rsidR="003B527B">
              <w:rPr>
                <w:noProof/>
                <w:webHidden/>
              </w:rPr>
              <w:fldChar w:fldCharType="separate"/>
            </w:r>
            <w:r w:rsidR="00EE4777">
              <w:rPr>
                <w:noProof/>
                <w:webHidden/>
              </w:rPr>
              <w:t>11</w:t>
            </w:r>
            <w:r w:rsidR="003B527B">
              <w:rPr>
                <w:noProof/>
                <w:webHidden/>
              </w:rPr>
              <w:fldChar w:fldCharType="end"/>
            </w:r>
          </w:hyperlink>
        </w:p>
        <w:p w:rsidR="003B527B" w:rsidRDefault="000F0DB0">
          <w:pPr>
            <w:pStyle w:val="11"/>
            <w:tabs>
              <w:tab w:val="left" w:pos="630"/>
            </w:tabs>
            <w:rPr>
              <w:noProof/>
              <w:color w:val="auto"/>
              <w:kern w:val="2"/>
              <w:sz w:val="21"/>
              <w:szCs w:val="22"/>
            </w:rPr>
          </w:pPr>
          <w:hyperlink w:anchor="_Toc379059110" w:history="1">
            <w:r w:rsidR="003B527B" w:rsidRPr="00A211CE">
              <w:rPr>
                <w:rStyle w:val="af2"/>
                <w:rFonts w:hint="eastAsia"/>
                <w:noProof/>
              </w:rPr>
              <w:t>十、</w:t>
            </w:r>
            <w:r w:rsidR="003B527B">
              <w:rPr>
                <w:noProof/>
                <w:color w:val="auto"/>
                <w:kern w:val="2"/>
                <w:sz w:val="21"/>
                <w:szCs w:val="22"/>
              </w:rPr>
              <w:tab/>
            </w:r>
            <w:r w:rsidR="003B527B" w:rsidRPr="00A211CE">
              <w:rPr>
                <w:rStyle w:val="af2"/>
                <w:rFonts w:hint="eastAsia"/>
                <w:noProof/>
                <w:lang w:val="zh-CN"/>
              </w:rPr>
              <w:t>信息分子：物理领域</w:t>
            </w:r>
            <w:r w:rsidR="003B527B">
              <w:rPr>
                <w:noProof/>
                <w:webHidden/>
              </w:rPr>
              <w:tab/>
            </w:r>
            <w:r w:rsidR="003B527B">
              <w:rPr>
                <w:noProof/>
                <w:webHidden/>
              </w:rPr>
              <w:fldChar w:fldCharType="begin"/>
            </w:r>
            <w:r w:rsidR="003B527B">
              <w:rPr>
                <w:noProof/>
                <w:webHidden/>
              </w:rPr>
              <w:instrText xml:space="preserve"> PAGEREF _Toc379059110 \h </w:instrText>
            </w:r>
            <w:r w:rsidR="003B527B">
              <w:rPr>
                <w:noProof/>
                <w:webHidden/>
              </w:rPr>
            </w:r>
            <w:r w:rsidR="003B527B">
              <w:rPr>
                <w:noProof/>
                <w:webHidden/>
              </w:rPr>
              <w:fldChar w:fldCharType="separate"/>
            </w:r>
            <w:r w:rsidR="00EE4777">
              <w:rPr>
                <w:noProof/>
                <w:webHidden/>
              </w:rPr>
              <w:t>12</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1" w:history="1">
            <w:r w:rsidR="003B527B" w:rsidRPr="00A211CE">
              <w:rPr>
                <w:rStyle w:val="af2"/>
                <w:noProof/>
              </w:rPr>
              <w:t>1.</w:t>
            </w:r>
            <w:r w:rsidR="003B527B" w:rsidRPr="00A211CE">
              <w:rPr>
                <w:rStyle w:val="af2"/>
                <w:rFonts w:hint="eastAsia"/>
                <w:noProof/>
              </w:rPr>
              <w:t>数周期</w:t>
            </w:r>
            <w:r w:rsidR="003B527B">
              <w:rPr>
                <w:noProof/>
                <w:webHidden/>
              </w:rPr>
              <w:tab/>
            </w:r>
            <w:r w:rsidR="003B527B">
              <w:rPr>
                <w:noProof/>
                <w:webHidden/>
              </w:rPr>
              <w:fldChar w:fldCharType="begin"/>
            </w:r>
            <w:r w:rsidR="003B527B">
              <w:rPr>
                <w:noProof/>
                <w:webHidden/>
              </w:rPr>
              <w:instrText xml:space="preserve"> PAGEREF _Toc379059111 \h </w:instrText>
            </w:r>
            <w:r w:rsidR="003B527B">
              <w:rPr>
                <w:noProof/>
                <w:webHidden/>
              </w:rPr>
            </w:r>
            <w:r w:rsidR="003B527B">
              <w:rPr>
                <w:noProof/>
                <w:webHidden/>
              </w:rPr>
              <w:fldChar w:fldCharType="separate"/>
            </w:r>
            <w:r w:rsidR="00EE4777">
              <w:rPr>
                <w:noProof/>
                <w:webHidden/>
              </w:rPr>
              <w:t>12</w:t>
            </w:r>
            <w:r w:rsidR="003B527B">
              <w:rPr>
                <w:noProof/>
                <w:webHidden/>
              </w:rPr>
              <w:fldChar w:fldCharType="end"/>
            </w:r>
          </w:hyperlink>
        </w:p>
        <w:p w:rsidR="003B527B" w:rsidRDefault="000F0DB0">
          <w:pPr>
            <w:pStyle w:val="11"/>
            <w:tabs>
              <w:tab w:val="left" w:pos="840"/>
            </w:tabs>
            <w:rPr>
              <w:noProof/>
              <w:color w:val="auto"/>
              <w:kern w:val="2"/>
              <w:sz w:val="21"/>
              <w:szCs w:val="22"/>
            </w:rPr>
          </w:pPr>
          <w:hyperlink w:anchor="_Toc379059112" w:history="1">
            <w:r w:rsidR="003B527B" w:rsidRPr="00A211CE">
              <w:rPr>
                <w:rStyle w:val="af2"/>
                <w:rFonts w:hint="eastAsia"/>
                <w:noProof/>
              </w:rPr>
              <w:t>十一、</w:t>
            </w:r>
            <w:r w:rsidR="003B527B">
              <w:rPr>
                <w:noProof/>
                <w:color w:val="auto"/>
                <w:kern w:val="2"/>
                <w:sz w:val="21"/>
                <w:szCs w:val="22"/>
              </w:rPr>
              <w:tab/>
            </w:r>
            <w:r w:rsidR="003B527B" w:rsidRPr="00A211CE">
              <w:rPr>
                <w:rStyle w:val="af2"/>
                <w:rFonts w:hint="eastAsia"/>
                <w:noProof/>
                <w:lang w:val="zh-CN"/>
              </w:rPr>
              <w:t>计算机与物质世界</w:t>
            </w:r>
            <w:r w:rsidR="003B527B">
              <w:rPr>
                <w:noProof/>
                <w:webHidden/>
              </w:rPr>
              <w:tab/>
            </w:r>
            <w:r w:rsidR="003B527B">
              <w:rPr>
                <w:noProof/>
                <w:webHidden/>
              </w:rPr>
              <w:fldChar w:fldCharType="begin"/>
            </w:r>
            <w:r w:rsidR="003B527B">
              <w:rPr>
                <w:noProof/>
                <w:webHidden/>
              </w:rPr>
              <w:instrText xml:space="preserve"> PAGEREF _Toc379059112 \h </w:instrText>
            </w:r>
            <w:r w:rsidR="003B527B">
              <w:rPr>
                <w:noProof/>
                <w:webHidden/>
              </w:rPr>
            </w:r>
            <w:r w:rsidR="003B527B">
              <w:rPr>
                <w:noProof/>
                <w:webHidden/>
              </w:rPr>
              <w:fldChar w:fldCharType="separate"/>
            </w:r>
            <w:r w:rsidR="00EE4777">
              <w:rPr>
                <w:noProof/>
                <w:webHidden/>
              </w:rPr>
              <w:t>13</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3" w:history="1">
            <w:r w:rsidR="003B527B" w:rsidRPr="00A211CE">
              <w:rPr>
                <w:rStyle w:val="af2"/>
                <w:noProof/>
              </w:rPr>
              <w:t>1.</w:t>
            </w:r>
            <w:r w:rsidR="003B527B" w:rsidRPr="00A211CE">
              <w:rPr>
                <w:rStyle w:val="af2"/>
                <w:rFonts w:hint="eastAsia"/>
                <w:noProof/>
              </w:rPr>
              <w:t>生命世界与计算机界相似之处</w:t>
            </w:r>
            <w:r w:rsidR="003B527B">
              <w:rPr>
                <w:noProof/>
                <w:webHidden/>
              </w:rPr>
              <w:tab/>
            </w:r>
            <w:r w:rsidR="003B527B">
              <w:rPr>
                <w:noProof/>
                <w:webHidden/>
              </w:rPr>
              <w:fldChar w:fldCharType="begin"/>
            </w:r>
            <w:r w:rsidR="003B527B">
              <w:rPr>
                <w:noProof/>
                <w:webHidden/>
              </w:rPr>
              <w:instrText xml:space="preserve"> PAGEREF _Toc379059113 \h </w:instrText>
            </w:r>
            <w:r w:rsidR="003B527B">
              <w:rPr>
                <w:noProof/>
                <w:webHidden/>
              </w:rPr>
            </w:r>
            <w:r w:rsidR="003B527B">
              <w:rPr>
                <w:noProof/>
                <w:webHidden/>
              </w:rPr>
              <w:fldChar w:fldCharType="separate"/>
            </w:r>
            <w:r w:rsidR="00EE4777">
              <w:rPr>
                <w:noProof/>
                <w:webHidden/>
              </w:rPr>
              <w:t>13</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4" w:history="1">
            <w:r w:rsidR="003B527B" w:rsidRPr="00A211CE">
              <w:rPr>
                <w:rStyle w:val="af2"/>
                <w:noProof/>
              </w:rPr>
              <w:t>2.</w:t>
            </w:r>
            <w:r w:rsidR="003B527B" w:rsidRPr="00A211CE">
              <w:rPr>
                <w:rStyle w:val="af2"/>
                <w:rFonts w:hint="eastAsia"/>
                <w:noProof/>
              </w:rPr>
              <w:t>物质界与计算机界不同之处</w:t>
            </w:r>
            <w:r w:rsidR="003B527B">
              <w:rPr>
                <w:noProof/>
                <w:webHidden/>
              </w:rPr>
              <w:tab/>
            </w:r>
            <w:r w:rsidR="003B527B">
              <w:rPr>
                <w:noProof/>
                <w:webHidden/>
              </w:rPr>
              <w:fldChar w:fldCharType="begin"/>
            </w:r>
            <w:r w:rsidR="003B527B">
              <w:rPr>
                <w:noProof/>
                <w:webHidden/>
              </w:rPr>
              <w:instrText xml:space="preserve"> PAGEREF _Toc379059114 \h </w:instrText>
            </w:r>
            <w:r w:rsidR="003B527B">
              <w:rPr>
                <w:noProof/>
                <w:webHidden/>
              </w:rPr>
            </w:r>
            <w:r w:rsidR="003B527B">
              <w:rPr>
                <w:noProof/>
                <w:webHidden/>
              </w:rPr>
              <w:fldChar w:fldCharType="separate"/>
            </w:r>
            <w:r w:rsidR="00EE4777">
              <w:rPr>
                <w:noProof/>
                <w:webHidden/>
              </w:rPr>
              <w:t>14</w:t>
            </w:r>
            <w:r w:rsidR="003B527B">
              <w:rPr>
                <w:noProof/>
                <w:webHidden/>
              </w:rPr>
              <w:fldChar w:fldCharType="end"/>
            </w:r>
          </w:hyperlink>
        </w:p>
        <w:p w:rsidR="003B527B" w:rsidRDefault="000F0DB0">
          <w:pPr>
            <w:pStyle w:val="11"/>
            <w:tabs>
              <w:tab w:val="left" w:pos="840"/>
            </w:tabs>
            <w:rPr>
              <w:noProof/>
              <w:color w:val="auto"/>
              <w:kern w:val="2"/>
              <w:sz w:val="21"/>
              <w:szCs w:val="22"/>
            </w:rPr>
          </w:pPr>
          <w:hyperlink w:anchor="_Toc379059115" w:history="1">
            <w:r w:rsidR="003B527B" w:rsidRPr="00A211CE">
              <w:rPr>
                <w:rStyle w:val="af2"/>
                <w:rFonts w:hint="eastAsia"/>
                <w:noProof/>
              </w:rPr>
              <w:t>十二、</w:t>
            </w:r>
            <w:r w:rsidR="003B527B">
              <w:rPr>
                <w:noProof/>
                <w:color w:val="auto"/>
                <w:kern w:val="2"/>
                <w:sz w:val="21"/>
                <w:szCs w:val="22"/>
              </w:rPr>
              <w:tab/>
            </w:r>
            <w:r w:rsidR="003B527B" w:rsidRPr="00A211CE">
              <w:rPr>
                <w:rStyle w:val="af2"/>
                <w:rFonts w:hint="eastAsia"/>
                <w:noProof/>
                <w:lang w:val="zh-CN"/>
              </w:rPr>
              <w:t>计算机生命</w:t>
            </w:r>
            <w:r w:rsidR="003B527B">
              <w:rPr>
                <w:noProof/>
                <w:webHidden/>
              </w:rPr>
              <w:tab/>
            </w:r>
            <w:r w:rsidR="003B527B">
              <w:rPr>
                <w:noProof/>
                <w:webHidden/>
              </w:rPr>
              <w:fldChar w:fldCharType="begin"/>
            </w:r>
            <w:r w:rsidR="003B527B">
              <w:rPr>
                <w:noProof/>
                <w:webHidden/>
              </w:rPr>
              <w:instrText xml:space="preserve"> PAGEREF _Toc379059115 \h </w:instrText>
            </w:r>
            <w:r w:rsidR="003B527B">
              <w:rPr>
                <w:noProof/>
                <w:webHidden/>
              </w:rPr>
            </w:r>
            <w:r w:rsidR="003B527B">
              <w:rPr>
                <w:noProof/>
                <w:webHidden/>
              </w:rPr>
              <w:fldChar w:fldCharType="separate"/>
            </w:r>
            <w:r w:rsidR="00EE4777">
              <w:rPr>
                <w:noProof/>
                <w:webHidden/>
              </w:rPr>
              <w:t>15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6" w:history="1">
            <w:r w:rsidR="003B527B" w:rsidRPr="00A211CE">
              <w:rPr>
                <w:rStyle w:val="af2"/>
                <w:noProof/>
              </w:rPr>
              <w:t>1.</w:t>
            </w:r>
            <w:r w:rsidR="003B527B" w:rsidRPr="00A211CE">
              <w:rPr>
                <w:rStyle w:val="af2"/>
                <w:rFonts w:hint="eastAsia"/>
                <w:noProof/>
              </w:rPr>
              <w:t>生命的特征</w:t>
            </w:r>
            <w:r w:rsidR="003B527B">
              <w:rPr>
                <w:noProof/>
                <w:webHidden/>
              </w:rPr>
              <w:tab/>
            </w:r>
            <w:r w:rsidR="003B527B">
              <w:rPr>
                <w:noProof/>
                <w:webHidden/>
              </w:rPr>
              <w:fldChar w:fldCharType="begin"/>
            </w:r>
            <w:r w:rsidR="003B527B">
              <w:rPr>
                <w:noProof/>
                <w:webHidden/>
              </w:rPr>
              <w:instrText xml:space="preserve"> PAGEREF _Toc379059116 \h </w:instrText>
            </w:r>
            <w:r w:rsidR="003B527B">
              <w:rPr>
                <w:noProof/>
                <w:webHidden/>
              </w:rPr>
            </w:r>
            <w:r w:rsidR="003B527B">
              <w:rPr>
                <w:noProof/>
                <w:webHidden/>
              </w:rPr>
              <w:fldChar w:fldCharType="separate"/>
            </w:r>
            <w:r w:rsidR="00EE4777">
              <w:rPr>
                <w:noProof/>
                <w:webHidden/>
              </w:rPr>
              <w:t>15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7" w:history="1">
            <w:r w:rsidR="003B527B" w:rsidRPr="00A211CE">
              <w:rPr>
                <w:rStyle w:val="af2"/>
                <w:noProof/>
              </w:rPr>
              <w:t>2</w:t>
            </w:r>
            <w:r w:rsidR="003B527B" w:rsidRPr="00A211CE">
              <w:rPr>
                <w:rStyle w:val="af2"/>
                <w:rFonts w:hint="eastAsia"/>
                <w:noProof/>
              </w:rPr>
              <w:t>操作系统就是一个计算机形态的生命</w:t>
            </w:r>
            <w:r w:rsidR="003B527B">
              <w:rPr>
                <w:noProof/>
                <w:webHidden/>
              </w:rPr>
              <w:tab/>
            </w:r>
            <w:r w:rsidR="003B527B">
              <w:rPr>
                <w:noProof/>
                <w:webHidden/>
              </w:rPr>
              <w:fldChar w:fldCharType="begin"/>
            </w:r>
            <w:r w:rsidR="003B527B">
              <w:rPr>
                <w:noProof/>
                <w:webHidden/>
              </w:rPr>
              <w:instrText xml:space="preserve"> PAGEREF _Toc379059117 \h </w:instrText>
            </w:r>
            <w:r w:rsidR="003B527B">
              <w:rPr>
                <w:noProof/>
                <w:webHidden/>
              </w:rPr>
            </w:r>
            <w:r w:rsidR="003B527B">
              <w:rPr>
                <w:noProof/>
                <w:webHidden/>
              </w:rPr>
              <w:fldChar w:fldCharType="separate"/>
            </w:r>
            <w:r w:rsidR="00EE4777">
              <w:rPr>
                <w:noProof/>
                <w:webHidden/>
              </w:rPr>
              <w:t>15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8" w:history="1">
            <w:r w:rsidR="003B527B" w:rsidRPr="00A211CE">
              <w:rPr>
                <w:rStyle w:val="af2"/>
                <w:noProof/>
              </w:rPr>
              <w:t>3.</w:t>
            </w:r>
            <w:r w:rsidR="003B527B" w:rsidRPr="00A211CE">
              <w:rPr>
                <w:rStyle w:val="af2"/>
                <w:rFonts w:hint="eastAsia"/>
                <w:noProof/>
              </w:rPr>
              <w:t>计算机正在从原始形态迅速向高级形态发展</w:t>
            </w:r>
            <w:r w:rsidR="003B527B">
              <w:rPr>
                <w:noProof/>
                <w:webHidden/>
              </w:rPr>
              <w:tab/>
            </w:r>
            <w:r w:rsidR="003B527B">
              <w:rPr>
                <w:noProof/>
                <w:webHidden/>
              </w:rPr>
              <w:fldChar w:fldCharType="begin"/>
            </w:r>
            <w:r w:rsidR="003B527B">
              <w:rPr>
                <w:noProof/>
                <w:webHidden/>
              </w:rPr>
              <w:instrText xml:space="preserve"> PAGEREF _Toc379059118 \h </w:instrText>
            </w:r>
            <w:r w:rsidR="003B527B">
              <w:rPr>
                <w:noProof/>
                <w:webHidden/>
              </w:rPr>
            </w:r>
            <w:r w:rsidR="003B527B">
              <w:rPr>
                <w:noProof/>
                <w:webHidden/>
              </w:rPr>
              <w:fldChar w:fldCharType="separate"/>
            </w:r>
            <w:r w:rsidR="00EE4777">
              <w:rPr>
                <w:noProof/>
                <w:webHidden/>
              </w:rPr>
              <w:t>15</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19" w:history="1">
            <w:r w:rsidR="003B527B" w:rsidRPr="00A211CE">
              <w:rPr>
                <w:rStyle w:val="af2"/>
                <w:noProof/>
              </w:rPr>
              <w:t>4.</w:t>
            </w:r>
            <w:r w:rsidR="003B527B" w:rsidRPr="00A211CE">
              <w:rPr>
                <w:rStyle w:val="af2"/>
                <w:rFonts w:hint="eastAsia"/>
                <w:noProof/>
              </w:rPr>
              <w:t>新一代计算机生命设计</w:t>
            </w:r>
            <w:r w:rsidR="003B527B">
              <w:rPr>
                <w:noProof/>
                <w:webHidden/>
              </w:rPr>
              <w:tab/>
            </w:r>
            <w:r w:rsidR="003B527B">
              <w:rPr>
                <w:noProof/>
                <w:webHidden/>
              </w:rPr>
              <w:fldChar w:fldCharType="begin"/>
            </w:r>
            <w:r w:rsidR="003B527B">
              <w:rPr>
                <w:noProof/>
                <w:webHidden/>
              </w:rPr>
              <w:instrText xml:space="preserve"> PAGEREF _Toc379059119 \h </w:instrText>
            </w:r>
            <w:r w:rsidR="003B527B">
              <w:rPr>
                <w:noProof/>
                <w:webHidden/>
              </w:rPr>
            </w:r>
            <w:r w:rsidR="003B527B">
              <w:rPr>
                <w:noProof/>
                <w:webHidden/>
              </w:rPr>
              <w:fldChar w:fldCharType="separate"/>
            </w:r>
            <w:r w:rsidR="00EE4777">
              <w:rPr>
                <w:noProof/>
                <w:webHidden/>
              </w:rPr>
              <w:t>15</w:t>
            </w:r>
            <w:r w:rsidR="003B527B">
              <w:rPr>
                <w:noProof/>
                <w:webHidden/>
              </w:rPr>
              <w:fldChar w:fldCharType="end"/>
            </w:r>
          </w:hyperlink>
        </w:p>
        <w:p w:rsidR="003B527B" w:rsidRDefault="000F0DB0">
          <w:pPr>
            <w:pStyle w:val="11"/>
            <w:tabs>
              <w:tab w:val="left" w:pos="840"/>
            </w:tabs>
            <w:rPr>
              <w:noProof/>
              <w:color w:val="auto"/>
              <w:kern w:val="2"/>
              <w:sz w:val="21"/>
              <w:szCs w:val="22"/>
            </w:rPr>
          </w:pPr>
          <w:hyperlink w:anchor="_Toc379059120" w:history="1">
            <w:r w:rsidR="003B527B" w:rsidRPr="00A211CE">
              <w:rPr>
                <w:rStyle w:val="af2"/>
                <w:rFonts w:hint="eastAsia"/>
                <w:noProof/>
              </w:rPr>
              <w:t>十三、</w:t>
            </w:r>
            <w:r w:rsidR="003B527B">
              <w:rPr>
                <w:noProof/>
                <w:color w:val="auto"/>
                <w:kern w:val="2"/>
                <w:sz w:val="21"/>
                <w:szCs w:val="22"/>
              </w:rPr>
              <w:tab/>
            </w:r>
            <w:r w:rsidR="003B527B" w:rsidRPr="00A211CE">
              <w:rPr>
                <w:rStyle w:val="af2"/>
                <w:rFonts w:hint="eastAsia"/>
                <w:noProof/>
                <w:lang w:val="zh-CN"/>
              </w:rPr>
              <w:t>意见参考与支持者</w:t>
            </w:r>
            <w:r w:rsidR="003B527B">
              <w:rPr>
                <w:noProof/>
                <w:webHidden/>
              </w:rPr>
              <w:tab/>
            </w:r>
            <w:r w:rsidR="003B527B">
              <w:rPr>
                <w:noProof/>
                <w:webHidden/>
              </w:rPr>
              <w:fldChar w:fldCharType="begin"/>
            </w:r>
            <w:r w:rsidR="003B527B">
              <w:rPr>
                <w:noProof/>
                <w:webHidden/>
              </w:rPr>
              <w:instrText xml:space="preserve"> PAGEREF _Toc379059120 \h </w:instrText>
            </w:r>
            <w:r w:rsidR="003B527B">
              <w:rPr>
                <w:noProof/>
                <w:webHidden/>
              </w:rPr>
            </w:r>
            <w:r w:rsidR="003B527B">
              <w:rPr>
                <w:noProof/>
                <w:webHidden/>
              </w:rPr>
              <w:fldChar w:fldCharType="separate"/>
            </w:r>
            <w:r w:rsidR="00EE4777">
              <w:rPr>
                <w:noProof/>
                <w:webHidden/>
              </w:rPr>
              <w:t>17</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21" w:history="1">
            <w:r w:rsidR="003B527B" w:rsidRPr="00A211CE">
              <w:rPr>
                <w:rStyle w:val="af2"/>
                <w:rFonts w:hint="eastAsia"/>
                <w:noProof/>
                <w:lang w:val="zh-CN"/>
              </w:rPr>
              <w:t>一</w:t>
            </w:r>
            <w:r w:rsidR="003B527B" w:rsidRPr="00A211CE">
              <w:rPr>
                <w:rStyle w:val="af2"/>
                <w:noProof/>
                <w:lang w:val="zh-CN"/>
              </w:rPr>
              <w:t xml:space="preserve">. </w:t>
            </w:r>
            <w:r w:rsidR="003B527B" w:rsidRPr="00A211CE">
              <w:rPr>
                <w:rStyle w:val="af2"/>
                <w:rFonts w:hint="eastAsia"/>
                <w:noProof/>
                <w:lang w:val="zh-CN"/>
              </w:rPr>
              <w:t>名单</w:t>
            </w:r>
            <w:r w:rsidR="003B527B">
              <w:rPr>
                <w:noProof/>
                <w:webHidden/>
              </w:rPr>
              <w:tab/>
            </w:r>
            <w:r w:rsidR="003B527B">
              <w:rPr>
                <w:noProof/>
                <w:webHidden/>
              </w:rPr>
              <w:fldChar w:fldCharType="begin"/>
            </w:r>
            <w:r w:rsidR="003B527B">
              <w:rPr>
                <w:noProof/>
                <w:webHidden/>
              </w:rPr>
              <w:instrText xml:space="preserve"> PAGEREF _Toc379059121 \h </w:instrText>
            </w:r>
            <w:r w:rsidR="003B527B">
              <w:rPr>
                <w:noProof/>
                <w:webHidden/>
              </w:rPr>
            </w:r>
            <w:r w:rsidR="003B527B">
              <w:rPr>
                <w:noProof/>
                <w:webHidden/>
              </w:rPr>
              <w:fldChar w:fldCharType="separate"/>
            </w:r>
            <w:r w:rsidR="00EE4777">
              <w:rPr>
                <w:noProof/>
                <w:webHidden/>
              </w:rPr>
              <w:t>17</w:t>
            </w:r>
            <w:r w:rsidR="003B527B">
              <w:rPr>
                <w:noProof/>
                <w:webHidden/>
              </w:rPr>
              <w:fldChar w:fldCharType="end"/>
            </w:r>
          </w:hyperlink>
        </w:p>
        <w:p w:rsidR="003B527B" w:rsidRDefault="000F0DB0">
          <w:pPr>
            <w:pStyle w:val="21"/>
            <w:tabs>
              <w:tab w:val="right" w:leader="underscore" w:pos="8186"/>
            </w:tabs>
            <w:ind w:left="400"/>
            <w:rPr>
              <w:noProof/>
              <w:color w:val="auto"/>
              <w:kern w:val="2"/>
              <w:sz w:val="21"/>
              <w:szCs w:val="22"/>
            </w:rPr>
          </w:pPr>
          <w:hyperlink w:anchor="_Toc379059122" w:history="1">
            <w:r w:rsidR="003B527B" w:rsidRPr="00A211CE">
              <w:rPr>
                <w:rStyle w:val="af2"/>
                <w:rFonts w:hint="eastAsia"/>
                <w:noProof/>
                <w:lang w:val="zh-CN"/>
              </w:rPr>
              <w:t>二</w:t>
            </w:r>
            <w:r w:rsidR="003B527B" w:rsidRPr="00A211CE">
              <w:rPr>
                <w:rStyle w:val="af2"/>
                <w:noProof/>
                <w:lang w:val="zh-CN"/>
              </w:rPr>
              <w:t xml:space="preserve"> .</w:t>
            </w:r>
            <w:r w:rsidR="003B527B" w:rsidRPr="00A211CE">
              <w:rPr>
                <w:rStyle w:val="af2"/>
                <w:rFonts w:hint="eastAsia"/>
                <w:noProof/>
                <w:lang w:val="zh-CN"/>
              </w:rPr>
              <w:t>本书参考</w:t>
            </w:r>
            <w:r w:rsidR="003B527B">
              <w:rPr>
                <w:noProof/>
                <w:webHidden/>
              </w:rPr>
              <w:tab/>
            </w:r>
            <w:r w:rsidR="003B527B">
              <w:rPr>
                <w:noProof/>
                <w:webHidden/>
              </w:rPr>
              <w:fldChar w:fldCharType="begin"/>
            </w:r>
            <w:r w:rsidR="003B527B">
              <w:rPr>
                <w:noProof/>
                <w:webHidden/>
              </w:rPr>
              <w:instrText xml:space="preserve"> PAGEREF _Toc379059122 \h </w:instrText>
            </w:r>
            <w:r w:rsidR="003B527B">
              <w:rPr>
                <w:noProof/>
                <w:webHidden/>
              </w:rPr>
            </w:r>
            <w:r w:rsidR="003B527B">
              <w:rPr>
                <w:noProof/>
                <w:webHidden/>
              </w:rPr>
              <w:fldChar w:fldCharType="separate"/>
            </w:r>
            <w:r w:rsidR="00EE4777">
              <w:rPr>
                <w:noProof/>
                <w:webHidden/>
              </w:rPr>
              <w:t>17</w:t>
            </w:r>
            <w:r w:rsidR="003B527B">
              <w:rPr>
                <w:noProof/>
                <w:webHidden/>
              </w:rPr>
              <w:fldChar w:fldCharType="end"/>
            </w:r>
          </w:hyperlink>
        </w:p>
        <w:p w:rsidR="003B527B" w:rsidRDefault="000F0DB0">
          <w:pPr>
            <w:pStyle w:val="11"/>
            <w:tabs>
              <w:tab w:val="left" w:pos="840"/>
            </w:tabs>
            <w:rPr>
              <w:noProof/>
              <w:color w:val="auto"/>
              <w:kern w:val="2"/>
              <w:sz w:val="21"/>
              <w:szCs w:val="22"/>
            </w:rPr>
          </w:pPr>
          <w:hyperlink w:anchor="_Toc379059123" w:history="1">
            <w:r w:rsidR="003B527B" w:rsidRPr="00A211CE">
              <w:rPr>
                <w:rStyle w:val="af2"/>
                <w:rFonts w:hint="eastAsia"/>
                <w:noProof/>
              </w:rPr>
              <w:t>十四、</w:t>
            </w:r>
            <w:r w:rsidR="003B527B">
              <w:rPr>
                <w:noProof/>
                <w:color w:val="auto"/>
                <w:kern w:val="2"/>
                <w:sz w:val="21"/>
                <w:szCs w:val="22"/>
              </w:rPr>
              <w:tab/>
            </w:r>
            <w:r w:rsidR="003B527B" w:rsidRPr="00A211CE">
              <w:rPr>
                <w:rStyle w:val="af2"/>
                <w:rFonts w:hint="eastAsia"/>
                <w:noProof/>
                <w:lang w:val="zh-CN"/>
              </w:rPr>
              <w:t>关于作者</w:t>
            </w:r>
            <w:r w:rsidR="003B527B">
              <w:rPr>
                <w:noProof/>
                <w:webHidden/>
              </w:rPr>
              <w:tab/>
            </w:r>
            <w:r w:rsidR="003B527B">
              <w:rPr>
                <w:noProof/>
                <w:webHidden/>
              </w:rPr>
              <w:fldChar w:fldCharType="begin"/>
            </w:r>
            <w:r w:rsidR="003B527B">
              <w:rPr>
                <w:noProof/>
                <w:webHidden/>
              </w:rPr>
              <w:instrText xml:space="preserve"> PAGEREF _Toc379059123 \h </w:instrText>
            </w:r>
            <w:r w:rsidR="003B527B">
              <w:rPr>
                <w:noProof/>
                <w:webHidden/>
              </w:rPr>
            </w:r>
            <w:r w:rsidR="003B527B">
              <w:rPr>
                <w:noProof/>
                <w:webHidden/>
              </w:rPr>
              <w:fldChar w:fldCharType="separate"/>
            </w:r>
            <w:r w:rsidR="00EE4777">
              <w:rPr>
                <w:noProof/>
                <w:webHidden/>
              </w:rPr>
              <w:t>18</w:t>
            </w:r>
            <w:r w:rsidR="003B527B">
              <w:rPr>
                <w:noProof/>
                <w:webHidden/>
              </w:rPr>
              <w:fldChar w:fldCharType="end"/>
            </w:r>
          </w:hyperlink>
        </w:p>
        <w:p w:rsidR="00442ED7" w:rsidRDefault="00442ED7">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7904F3" w:rsidRPr="00AA0938" w:rsidRDefault="007904F3" w:rsidP="007904F3">
      <w:pPr>
        <w:pStyle w:val="1"/>
        <w:rPr>
          <w:rStyle w:val="1Char"/>
        </w:rPr>
      </w:pPr>
      <w:bookmarkStart w:id="2" w:name="_Toc379059081"/>
      <w:r>
        <w:rPr>
          <w:rStyle w:val="1Char"/>
          <w:rFonts w:hint="eastAsia"/>
        </w:rPr>
        <w:lastRenderedPageBreak/>
        <w:t>序</w:t>
      </w:r>
      <w:bookmarkEnd w:id="2"/>
    </w:p>
    <w:p w:rsidR="007904F3" w:rsidRPr="00D309C4" w:rsidRDefault="007904F3" w:rsidP="007904F3">
      <w:pPr>
        <w:pStyle w:val="20"/>
      </w:pPr>
      <w:bookmarkStart w:id="3" w:name="_Toc379059082"/>
      <w:r>
        <w:rPr>
          <w:rFonts w:hint="eastAsia"/>
        </w:rPr>
        <w:t>1</w:t>
      </w:r>
      <w:r w:rsidRPr="00D309C4">
        <w:rPr>
          <w:rFonts w:hint="eastAsia"/>
        </w:rPr>
        <w:t>.</w:t>
      </w:r>
      <w:r w:rsidR="007D6C22">
        <w:rPr>
          <w:rFonts w:hint="eastAsia"/>
        </w:rPr>
        <w:t>过去</w:t>
      </w:r>
      <w:bookmarkEnd w:id="3"/>
    </w:p>
    <w:p w:rsidR="00077CF9" w:rsidRPr="001E0FE3" w:rsidRDefault="00077CF9" w:rsidP="007904F3">
      <w:pPr>
        <w:ind w:firstLine="360"/>
        <w:rPr>
          <w:rFonts w:ascii="Microsoft YaHei UI" w:eastAsia="Microsoft YaHei UI" w:hAnsi="Microsoft YaHei UI"/>
        </w:rPr>
      </w:pPr>
      <w:r w:rsidRPr="001E0FE3">
        <w:rPr>
          <w:rFonts w:ascii="Microsoft YaHei UI" w:eastAsia="Microsoft YaHei UI" w:hAnsi="Microsoft YaHei UI" w:hint="eastAsia"/>
        </w:rPr>
        <w:t>2</w:t>
      </w:r>
      <w:r w:rsidRPr="001E0FE3">
        <w:rPr>
          <w:rFonts w:ascii="Microsoft YaHei UI" w:eastAsia="Microsoft YaHei UI" w:hAnsi="Microsoft YaHei UI"/>
        </w:rPr>
        <w:t>011</w:t>
      </w:r>
      <w:r w:rsidRPr="001E0FE3">
        <w:rPr>
          <w:rFonts w:ascii="Microsoft YaHei UI" w:eastAsia="Microsoft YaHei UI" w:hAnsi="Microsoft YaHei UI" w:hint="eastAsia"/>
        </w:rPr>
        <w:t>年下半年，正是我大二上学期，我基本掌握C与C#语言，我开始广泛了解其它计算机知识，从汇编、单片机、操作系统、硬件、网页HTML</w:t>
      </w:r>
      <w:r w:rsidRPr="001E0FE3">
        <w:rPr>
          <w:rFonts w:ascii="Microsoft YaHei UI" w:eastAsia="Microsoft YaHei UI" w:hAnsi="Microsoft YaHei UI"/>
        </w:rPr>
        <w:t>5</w:t>
      </w:r>
      <w:r w:rsidRPr="001E0FE3">
        <w:rPr>
          <w:rFonts w:ascii="Microsoft YaHei UI" w:eastAsia="Microsoft YaHei UI" w:hAnsi="Microsoft YaHei UI" w:hint="eastAsia"/>
        </w:rPr>
        <w:t>CSS等等。2</w:t>
      </w:r>
      <w:r w:rsidRPr="001E0FE3">
        <w:rPr>
          <w:rFonts w:ascii="Microsoft YaHei UI" w:eastAsia="Microsoft YaHei UI" w:hAnsi="Microsoft YaHei UI"/>
        </w:rPr>
        <w:t>012</w:t>
      </w:r>
      <w:r w:rsidRPr="001E0FE3">
        <w:rPr>
          <w:rFonts w:ascii="Microsoft YaHei UI" w:eastAsia="Microsoft YaHei UI" w:hAnsi="Microsoft YaHei UI" w:hint="eastAsia"/>
        </w:rPr>
        <w:t>之初，我便已经意识到计算机信息排列和化学之间的微妙相似。</w:t>
      </w:r>
    </w:p>
    <w:p w:rsidR="00077CF9" w:rsidRPr="001E0FE3" w:rsidRDefault="00077CF9" w:rsidP="007904F3">
      <w:pPr>
        <w:ind w:firstLine="360"/>
        <w:rPr>
          <w:rFonts w:ascii="Microsoft YaHei UI" w:eastAsia="Microsoft YaHei UI" w:hAnsi="Microsoft YaHei UI"/>
        </w:rPr>
      </w:pPr>
      <w:r w:rsidRPr="001E0FE3">
        <w:rPr>
          <w:rFonts w:ascii="Microsoft YaHei UI" w:eastAsia="Microsoft YaHei UI" w:hAnsi="Microsoft YaHei UI" w:hint="eastAsia"/>
        </w:rPr>
        <w:t>我对操作系统有着疯狂的执着，和其它中国人一样对中国没有给力的操作系统和编程语言非常气愤。仿佛中国文化无法产生对计算机</w:t>
      </w:r>
      <w:r w:rsidR="00AC7DE6" w:rsidRPr="001E0FE3">
        <w:rPr>
          <w:rFonts w:ascii="Microsoft YaHei UI" w:eastAsia="Microsoft YaHei UI" w:hAnsi="Microsoft YaHei UI" w:hint="eastAsia"/>
        </w:rPr>
        <w:t>发展</w:t>
      </w:r>
      <w:r w:rsidRPr="001E0FE3">
        <w:rPr>
          <w:rFonts w:ascii="Microsoft YaHei UI" w:eastAsia="Microsoft YaHei UI" w:hAnsi="Microsoft YaHei UI" w:hint="eastAsia"/>
        </w:rPr>
        <w:t>有用的东西</w:t>
      </w:r>
      <w:r w:rsidR="00AC7DE6" w:rsidRPr="001E0FE3">
        <w:rPr>
          <w:rFonts w:ascii="Microsoft YaHei UI" w:eastAsia="Microsoft YaHei UI" w:hAnsi="Microsoft YaHei UI" w:hint="eastAsia"/>
        </w:rPr>
        <w:t>一样，计算机的</w:t>
      </w:r>
      <w:r w:rsidR="00537D1E" w:rsidRPr="001E0FE3">
        <w:rPr>
          <w:rFonts w:ascii="Microsoft YaHei UI" w:eastAsia="Microsoft YaHei UI" w:hAnsi="Microsoft YaHei UI" w:hint="eastAsia"/>
        </w:rPr>
        <w:t>应用和界面层以下的</w:t>
      </w:r>
      <w:r w:rsidR="00AC7DE6" w:rsidRPr="001E0FE3">
        <w:rPr>
          <w:rFonts w:ascii="Microsoft YaHei UI" w:eastAsia="Microsoft YaHei UI" w:hAnsi="Microsoft YaHei UI" w:hint="eastAsia"/>
        </w:rPr>
        <w:t>世界密密麻麻都是</w:t>
      </w:r>
      <w:proofErr w:type="spellStart"/>
      <w:r w:rsidR="00AC7DE6" w:rsidRPr="001E0FE3">
        <w:rPr>
          <w:rFonts w:ascii="Microsoft YaHei UI" w:eastAsia="Microsoft YaHei UI" w:hAnsi="Microsoft YaHei UI" w:hint="eastAsia"/>
        </w:rPr>
        <w:t>ASCii</w:t>
      </w:r>
      <w:proofErr w:type="spellEnd"/>
      <w:r w:rsidR="00AC7DE6" w:rsidRPr="001E0FE3">
        <w:rPr>
          <w:rFonts w:ascii="Microsoft YaHei UI" w:eastAsia="Microsoft YaHei UI" w:hAnsi="Microsoft YaHei UI" w:hint="eastAsia"/>
        </w:rPr>
        <w:t>编码。</w:t>
      </w:r>
    </w:p>
    <w:p w:rsidR="00D74993" w:rsidRPr="001E0FE3" w:rsidRDefault="00D74993" w:rsidP="007904F3">
      <w:pPr>
        <w:ind w:firstLine="360"/>
        <w:rPr>
          <w:rFonts w:ascii="Microsoft YaHei UI" w:eastAsia="Microsoft YaHei UI" w:hAnsi="Microsoft YaHei UI"/>
        </w:rPr>
      </w:pPr>
      <w:r w:rsidRPr="001E0FE3">
        <w:rPr>
          <w:rFonts w:ascii="Microsoft YaHei UI" w:eastAsia="Microsoft YaHei UI" w:hAnsi="Microsoft YaHei UI" w:hint="eastAsia"/>
        </w:rPr>
        <w:t>2012年4月，我参加了一个武大计算机的创意比赛，积累了不少创意和资料，还留下了一个很有意思的小册子《镜 创意介绍书》。</w:t>
      </w:r>
      <w:r w:rsidR="007D6C22" w:rsidRPr="001E0FE3">
        <w:rPr>
          <w:rFonts w:ascii="Microsoft YaHei UI" w:eastAsia="Microsoft YaHei UI" w:hAnsi="Microsoft YaHei UI" w:hint="eastAsia"/>
        </w:rPr>
        <w:t>书简简单单几页，文字也少的可怜</w:t>
      </w:r>
      <w:r w:rsidR="007A5188" w:rsidRPr="001E0FE3">
        <w:rPr>
          <w:rFonts w:ascii="Microsoft YaHei UI" w:eastAsia="Microsoft YaHei UI" w:hAnsi="Microsoft YaHei UI" w:hint="eastAsia"/>
        </w:rPr>
        <w:t>，虽然没有实现方法</w:t>
      </w:r>
      <w:r w:rsidR="007D6C22" w:rsidRPr="001E0FE3">
        <w:rPr>
          <w:rFonts w:ascii="Microsoft YaHei UI" w:eastAsia="Microsoft YaHei UI" w:hAnsi="Microsoft YaHei UI" w:hint="eastAsia"/>
        </w:rPr>
        <w:t>，但创意绝对GOOD。</w:t>
      </w:r>
    </w:p>
    <w:p w:rsidR="007D6C22" w:rsidRPr="007D6C22" w:rsidRDefault="007D6C22" w:rsidP="007D6C22">
      <w:pPr>
        <w:pStyle w:val="20"/>
      </w:pPr>
      <w:bookmarkStart w:id="4" w:name="_Toc379059083"/>
      <w:r>
        <w:rPr>
          <w:rFonts w:hint="eastAsia"/>
        </w:rPr>
        <w:t>2</w:t>
      </w:r>
      <w:r w:rsidRPr="00D309C4">
        <w:rPr>
          <w:rFonts w:hint="eastAsia"/>
        </w:rPr>
        <w:t>.</w:t>
      </w:r>
      <w:r w:rsidR="00BF414C">
        <w:rPr>
          <w:rFonts w:hint="eastAsia"/>
        </w:rPr>
        <w:t>计算机领域</w:t>
      </w:r>
      <w:bookmarkEnd w:id="4"/>
    </w:p>
    <w:p w:rsidR="00AC7DE6" w:rsidRPr="001E0FE3" w:rsidRDefault="00AC7DE6" w:rsidP="00AC7DE6">
      <w:pPr>
        <w:ind w:firstLine="360"/>
        <w:rPr>
          <w:rFonts w:ascii="Microsoft YaHei UI" w:eastAsia="Microsoft YaHei UI" w:hAnsi="Microsoft YaHei UI"/>
        </w:rPr>
      </w:pPr>
      <w:r w:rsidRPr="001E0FE3">
        <w:rPr>
          <w:rFonts w:ascii="Microsoft YaHei UI" w:eastAsia="Microsoft YaHei UI" w:hAnsi="Microsoft YaHei UI" w:hint="eastAsia"/>
        </w:rPr>
        <w:t>与其它探索者不同，我希望能通过</w:t>
      </w:r>
      <w:r w:rsidR="007904F3" w:rsidRPr="001E0FE3">
        <w:rPr>
          <w:rFonts w:ascii="Microsoft YaHei UI" w:eastAsia="Microsoft YaHei UI" w:hAnsi="Microsoft YaHei UI" w:hint="eastAsia"/>
        </w:rPr>
        <w:t>本书</w:t>
      </w:r>
      <w:r w:rsidRPr="001E0FE3">
        <w:rPr>
          <w:rFonts w:ascii="Microsoft YaHei UI" w:eastAsia="Microsoft YaHei UI" w:hAnsi="Microsoft YaHei UI" w:hint="eastAsia"/>
        </w:rPr>
        <w:t>，</w:t>
      </w:r>
      <w:r w:rsidR="007904F3" w:rsidRPr="001E0FE3">
        <w:rPr>
          <w:rFonts w:ascii="Microsoft YaHei UI" w:eastAsia="Microsoft YaHei UI" w:hAnsi="Microsoft YaHei UI" w:hint="eastAsia"/>
        </w:rPr>
        <w:t>探讨</w:t>
      </w:r>
      <w:r w:rsidRPr="001E0FE3">
        <w:rPr>
          <w:rFonts w:ascii="Microsoft YaHei UI" w:eastAsia="Microsoft YaHei UI" w:hAnsi="Microsoft YaHei UI" w:hint="eastAsia"/>
        </w:rPr>
        <w:t>出</w:t>
      </w:r>
      <w:r w:rsidR="007904F3" w:rsidRPr="001E0FE3">
        <w:rPr>
          <w:rFonts w:ascii="Microsoft YaHei UI" w:eastAsia="Microsoft YaHei UI" w:hAnsi="Microsoft YaHei UI" w:hint="eastAsia"/>
        </w:rPr>
        <w:t>一种可以表达世界上所有对象的统一信息体系</w:t>
      </w:r>
      <w:r w:rsidRPr="001E0FE3">
        <w:rPr>
          <w:rFonts w:ascii="Microsoft YaHei UI" w:eastAsia="Microsoft YaHei UI" w:hAnsi="Microsoft YaHei UI" w:hint="eastAsia"/>
        </w:rPr>
        <w:t>理论</w:t>
      </w:r>
      <w:r w:rsidR="002743CE">
        <w:rPr>
          <w:rFonts w:ascii="Microsoft YaHei UI" w:eastAsia="Microsoft YaHei UI" w:hAnsi="Microsoft YaHei UI" w:hint="eastAsia"/>
        </w:rPr>
        <w:t>，并在计算机能够实现</w:t>
      </w:r>
      <w:r w:rsidRPr="001E0FE3">
        <w:rPr>
          <w:rFonts w:ascii="Microsoft YaHei UI" w:eastAsia="Microsoft YaHei UI" w:hAnsi="Microsoft YaHei UI"/>
        </w:rPr>
        <w:t>，</w:t>
      </w:r>
      <w:r w:rsidR="001E0FE3" w:rsidRPr="001E0FE3">
        <w:rPr>
          <w:rFonts w:ascii="Microsoft YaHei UI" w:eastAsia="Microsoft YaHei UI" w:hAnsi="Microsoft YaHei UI" w:hint="eastAsia"/>
        </w:rPr>
        <w:t>然后才能探讨找到并推翻</w:t>
      </w:r>
      <w:r w:rsidRPr="001E0FE3">
        <w:rPr>
          <w:rFonts w:ascii="Microsoft YaHei UI" w:eastAsia="Microsoft YaHei UI" w:hAnsi="Microsoft YaHei UI" w:hint="eastAsia"/>
        </w:rPr>
        <w:t>Lin</w:t>
      </w:r>
      <w:r w:rsidRPr="001E0FE3">
        <w:rPr>
          <w:rFonts w:ascii="Microsoft YaHei UI" w:eastAsia="Microsoft YaHei UI" w:hAnsi="Microsoft YaHei UI"/>
        </w:rPr>
        <w:t>ux</w:t>
      </w:r>
      <w:r w:rsidRPr="001E0FE3">
        <w:rPr>
          <w:rFonts w:ascii="Microsoft YaHei UI" w:eastAsia="Microsoft YaHei UI" w:hAnsi="Microsoft YaHei UI" w:hint="eastAsia"/>
        </w:rPr>
        <w:t>和windows这2个生态系统</w:t>
      </w:r>
      <w:r w:rsidR="00537D1E" w:rsidRPr="001E0FE3">
        <w:rPr>
          <w:rFonts w:ascii="Microsoft YaHei UI" w:eastAsia="Microsoft YaHei UI" w:hAnsi="Microsoft YaHei UI" w:hint="eastAsia"/>
        </w:rPr>
        <w:t>的根基</w:t>
      </w:r>
      <w:r w:rsidR="001E0FE3" w:rsidRPr="001E0FE3">
        <w:rPr>
          <w:rFonts w:ascii="Microsoft YaHei UI" w:eastAsia="Microsoft YaHei UI" w:hAnsi="Microsoft YaHei UI" w:hint="eastAsia"/>
        </w:rPr>
        <w:t>，从而打造</w:t>
      </w:r>
      <w:r w:rsidRPr="001E0FE3">
        <w:rPr>
          <w:rFonts w:ascii="Microsoft YaHei UI" w:eastAsia="Microsoft YaHei UI" w:hAnsi="Microsoft YaHei UI" w:hint="eastAsia"/>
        </w:rPr>
        <w:t>新的计算机体系。</w:t>
      </w:r>
    </w:p>
    <w:p w:rsidR="00BF414C" w:rsidRDefault="00BF414C" w:rsidP="00BF414C">
      <w:pPr>
        <w:pStyle w:val="20"/>
      </w:pPr>
      <w:bookmarkStart w:id="5" w:name="_Toc379059084"/>
      <w:r>
        <w:rPr>
          <w:rFonts w:hint="eastAsia"/>
        </w:rPr>
        <w:t>3</w:t>
      </w:r>
      <w:r>
        <w:t>.</w:t>
      </w:r>
      <w:r>
        <w:rPr>
          <w:rFonts w:hint="eastAsia"/>
        </w:rPr>
        <w:t>世界语</w:t>
      </w:r>
      <w:bookmarkEnd w:id="5"/>
    </w:p>
    <w:p w:rsidR="00BF414C" w:rsidRPr="00BF414C" w:rsidRDefault="00BF414C" w:rsidP="00BF414C">
      <w:pPr>
        <w:ind w:firstLineChars="180" w:firstLine="360"/>
        <w:sectPr w:rsidR="00BF414C" w:rsidRPr="00BF414C">
          <w:headerReference w:type="default" r:id="rId11"/>
          <w:pgSz w:w="11907" w:h="16839" w:code="1"/>
          <w:pgMar w:top="1148" w:right="700" w:bottom="765" w:left="3011" w:header="1148" w:footer="709" w:gutter="0"/>
          <w:pgNumType w:fmt="lowerRoman" w:start="0"/>
          <w:cols w:space="720"/>
          <w:titlePg/>
          <w:docGrid w:linePitch="360"/>
        </w:sectPr>
      </w:pPr>
      <w:r>
        <w:rPr>
          <w:rFonts w:hint="eastAsia"/>
        </w:rPr>
        <w:t>听说有个研究世界语的团队，</w:t>
      </w:r>
      <w:r w:rsidR="004C3AE9">
        <w:rPr>
          <w:rFonts w:hint="eastAsia"/>
        </w:rPr>
        <w:t>我想我的这个理论和他们做的内容有不少相似之处。如果我的信息体系的确能够完成对世界所有对象（所有语言文字，所有学科）的统一表达，我想叫做世界语也不为过。</w:t>
      </w:r>
    </w:p>
    <w:p w:rsidR="008933DD" w:rsidRPr="00AA0938" w:rsidRDefault="00D309C4" w:rsidP="0020553B">
      <w:pPr>
        <w:pStyle w:val="1"/>
        <w:rPr>
          <w:rStyle w:val="1Char"/>
        </w:rPr>
      </w:pPr>
      <w:bookmarkStart w:id="6" w:name="_Toc379059085"/>
      <w:r w:rsidRPr="00AA0938">
        <w:rPr>
          <w:rStyle w:val="1Char"/>
          <w:rFonts w:hint="eastAsia"/>
        </w:rPr>
        <w:lastRenderedPageBreak/>
        <w:t>信息原子</w:t>
      </w:r>
      <w:bookmarkEnd w:id="6"/>
    </w:p>
    <w:p w:rsidR="00D309C4" w:rsidRDefault="008B3A49" w:rsidP="00D309C4">
      <w:pPr>
        <w:pStyle w:val="20"/>
      </w:pPr>
      <w:bookmarkStart w:id="7" w:name="_Toc379059087"/>
      <w:r>
        <w:rPr>
          <w:rFonts w:hint="eastAsia"/>
        </w:rPr>
        <w:t>1</w:t>
      </w:r>
      <w:r w:rsidR="00D309C4" w:rsidRPr="00D309C4">
        <w:rPr>
          <w:rFonts w:hint="eastAsia"/>
        </w:rPr>
        <w:t>.</w:t>
      </w:r>
      <w:r w:rsidR="007F03F0">
        <w:rPr>
          <w:rFonts w:hint="eastAsia"/>
        </w:rPr>
        <w:t>物质</w:t>
      </w:r>
      <w:r w:rsidR="00D309C4">
        <w:rPr>
          <w:rFonts w:hint="eastAsia"/>
        </w:rPr>
        <w:t>原子</w:t>
      </w:r>
      <w:bookmarkEnd w:id="7"/>
    </w:p>
    <w:p w:rsidR="008B3A49" w:rsidRPr="008B3A49" w:rsidRDefault="008B3A49" w:rsidP="008B3A49">
      <w:r>
        <w:object w:dxaOrig="3156"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05pt;height:93.5pt" o:ole="">
            <v:imagedata r:id="rId12" o:title=""/>
          </v:shape>
          <o:OLEObject Type="Embed" ProgID="Visio.Drawing.11" ShapeID="_x0000_i1025" DrawAspect="Content" ObjectID="_1453629688" r:id="rId13"/>
        </w:object>
      </w:r>
    </w:p>
    <w:p w:rsidR="00D309C4" w:rsidRPr="008B3A49" w:rsidRDefault="008B3A49" w:rsidP="007F03F0">
      <w:pPr>
        <w:pStyle w:val="aff1"/>
        <w:numPr>
          <w:ilvl w:val="0"/>
          <w:numId w:val="7"/>
        </w:numPr>
        <w:ind w:firstLineChars="0"/>
        <w:rPr>
          <w:rFonts w:ascii="Microsoft YaHei UI" w:eastAsia="Microsoft YaHei UI" w:hAnsi="Microsoft YaHei UI"/>
        </w:rPr>
      </w:pPr>
      <w:r>
        <w:rPr>
          <w:rFonts w:hint="eastAsia"/>
        </w:rPr>
        <w:t>质子数决定化学性质</w:t>
      </w:r>
    </w:p>
    <w:p w:rsidR="008B3A49" w:rsidRPr="008B3A49" w:rsidRDefault="008B3A49" w:rsidP="007F03F0">
      <w:pPr>
        <w:pStyle w:val="aff1"/>
        <w:numPr>
          <w:ilvl w:val="0"/>
          <w:numId w:val="7"/>
        </w:numPr>
        <w:ind w:firstLineChars="0"/>
        <w:rPr>
          <w:rFonts w:ascii="Microsoft YaHei UI" w:eastAsia="Microsoft YaHei UI" w:hAnsi="Microsoft YaHei UI"/>
        </w:rPr>
      </w:pPr>
      <w:r>
        <w:rPr>
          <w:rFonts w:hint="eastAsia"/>
        </w:rPr>
        <w:t>电子形成化学键</w:t>
      </w:r>
    </w:p>
    <w:p w:rsidR="008B3A49" w:rsidRPr="001E0FE3" w:rsidRDefault="008B3A49" w:rsidP="007F03F0">
      <w:pPr>
        <w:pStyle w:val="aff1"/>
        <w:numPr>
          <w:ilvl w:val="0"/>
          <w:numId w:val="7"/>
        </w:numPr>
        <w:ind w:firstLineChars="0"/>
        <w:rPr>
          <w:rFonts w:ascii="Microsoft YaHei UI" w:eastAsia="Microsoft YaHei UI" w:hAnsi="Microsoft YaHei UI"/>
        </w:rPr>
      </w:pPr>
      <w:r>
        <w:rPr>
          <w:rFonts w:hint="eastAsia"/>
        </w:rPr>
        <w:t>中子数表明在元素家族中的序数</w:t>
      </w:r>
    </w:p>
    <w:p w:rsidR="001621D8" w:rsidRDefault="008B3A49" w:rsidP="001621D8">
      <w:pPr>
        <w:pStyle w:val="20"/>
      </w:pPr>
      <w:bookmarkStart w:id="8" w:name="_Toc379059088"/>
      <w:bookmarkStart w:id="9" w:name="OLE_LINK5"/>
      <w:bookmarkStart w:id="10" w:name="OLE_LINK6"/>
      <w:r>
        <w:rPr>
          <w:rFonts w:hint="eastAsia"/>
        </w:rPr>
        <w:t>2</w:t>
      </w:r>
      <w:r w:rsidR="007F03F0" w:rsidRPr="00D309C4">
        <w:rPr>
          <w:rFonts w:hint="eastAsia"/>
        </w:rPr>
        <w:t>.</w:t>
      </w:r>
      <w:r w:rsidR="007F03F0">
        <w:rPr>
          <w:rFonts w:hint="eastAsia"/>
        </w:rPr>
        <w:t>信息原子</w:t>
      </w:r>
      <w:bookmarkEnd w:id="8"/>
    </w:p>
    <w:p w:rsidR="001378A6" w:rsidRPr="001378A6" w:rsidRDefault="001378A6" w:rsidP="001378A6">
      <w:r>
        <w:object w:dxaOrig="3156" w:dyaOrig="1921">
          <v:shape id="_x0000_i1026" type="#_x0000_t75" style="width:158.05pt;height:93.5pt" o:ole="">
            <v:imagedata r:id="rId14" o:title=""/>
          </v:shape>
          <o:OLEObject Type="Embed" ProgID="Visio.Drawing.11" ShapeID="_x0000_i1026" DrawAspect="Content" ObjectID="_1453629689" r:id="rId15"/>
        </w:object>
      </w:r>
    </w:p>
    <w:bookmarkEnd w:id="9"/>
    <w:bookmarkEnd w:id="10"/>
    <w:p w:rsidR="007F03F0" w:rsidRDefault="001378A6" w:rsidP="007F03F0">
      <w:pPr>
        <w:pStyle w:val="aff1"/>
        <w:numPr>
          <w:ilvl w:val="0"/>
          <w:numId w:val="7"/>
        </w:numPr>
        <w:ind w:firstLineChars="0"/>
      </w:pPr>
      <w:r>
        <w:rPr>
          <w:rFonts w:hint="eastAsia"/>
        </w:rPr>
        <w:t>信息原子的三大构成：</w:t>
      </w:r>
      <w:r w:rsidR="005C529A">
        <w:rPr>
          <w:rFonts w:hint="eastAsia"/>
        </w:rPr>
        <w:t>类粒子</w:t>
      </w:r>
      <w:r>
        <w:rPr>
          <w:rFonts w:hint="eastAsia"/>
        </w:rPr>
        <w:t>+</w:t>
      </w:r>
      <w:r>
        <w:rPr>
          <w:rFonts w:hint="eastAsia"/>
        </w:rPr>
        <w:t>键</w:t>
      </w:r>
      <w:r w:rsidR="005C529A">
        <w:rPr>
          <w:rFonts w:hint="eastAsia"/>
        </w:rPr>
        <w:t>粒子组</w:t>
      </w:r>
      <w:r>
        <w:rPr>
          <w:rFonts w:hint="eastAsia"/>
        </w:rPr>
        <w:t>+</w:t>
      </w:r>
      <w:r>
        <w:rPr>
          <w:rFonts w:hint="eastAsia"/>
        </w:rPr>
        <w:t>序数</w:t>
      </w:r>
      <w:r w:rsidR="005C529A">
        <w:rPr>
          <w:rFonts w:hint="eastAsia"/>
        </w:rPr>
        <w:t>粒子组</w:t>
      </w:r>
    </w:p>
    <w:p w:rsidR="001621D8" w:rsidRPr="007F03F0" w:rsidRDefault="001621D8" w:rsidP="007F03F0">
      <w:pPr>
        <w:pStyle w:val="aff1"/>
        <w:numPr>
          <w:ilvl w:val="0"/>
          <w:numId w:val="7"/>
        </w:numPr>
        <w:ind w:firstLineChars="0"/>
      </w:pPr>
      <w:r>
        <w:rPr>
          <w:rFonts w:hint="eastAsia"/>
        </w:rPr>
        <w:t>信息原子，我们把信息世界的对象进行无限分解，当对象无法继续分解时，我们便认为这是一个信息原子。</w:t>
      </w:r>
      <w:r w:rsidR="00EE2766">
        <w:rPr>
          <w:rFonts w:hint="eastAsia"/>
        </w:rPr>
        <w:t>当然，这个定义似乎目前不并准确的。</w:t>
      </w:r>
    </w:p>
    <w:p w:rsidR="00C65BB6" w:rsidRDefault="00C65BB6" w:rsidP="00C65BB6">
      <w:pPr>
        <w:pStyle w:val="20"/>
      </w:pPr>
      <w:r>
        <w:rPr>
          <w:rFonts w:hint="eastAsia"/>
        </w:rPr>
        <w:t>3</w:t>
      </w:r>
      <w:r w:rsidRPr="00D309C4">
        <w:rPr>
          <w:rFonts w:hint="eastAsia"/>
        </w:rPr>
        <w:t>.</w:t>
      </w:r>
      <w:r>
        <w:rPr>
          <w:rFonts w:hint="eastAsia"/>
        </w:rPr>
        <w:t>类</w:t>
      </w:r>
      <w:r w:rsidR="005C529A">
        <w:rPr>
          <w:rFonts w:hint="eastAsia"/>
        </w:rPr>
        <w:t>粒子</w:t>
      </w:r>
    </w:p>
    <w:p w:rsidR="00286ACE" w:rsidRDefault="00286ACE" w:rsidP="00286ACE">
      <w:pPr>
        <w:pStyle w:val="aff1"/>
        <w:numPr>
          <w:ilvl w:val="0"/>
          <w:numId w:val="7"/>
        </w:numPr>
        <w:ind w:firstLineChars="0"/>
        <w:rPr>
          <w:rFonts w:ascii="Microsoft YaHei UI" w:eastAsia="Microsoft YaHei UI" w:hAnsi="Microsoft YaHei UI"/>
        </w:rPr>
      </w:pPr>
      <w:r>
        <w:rPr>
          <w:rFonts w:ascii="Microsoft YaHei UI" w:eastAsia="Microsoft YaHei UI" w:hAnsi="Microsoft YaHei UI" w:hint="eastAsia"/>
        </w:rPr>
        <w:t>表明原子的类别</w:t>
      </w:r>
    </w:p>
    <w:p w:rsidR="00286ACE" w:rsidRDefault="00286ACE" w:rsidP="00286ACE">
      <w:pPr>
        <w:pStyle w:val="20"/>
      </w:pPr>
      <w:r>
        <w:rPr>
          <w:rFonts w:hint="eastAsia"/>
        </w:rPr>
        <w:t>4</w:t>
      </w:r>
      <w:r w:rsidRPr="00D309C4">
        <w:rPr>
          <w:rFonts w:hint="eastAsia"/>
        </w:rPr>
        <w:t>.</w:t>
      </w:r>
      <w:r>
        <w:rPr>
          <w:rFonts w:hint="eastAsia"/>
        </w:rPr>
        <w:t>键</w:t>
      </w:r>
      <w:r w:rsidR="005C529A">
        <w:rPr>
          <w:rFonts w:hint="eastAsia"/>
        </w:rPr>
        <w:t>粒子</w:t>
      </w:r>
    </w:p>
    <w:p w:rsidR="00D11B64" w:rsidRDefault="00D11B64" w:rsidP="00D11B64">
      <w:pPr>
        <w:pStyle w:val="aff1"/>
        <w:ind w:left="420" w:firstLineChars="0" w:firstLine="0"/>
        <w:rPr>
          <w:rFonts w:ascii="Microsoft YaHei UI" w:eastAsia="Microsoft YaHei UI" w:hAnsi="Microsoft YaHei UI"/>
        </w:rPr>
      </w:pPr>
      <w:r>
        <w:rPr>
          <w:rFonts w:ascii="Microsoft YaHei UI" w:eastAsia="Microsoft YaHei UI" w:hAnsi="Microsoft YaHei UI" w:hint="eastAsia"/>
        </w:rPr>
        <w:t>键</w:t>
      </w:r>
      <w:r w:rsidR="005C529A">
        <w:rPr>
          <w:rFonts w:ascii="Microsoft YaHei UI" w:eastAsia="Microsoft YaHei UI" w:hAnsi="Microsoft YaHei UI" w:hint="eastAsia"/>
        </w:rPr>
        <w:t>粒子</w:t>
      </w:r>
      <w:r>
        <w:rPr>
          <w:rFonts w:ascii="Microsoft YaHei UI" w:eastAsia="Microsoft YaHei UI" w:hAnsi="Microsoft YaHei UI" w:hint="eastAsia"/>
        </w:rPr>
        <w:t>可以表明从属</w:t>
      </w:r>
      <w:r w:rsidR="00C66027">
        <w:rPr>
          <w:rFonts w:ascii="Microsoft YaHei UI" w:eastAsia="Microsoft YaHei UI" w:hAnsi="Microsoft YaHei UI" w:hint="eastAsia"/>
        </w:rPr>
        <w:t>和</w:t>
      </w:r>
      <w:r w:rsidR="005C529A">
        <w:rPr>
          <w:rFonts w:ascii="Microsoft YaHei UI" w:eastAsia="Microsoft YaHei UI" w:hAnsi="Microsoft YaHei UI" w:hint="eastAsia"/>
        </w:rPr>
        <w:t>连接</w:t>
      </w:r>
      <w:r>
        <w:rPr>
          <w:rFonts w:ascii="Microsoft YaHei UI" w:eastAsia="Microsoft YaHei UI" w:hAnsi="Microsoft YaHei UI" w:hint="eastAsia"/>
        </w:rPr>
        <w:t>关系</w:t>
      </w:r>
    </w:p>
    <w:p w:rsidR="00D11B64" w:rsidRPr="00D11B64" w:rsidRDefault="00D11B64" w:rsidP="00D11B64"/>
    <w:p w:rsidR="00D11B64" w:rsidRDefault="005C529A" w:rsidP="00D60D6A">
      <w:pPr>
        <w:pStyle w:val="aff1"/>
        <w:numPr>
          <w:ilvl w:val="0"/>
          <w:numId w:val="7"/>
        </w:numPr>
        <w:ind w:firstLineChars="0"/>
        <w:rPr>
          <w:rFonts w:ascii="Microsoft YaHei UI" w:eastAsia="Microsoft YaHei UI" w:hAnsi="Microsoft YaHei UI"/>
        </w:rPr>
      </w:pPr>
      <w:r>
        <w:rPr>
          <w:rFonts w:ascii="Microsoft YaHei UI" w:eastAsia="Microsoft YaHei UI" w:hAnsi="Microsoft YaHei UI" w:hint="eastAsia"/>
        </w:rPr>
        <w:t>1</w:t>
      </w:r>
      <w:r w:rsidR="00286ACE" w:rsidRPr="00D11B64">
        <w:rPr>
          <w:rFonts w:ascii="Microsoft YaHei UI" w:eastAsia="Microsoft YaHei UI" w:hAnsi="Microsoft YaHei UI" w:hint="eastAsia"/>
        </w:rPr>
        <w:t>包含所指向的原子</w:t>
      </w:r>
    </w:p>
    <w:p w:rsidR="00286ACE" w:rsidRDefault="005C529A" w:rsidP="00D60D6A">
      <w:pPr>
        <w:pStyle w:val="aff1"/>
        <w:numPr>
          <w:ilvl w:val="0"/>
          <w:numId w:val="7"/>
        </w:numPr>
        <w:ind w:firstLineChars="0"/>
        <w:rPr>
          <w:rFonts w:ascii="Microsoft YaHei UI" w:eastAsia="Microsoft YaHei UI" w:hAnsi="Microsoft YaHei UI"/>
        </w:rPr>
      </w:pPr>
      <w:r>
        <w:rPr>
          <w:rFonts w:ascii="Microsoft YaHei UI" w:eastAsia="Microsoft YaHei UI" w:hAnsi="Microsoft YaHei UI" w:hint="eastAsia"/>
        </w:rPr>
        <w:t>2</w:t>
      </w:r>
      <w:r w:rsidR="00286ACE" w:rsidRPr="00D11B64">
        <w:rPr>
          <w:rFonts w:ascii="Microsoft YaHei UI" w:eastAsia="Microsoft YaHei UI" w:hAnsi="Microsoft YaHei UI" w:hint="eastAsia"/>
        </w:rPr>
        <w:t>被所指向的原子包含</w:t>
      </w:r>
    </w:p>
    <w:p w:rsidR="00D11B64" w:rsidRPr="00D11B64" w:rsidRDefault="005C529A" w:rsidP="00D60D6A">
      <w:pPr>
        <w:pStyle w:val="aff1"/>
        <w:numPr>
          <w:ilvl w:val="0"/>
          <w:numId w:val="7"/>
        </w:numPr>
        <w:ind w:firstLineChars="0"/>
        <w:rPr>
          <w:rFonts w:ascii="Microsoft YaHei UI" w:eastAsia="Microsoft YaHei UI" w:hAnsi="Microsoft YaHei UI"/>
        </w:rPr>
      </w:pPr>
      <w:r>
        <w:rPr>
          <w:rFonts w:ascii="Microsoft YaHei UI" w:eastAsia="Microsoft YaHei UI" w:hAnsi="Microsoft YaHei UI" w:hint="eastAsia"/>
        </w:rPr>
        <w:t>3连接</w:t>
      </w:r>
      <w:r w:rsidR="00D11B64">
        <w:rPr>
          <w:rFonts w:ascii="Microsoft YaHei UI" w:eastAsia="Microsoft YaHei UI" w:hAnsi="Microsoft YaHei UI" w:hint="eastAsia"/>
        </w:rPr>
        <w:t>关系</w:t>
      </w:r>
    </w:p>
    <w:p w:rsidR="00286ACE" w:rsidRDefault="00286ACE" w:rsidP="00286ACE">
      <w:pPr>
        <w:pStyle w:val="20"/>
      </w:pPr>
      <w:r>
        <w:rPr>
          <w:rFonts w:hint="eastAsia"/>
        </w:rPr>
        <w:t>5</w:t>
      </w:r>
      <w:r w:rsidRPr="00D309C4">
        <w:rPr>
          <w:rFonts w:hint="eastAsia"/>
        </w:rPr>
        <w:t>.</w:t>
      </w:r>
      <w:r>
        <w:rPr>
          <w:rFonts w:hint="eastAsia"/>
        </w:rPr>
        <w:t>序数</w:t>
      </w:r>
      <w:r w:rsidR="005C529A">
        <w:rPr>
          <w:rFonts w:hint="eastAsia"/>
        </w:rPr>
        <w:t>粒子</w:t>
      </w:r>
    </w:p>
    <w:p w:rsidR="00286ACE" w:rsidRDefault="00286ACE" w:rsidP="00286ACE">
      <w:pPr>
        <w:pStyle w:val="aff1"/>
        <w:numPr>
          <w:ilvl w:val="0"/>
          <w:numId w:val="7"/>
        </w:numPr>
        <w:ind w:firstLineChars="0"/>
        <w:rPr>
          <w:rFonts w:ascii="Microsoft YaHei UI" w:eastAsia="Microsoft YaHei UI" w:hAnsi="Microsoft YaHei UI"/>
        </w:rPr>
      </w:pPr>
      <w:r>
        <w:rPr>
          <w:rFonts w:ascii="Microsoft YaHei UI" w:eastAsia="Microsoft YaHei UI" w:hAnsi="Microsoft YaHei UI" w:hint="eastAsia"/>
        </w:rPr>
        <w:t>表示在原子家族中的序数</w:t>
      </w:r>
    </w:p>
    <w:p w:rsidR="00286ACE" w:rsidRPr="00286ACE" w:rsidRDefault="00286ACE" w:rsidP="00286ACE">
      <w:pPr>
        <w:rPr>
          <w:rFonts w:ascii="Microsoft YaHei UI" w:eastAsia="Microsoft YaHei UI" w:hAnsi="Microsoft YaHei UI"/>
        </w:rPr>
      </w:pPr>
    </w:p>
    <w:p w:rsidR="009F4281" w:rsidRPr="009F4281" w:rsidRDefault="009F4281" w:rsidP="00050E2D"/>
    <w:p w:rsidR="002624DD" w:rsidRDefault="009F4281" w:rsidP="004C2B6D">
      <w:pPr>
        <w:pStyle w:val="1"/>
      </w:pPr>
      <w:bookmarkStart w:id="11" w:name="_Toc379059089"/>
      <w:r>
        <w:rPr>
          <w:rFonts w:hint="eastAsia"/>
        </w:rPr>
        <w:lastRenderedPageBreak/>
        <w:t>信息体系</w:t>
      </w:r>
      <w:bookmarkEnd w:id="11"/>
    </w:p>
    <w:p w:rsidR="004C2B6D" w:rsidRPr="004C2B6D" w:rsidRDefault="009F4281" w:rsidP="004C2B6D">
      <w:pPr>
        <w:pStyle w:val="20"/>
        <w:rPr>
          <w:rStyle w:val="2Char"/>
          <w:b/>
          <w:bCs/>
        </w:rPr>
      </w:pPr>
      <w:bookmarkStart w:id="12" w:name="_Toc379059090"/>
      <w:r w:rsidRPr="004C2B6D">
        <w:rPr>
          <w:rStyle w:val="2Char"/>
          <w:rFonts w:hint="eastAsia"/>
          <w:b/>
          <w:bCs/>
        </w:rPr>
        <w:t>1.</w:t>
      </w:r>
      <w:r w:rsidR="002624DD" w:rsidRPr="004C2B6D">
        <w:rPr>
          <w:rStyle w:val="2Char"/>
          <w:b/>
          <w:bCs/>
        </w:rPr>
        <w:t>唯一性</w:t>
      </w:r>
      <w:r w:rsidR="002624DD" w:rsidRPr="004C2B6D">
        <w:rPr>
          <w:rStyle w:val="2Char"/>
          <w:rFonts w:hint="eastAsia"/>
          <w:b/>
          <w:bCs/>
        </w:rPr>
        <w:t>：</w:t>
      </w:r>
      <w:bookmarkEnd w:id="12"/>
    </w:p>
    <w:p w:rsidR="002624DD" w:rsidRDefault="00D206D6" w:rsidP="009F4281">
      <w:pPr>
        <w:pStyle w:val="a0"/>
        <w:numPr>
          <w:ilvl w:val="0"/>
          <w:numId w:val="0"/>
        </w:numPr>
      </w:pPr>
      <w:r>
        <w:rPr>
          <w:rFonts w:hint="eastAsia"/>
        </w:rPr>
        <w:t>信息</w:t>
      </w:r>
      <w:r w:rsidR="009F4281">
        <w:t>原子</w:t>
      </w:r>
      <w:r w:rsidR="009F4281">
        <w:rPr>
          <w:rFonts w:hint="eastAsia"/>
        </w:rPr>
        <w:t>有</w:t>
      </w:r>
      <w:r w:rsidR="002624DD">
        <w:t>唯一的</w:t>
      </w:r>
      <w:r w:rsidR="002624DD">
        <w:rPr>
          <w:rFonts w:hint="eastAsia"/>
        </w:rPr>
        <w:t>物理</w:t>
      </w:r>
      <w:r w:rsidR="009F4281">
        <w:rPr>
          <w:rFonts w:hint="eastAsia"/>
        </w:rPr>
        <w:t>排列</w:t>
      </w:r>
      <w:r w:rsidR="00FB6E8B">
        <w:rPr>
          <w:rFonts w:hint="eastAsia"/>
        </w:rPr>
        <w:t>形式</w:t>
      </w:r>
      <w:r w:rsidR="002624DD">
        <w:t>，唯一的含义</w:t>
      </w:r>
      <w:r w:rsidR="002624DD">
        <w:rPr>
          <w:rFonts w:hint="eastAsia"/>
        </w:rPr>
        <w:t>，</w:t>
      </w:r>
      <w:r w:rsidR="002624DD">
        <w:t>代表唯一的信息</w:t>
      </w:r>
    </w:p>
    <w:p w:rsidR="00C2529B" w:rsidRPr="002624DD" w:rsidRDefault="00C2529B" w:rsidP="002624DD"/>
    <w:p w:rsidR="004C2B6D" w:rsidRPr="004C2B6D" w:rsidRDefault="009F4281" w:rsidP="004C2B6D">
      <w:pPr>
        <w:pStyle w:val="20"/>
      </w:pPr>
      <w:bookmarkStart w:id="13" w:name="_Toc379059091"/>
      <w:r w:rsidRPr="004C2B6D">
        <w:rPr>
          <w:rStyle w:val="2Char"/>
          <w:rFonts w:hint="eastAsia"/>
          <w:b/>
          <w:bCs/>
        </w:rPr>
        <w:t>2.</w:t>
      </w:r>
      <w:r w:rsidR="004304DC" w:rsidRPr="004C2B6D">
        <w:rPr>
          <w:rFonts w:hint="eastAsia"/>
        </w:rPr>
        <w:t>识义性：</w:t>
      </w:r>
      <w:bookmarkEnd w:id="13"/>
    </w:p>
    <w:p w:rsidR="002624DD" w:rsidRDefault="00D206D6" w:rsidP="009F4281">
      <w:r>
        <w:rPr>
          <w:rFonts w:hint="eastAsia"/>
        </w:rPr>
        <w:t>处理器能识别所有信息原子的含义并做出动作。</w:t>
      </w:r>
      <w:r w:rsidR="00F559A2">
        <w:rPr>
          <w:rFonts w:hint="eastAsia"/>
        </w:rPr>
        <w:t>这样说似乎太简单了，下面来看这张图</w:t>
      </w:r>
      <w:r w:rsidR="00F559A2">
        <w:object w:dxaOrig="10573" w:dyaOrig="4336">
          <v:shape id="_x0000_i1027" type="#_x0000_t75" style="width:410.5pt;height:165.5pt" o:ole="">
            <v:imagedata r:id="rId16" o:title=""/>
          </v:shape>
          <o:OLEObject Type="Embed" ProgID="Visio.Drawing.11" ShapeID="_x0000_i1027" DrawAspect="Content" ObjectID="_1453629690" r:id="rId17"/>
        </w:object>
      </w:r>
    </w:p>
    <w:p w:rsidR="00F559A2" w:rsidRDefault="00F559A2" w:rsidP="009F4281">
      <w:r>
        <w:rPr>
          <w:rFonts w:hint="eastAsia"/>
        </w:rPr>
        <w:t>当前</w:t>
      </w:r>
      <w:r>
        <w:rPr>
          <w:rFonts w:hint="eastAsia"/>
        </w:rPr>
        <w:t>CPU</w:t>
      </w:r>
      <w:r>
        <w:rPr>
          <w:rFonts w:hint="eastAsia"/>
        </w:rPr>
        <w:t>能理解的实在太可怜了，空有运算速度。</w:t>
      </w:r>
      <w:r w:rsidR="000C5415">
        <w:rPr>
          <w:rFonts w:hint="eastAsia"/>
        </w:rPr>
        <w:t>电脑必须借助操作系统和特殊软件，才能处理复杂的信息。一旦操作系统坏了，电脑就不能用了。</w:t>
      </w:r>
    </w:p>
    <w:p w:rsidR="00C52B75" w:rsidRPr="00C52B75" w:rsidRDefault="00C52B75" w:rsidP="009F4281"/>
    <w:p w:rsidR="000C5415" w:rsidRDefault="000C5415" w:rsidP="000C5415">
      <w:pPr>
        <w:pStyle w:val="20"/>
      </w:pPr>
      <w:bookmarkStart w:id="14" w:name="_Toc379059092"/>
      <w:r>
        <w:rPr>
          <w:rStyle w:val="2Char"/>
          <w:rFonts w:hint="eastAsia"/>
          <w:b/>
          <w:bCs/>
        </w:rPr>
        <w:t>3</w:t>
      </w:r>
      <w:r w:rsidRPr="004C2B6D">
        <w:rPr>
          <w:rStyle w:val="2Char"/>
          <w:rFonts w:hint="eastAsia"/>
          <w:b/>
          <w:bCs/>
        </w:rPr>
        <w:t>.</w:t>
      </w:r>
      <w:r>
        <w:rPr>
          <w:rStyle w:val="2Char"/>
          <w:rFonts w:hint="eastAsia"/>
          <w:b/>
          <w:bCs/>
        </w:rPr>
        <w:t>唯一性与</w:t>
      </w:r>
      <w:r w:rsidRPr="004C2B6D">
        <w:rPr>
          <w:rFonts w:hint="eastAsia"/>
        </w:rPr>
        <w:t>识义性</w:t>
      </w:r>
      <w:r>
        <w:rPr>
          <w:rFonts w:hint="eastAsia"/>
        </w:rPr>
        <w:t>对于计算机</w:t>
      </w:r>
      <w:bookmarkEnd w:id="14"/>
    </w:p>
    <w:p w:rsidR="00C52B75" w:rsidRDefault="00C52B75" w:rsidP="00C52B75">
      <w:r>
        <w:tab/>
      </w:r>
      <w:r>
        <w:rPr>
          <w:rFonts w:hint="eastAsia"/>
        </w:rPr>
        <w:t>当前时代的计算机，其实是不了解我们所存在的物质世界的，因为他们建立理解能力的基础是机器语言。而机器语言无法仅依靠自己单独组合表达世界上所有对象，必须依靠人为设置机器语言的组合排列。每个人有自己</w:t>
      </w:r>
      <w:r>
        <w:rPr>
          <w:rFonts w:hint="eastAsia"/>
        </w:rPr>
        <w:t xml:space="preserve"> </w:t>
      </w:r>
      <w:r>
        <w:rPr>
          <w:rFonts w:hint="eastAsia"/>
        </w:rPr>
        <w:t>的想法，于是排列组合出自己满意的机器语言与人为设定的混合语言，用这种混合语言表达出的对象，必须同时了解人为设定和机器语言两部分。</w:t>
      </w:r>
      <w:r>
        <w:object w:dxaOrig="11422" w:dyaOrig="3770">
          <v:shape id="_x0000_i1028" type="#_x0000_t75" style="width:410.5pt;height:136.5pt" o:ole="">
            <v:imagedata r:id="rId18" o:title=""/>
          </v:shape>
          <o:OLEObject Type="Embed" ProgID="Visio.Drawing.11" ShapeID="_x0000_i1028" DrawAspect="Content" ObjectID="_1453629691" r:id="rId19"/>
        </w:object>
      </w:r>
    </w:p>
    <w:p w:rsidR="00C52B75" w:rsidRDefault="00C52B75" w:rsidP="00C52B75">
      <w:r>
        <w:rPr>
          <w:rFonts w:hint="eastAsia"/>
        </w:rPr>
        <w:t>不断增加的自定义文件格式，使计算机信息体系更加不统一。</w:t>
      </w:r>
    </w:p>
    <w:p w:rsidR="00C52B75" w:rsidRPr="00C52B75" w:rsidRDefault="00C52B75" w:rsidP="00C52B75"/>
    <w:p w:rsidR="000C5415" w:rsidRDefault="000C5415" w:rsidP="000C5415">
      <w:pPr>
        <w:ind w:firstLine="720"/>
      </w:pPr>
      <w:r>
        <w:rPr>
          <w:rFonts w:hint="eastAsia"/>
        </w:rPr>
        <w:t>我的设计能为</w:t>
      </w:r>
      <w:r w:rsidR="00AD7645">
        <w:rPr>
          <w:rFonts w:hint="eastAsia"/>
        </w:rPr>
        <w:t>新一代</w:t>
      </w:r>
      <w:r>
        <w:rPr>
          <w:rFonts w:hint="eastAsia"/>
        </w:rPr>
        <w:t>计算机理解</w:t>
      </w:r>
      <w:r w:rsidR="00C52B75">
        <w:rPr>
          <w:rFonts w:hint="eastAsia"/>
        </w:rPr>
        <w:t>本信息体系内的所有内容</w:t>
      </w:r>
      <w:r>
        <w:rPr>
          <w:rFonts w:hint="eastAsia"/>
        </w:rPr>
        <w:t>清楚障碍，就是基于这</w:t>
      </w:r>
      <w:r>
        <w:rPr>
          <w:rFonts w:hint="eastAsia"/>
        </w:rPr>
        <w:t>2</w:t>
      </w:r>
      <w:r>
        <w:rPr>
          <w:rFonts w:hint="eastAsia"/>
        </w:rPr>
        <w:t>点。</w:t>
      </w:r>
    </w:p>
    <w:p w:rsidR="00BF414C" w:rsidRDefault="009053AF" w:rsidP="009F4281">
      <w:r>
        <w:object w:dxaOrig="10573" w:dyaOrig="4222">
          <v:shape id="_x0000_i1029" type="#_x0000_t75" style="width:410.5pt;height:165.5pt" o:ole="">
            <v:imagedata r:id="rId20" o:title=""/>
          </v:shape>
          <o:OLEObject Type="Embed" ProgID="Visio.Drawing.11" ShapeID="_x0000_i1029" DrawAspect="Content" ObjectID="_1453629692" r:id="rId21"/>
        </w:object>
      </w:r>
    </w:p>
    <w:p w:rsidR="009053AF" w:rsidRDefault="009053AF" w:rsidP="009F4281">
      <w:r>
        <w:rPr>
          <w:rFonts w:hint="eastAsia"/>
        </w:rPr>
        <w:t>计算机能不能理解</w:t>
      </w:r>
      <w:r w:rsidR="00C52B75">
        <w:rPr>
          <w:rFonts w:hint="eastAsia"/>
        </w:rPr>
        <w:t>内容</w:t>
      </w:r>
      <w:r>
        <w:rPr>
          <w:rFonts w:hint="eastAsia"/>
        </w:rPr>
        <w:t>，并不取决于程序设计者，而是取决于能否理解这些文件中的所有原子。</w:t>
      </w:r>
    </w:p>
    <w:p w:rsidR="009053AF" w:rsidRPr="009053AF" w:rsidRDefault="009053AF" w:rsidP="009F4281"/>
    <w:p w:rsidR="004C2B6D" w:rsidRPr="004C2B6D" w:rsidRDefault="009F4281" w:rsidP="004C2B6D">
      <w:pPr>
        <w:pStyle w:val="20"/>
      </w:pPr>
      <w:bookmarkStart w:id="15" w:name="_Toc379059093"/>
      <w:r w:rsidRPr="004C2B6D">
        <w:rPr>
          <w:rStyle w:val="2Char"/>
          <w:rFonts w:hint="eastAsia"/>
          <w:b/>
          <w:bCs/>
        </w:rPr>
        <w:t>3</w:t>
      </w:r>
      <w:r w:rsidRPr="004C2B6D">
        <w:rPr>
          <w:rStyle w:val="2Char"/>
          <w:b/>
          <w:bCs/>
        </w:rPr>
        <w:t>.</w:t>
      </w:r>
      <w:r w:rsidR="00D206D6" w:rsidRPr="004C2B6D">
        <w:rPr>
          <w:rFonts w:hint="eastAsia"/>
        </w:rPr>
        <w:t>结合法则：</w:t>
      </w:r>
      <w:bookmarkEnd w:id="15"/>
    </w:p>
    <w:p w:rsidR="00AE3DBC" w:rsidRDefault="00D206D6" w:rsidP="009F4281">
      <w:r>
        <w:rPr>
          <w:rFonts w:hint="eastAsia"/>
        </w:rPr>
        <w:t>类似于化学元素的化学键，一个信息原子有特定的结合法则，不能随意组合在一起</w:t>
      </w:r>
      <w:r w:rsidR="00AE3DBC">
        <w:rPr>
          <w:rFonts w:hint="eastAsia"/>
        </w:rPr>
        <w:t>。</w:t>
      </w:r>
    </w:p>
    <w:p w:rsidR="004C2B6D" w:rsidRPr="004C2B6D" w:rsidRDefault="009F4281" w:rsidP="004C2B6D">
      <w:pPr>
        <w:pStyle w:val="20"/>
      </w:pPr>
      <w:bookmarkStart w:id="16" w:name="_Toc379059094"/>
      <w:r w:rsidRPr="004C2B6D">
        <w:rPr>
          <w:rStyle w:val="2Char"/>
          <w:b/>
          <w:bCs/>
        </w:rPr>
        <w:lastRenderedPageBreak/>
        <w:t>4.</w:t>
      </w:r>
      <w:r w:rsidR="00F7026F" w:rsidRPr="004C2B6D">
        <w:rPr>
          <w:rFonts w:hint="eastAsia"/>
        </w:rPr>
        <w:t>尊重习惯：</w:t>
      </w:r>
      <w:bookmarkEnd w:id="16"/>
    </w:p>
    <w:p w:rsidR="00AE3DBC" w:rsidRDefault="00AE3DBC" w:rsidP="009F4281">
      <w:r>
        <w:rPr>
          <w:rFonts w:hint="eastAsia"/>
        </w:rPr>
        <w:t>我们设计的信息原子，固然在某些方面显的十分</w:t>
      </w:r>
      <w:r w:rsidR="00F7026F">
        <w:rPr>
          <w:rFonts w:hint="eastAsia"/>
        </w:rPr>
        <w:t>科学</w:t>
      </w:r>
      <w:r>
        <w:rPr>
          <w:rFonts w:hint="eastAsia"/>
        </w:rPr>
        <w:t>，然而在一些方面</w:t>
      </w:r>
      <w:r w:rsidR="00F7026F">
        <w:rPr>
          <w:rFonts w:hint="eastAsia"/>
        </w:rPr>
        <w:t>仍</w:t>
      </w:r>
      <w:r>
        <w:rPr>
          <w:rFonts w:hint="eastAsia"/>
        </w:rPr>
        <w:t>是尊重了大多数人们的习惯。例如，在数字表达上，人们习惯使用</w:t>
      </w:r>
      <w:r>
        <w:rPr>
          <w:rFonts w:hint="eastAsia"/>
        </w:rPr>
        <w:t>10</w:t>
      </w:r>
      <w:r>
        <w:rPr>
          <w:rFonts w:hint="eastAsia"/>
        </w:rPr>
        <w:t>进制，为什么使用</w:t>
      </w:r>
      <w:r>
        <w:rPr>
          <w:rFonts w:hint="eastAsia"/>
        </w:rPr>
        <w:t>10</w:t>
      </w:r>
      <w:r>
        <w:rPr>
          <w:rFonts w:hint="eastAsia"/>
        </w:rPr>
        <w:t>，而不是使用其它</w:t>
      </w:r>
      <w:r w:rsidR="00F7026F">
        <w:rPr>
          <w:rFonts w:hint="eastAsia"/>
        </w:rPr>
        <w:t>进制</w:t>
      </w:r>
      <w:r>
        <w:rPr>
          <w:rFonts w:hint="eastAsia"/>
        </w:rPr>
        <w:t>，没有人能解释其科学之处。</w:t>
      </w:r>
      <w:r w:rsidR="00F7026F">
        <w:rPr>
          <w:rFonts w:hint="eastAsia"/>
        </w:rPr>
        <w:t>计算机信息领域在整个信息世界仅仅是个新兴的存在，而计算机信息领域大量采用二进制及</w:t>
      </w:r>
      <w:r w:rsidR="00F7026F">
        <w:rPr>
          <w:rFonts w:hint="eastAsia"/>
        </w:rPr>
        <w:t>16</w:t>
      </w:r>
      <w:r w:rsidR="00F7026F">
        <w:rPr>
          <w:rFonts w:hint="eastAsia"/>
        </w:rPr>
        <w:t>进制，显然违反整个信息世界表达数字的习惯。</w:t>
      </w:r>
    </w:p>
    <w:p w:rsidR="008933DD" w:rsidRDefault="00A62D0B" w:rsidP="00AA0938">
      <w:pPr>
        <w:pStyle w:val="1"/>
        <w:rPr>
          <w:lang w:val="zh-CN"/>
        </w:rPr>
      </w:pPr>
      <w:bookmarkStart w:id="17" w:name="_Toc379059095"/>
      <w:r>
        <w:rPr>
          <w:rFonts w:hint="eastAsia"/>
          <w:lang w:val="zh-CN"/>
        </w:rPr>
        <w:lastRenderedPageBreak/>
        <w:t>信息分子</w:t>
      </w:r>
      <w:bookmarkEnd w:id="17"/>
    </w:p>
    <w:p w:rsidR="00EB6D08" w:rsidRDefault="00A62D0B" w:rsidP="00EB6D08">
      <w:pPr>
        <w:pStyle w:val="20"/>
      </w:pPr>
      <w:bookmarkStart w:id="18" w:name="_Toc379059096"/>
      <w:bookmarkStart w:id="19" w:name="OLE_LINK3"/>
      <w:bookmarkStart w:id="20" w:name="OLE_LINK4"/>
      <w:r>
        <w:rPr>
          <w:rFonts w:hint="eastAsia"/>
        </w:rPr>
        <w:t>1</w:t>
      </w:r>
      <w:r w:rsidR="00EB6D08" w:rsidRPr="00D309C4">
        <w:rPr>
          <w:rFonts w:hint="eastAsia"/>
        </w:rPr>
        <w:t>.</w:t>
      </w:r>
      <w:r>
        <w:rPr>
          <w:rFonts w:hint="eastAsia"/>
        </w:rPr>
        <w:t>信息</w:t>
      </w:r>
      <w:r w:rsidR="00FB6E8B">
        <w:rPr>
          <w:rFonts w:hint="eastAsia"/>
        </w:rPr>
        <w:t>分子</w:t>
      </w:r>
      <w:bookmarkEnd w:id="18"/>
    </w:p>
    <w:p w:rsidR="00FB6E8B" w:rsidRDefault="00FB6E8B" w:rsidP="00FB6E8B">
      <w:pPr>
        <w:ind w:firstLine="360"/>
      </w:pPr>
      <w:r>
        <w:rPr>
          <w:rFonts w:hint="eastAsia"/>
        </w:rPr>
        <w:t>信息分子是信息原子的组合。正如字母组成单词，</w:t>
      </w:r>
      <w:r>
        <w:rPr>
          <w:rFonts w:hint="eastAsia"/>
        </w:rPr>
        <w:t>1</w:t>
      </w:r>
      <w:r>
        <w:rPr>
          <w:rFonts w:hint="eastAsia"/>
        </w:rPr>
        <w:t>个</w:t>
      </w:r>
      <w:r>
        <w:rPr>
          <w:rFonts w:hint="eastAsia"/>
        </w:rPr>
        <w:t>0</w:t>
      </w:r>
      <w:r>
        <w:rPr>
          <w:rFonts w:hint="eastAsia"/>
        </w:rPr>
        <w:t>和</w:t>
      </w:r>
      <w:r>
        <w:rPr>
          <w:rFonts w:hint="eastAsia"/>
        </w:rPr>
        <w:t>1</w:t>
      </w:r>
      <w:r>
        <w:rPr>
          <w:rFonts w:hint="eastAsia"/>
        </w:rPr>
        <w:t>个</w:t>
      </w:r>
      <w:r>
        <w:rPr>
          <w:rFonts w:hint="eastAsia"/>
        </w:rPr>
        <w:t>1</w:t>
      </w:r>
      <w:r>
        <w:rPr>
          <w:rFonts w:hint="eastAsia"/>
        </w:rPr>
        <w:t>才能表达</w:t>
      </w:r>
      <w:r>
        <w:rPr>
          <w:rFonts w:hint="eastAsia"/>
        </w:rPr>
        <w:t>10</w:t>
      </w:r>
      <w:r>
        <w:rPr>
          <w:rFonts w:hint="eastAsia"/>
        </w:rPr>
        <w:t>一样，有何这样的组合，信息的种类变得多样。</w:t>
      </w:r>
    </w:p>
    <w:p w:rsidR="00DC6A0A" w:rsidRPr="00DC6A0A" w:rsidRDefault="00DC6A0A" w:rsidP="00DC6A0A">
      <w:pPr>
        <w:pStyle w:val="20"/>
      </w:pPr>
      <w:bookmarkStart w:id="21" w:name="_Toc379059097"/>
      <w:r>
        <w:rPr>
          <w:rFonts w:hint="eastAsia"/>
        </w:rPr>
        <w:t>2</w:t>
      </w:r>
      <w:r w:rsidRPr="00D309C4">
        <w:rPr>
          <w:rFonts w:hint="eastAsia"/>
        </w:rPr>
        <w:t>.</w:t>
      </w:r>
      <w:r>
        <w:rPr>
          <w:rFonts w:hint="eastAsia"/>
        </w:rPr>
        <w:t>信息分子种类</w:t>
      </w:r>
      <w:bookmarkEnd w:id="21"/>
    </w:p>
    <w:p w:rsidR="00DC6A0A" w:rsidRDefault="00DC6A0A" w:rsidP="00FB6E8B">
      <w:pPr>
        <w:ind w:firstLine="360"/>
      </w:pPr>
      <w:r>
        <w:rPr>
          <w:rFonts w:hint="eastAsia"/>
        </w:rPr>
        <w:t>这是一个比较困难的划分问题。首先信息原子并未找全，不过我可以简要划分出我暂时所需要的</w:t>
      </w:r>
      <w:r w:rsidR="00357BBB">
        <w:rPr>
          <w:rFonts w:hint="eastAsia"/>
        </w:rPr>
        <w:t>信息分子种类：</w:t>
      </w:r>
    </w:p>
    <w:p w:rsidR="00357BBB" w:rsidRDefault="00357BBB" w:rsidP="00FB6E8B">
      <w:pPr>
        <w:ind w:firstLine="360"/>
      </w:pPr>
      <w:r>
        <w:rPr>
          <w:rFonts w:hint="eastAsia"/>
        </w:rPr>
        <w:t>数学：构建计算机信息世界的基石</w:t>
      </w:r>
    </w:p>
    <w:p w:rsidR="00120F16" w:rsidRDefault="00120F16" w:rsidP="00FB6E8B">
      <w:pPr>
        <w:ind w:firstLine="360"/>
      </w:pPr>
      <w:r>
        <w:rPr>
          <w:rFonts w:hint="eastAsia"/>
        </w:rPr>
        <w:t>运动：这是一个和时间，控制，运算有关的分子种类</w:t>
      </w:r>
    </w:p>
    <w:p w:rsidR="00357BBB" w:rsidRDefault="00357BBB" w:rsidP="00FB6E8B">
      <w:pPr>
        <w:ind w:firstLine="360"/>
      </w:pPr>
      <w:r>
        <w:rPr>
          <w:rFonts w:hint="eastAsia"/>
        </w:rPr>
        <w:t>几何：图形和虚拟现实</w:t>
      </w:r>
    </w:p>
    <w:p w:rsidR="00357BBB" w:rsidRPr="00DC6A0A" w:rsidRDefault="00120F16" w:rsidP="00FB6E8B">
      <w:pPr>
        <w:ind w:firstLine="360"/>
      </w:pPr>
      <w:r>
        <w:rPr>
          <w:rFonts w:hint="eastAsia"/>
        </w:rPr>
        <w:t>物质</w:t>
      </w:r>
      <w:r w:rsidR="00357BBB">
        <w:rPr>
          <w:rFonts w:hint="eastAsia"/>
        </w:rPr>
        <w:t>：这是一个比较新的命题，我暂时先不解释。</w:t>
      </w:r>
    </w:p>
    <w:p w:rsidR="009A6B49" w:rsidRDefault="009A6B49" w:rsidP="009A6B49">
      <w:pPr>
        <w:pStyle w:val="1"/>
        <w:rPr>
          <w:lang w:val="zh-CN"/>
        </w:rPr>
      </w:pPr>
      <w:bookmarkStart w:id="22" w:name="_Toc379059098"/>
      <w:bookmarkEnd w:id="19"/>
      <w:bookmarkEnd w:id="20"/>
      <w:r>
        <w:rPr>
          <w:rFonts w:hint="eastAsia"/>
          <w:lang w:val="zh-CN"/>
        </w:rPr>
        <w:lastRenderedPageBreak/>
        <w:t>数学</w:t>
      </w:r>
      <w:r w:rsidR="0020553B">
        <w:rPr>
          <w:rFonts w:hint="eastAsia"/>
          <w:lang w:val="zh-CN"/>
        </w:rPr>
        <w:t>世界</w:t>
      </w:r>
      <w:bookmarkEnd w:id="22"/>
    </w:p>
    <w:p w:rsidR="00EF5B70" w:rsidRDefault="00EF5B70" w:rsidP="00EF5B70">
      <w:pPr>
        <w:pStyle w:val="20"/>
      </w:pPr>
      <w:bookmarkStart w:id="23" w:name="_Toc379059099"/>
      <w:r>
        <w:rPr>
          <w:rFonts w:hint="eastAsia"/>
        </w:rPr>
        <w:t>1</w:t>
      </w:r>
      <w:r w:rsidRPr="00D309C4">
        <w:rPr>
          <w:rFonts w:hint="eastAsia"/>
        </w:rPr>
        <w:t>.</w:t>
      </w:r>
      <w:r>
        <w:rPr>
          <w:rFonts w:hint="eastAsia"/>
        </w:rPr>
        <w:t>数</w:t>
      </w:r>
      <w:bookmarkEnd w:id="23"/>
      <w:r w:rsidR="005C529A">
        <w:rPr>
          <w:rFonts w:hint="eastAsia"/>
        </w:rPr>
        <w:t>粒子</w:t>
      </w:r>
    </w:p>
    <w:p w:rsidR="00EF5B70" w:rsidRDefault="00EF5B70" w:rsidP="00EF5B70">
      <w:r>
        <w:rPr>
          <w:rFonts w:hint="eastAsia"/>
        </w:rPr>
        <w:t>数</w:t>
      </w:r>
      <w:r w:rsidR="005C529A">
        <w:rPr>
          <w:rFonts w:hint="eastAsia"/>
        </w:rPr>
        <w:t>粒子</w:t>
      </w:r>
      <w:r>
        <w:rPr>
          <w:rFonts w:hint="eastAsia"/>
        </w:rPr>
        <w:t>：自然数周期为无穷周期，为符合人们习惯，采用</w:t>
      </w:r>
      <w:r>
        <w:rPr>
          <w:rFonts w:hint="eastAsia"/>
        </w:rPr>
        <w:t>0-9</w:t>
      </w:r>
      <w:r>
        <w:rPr>
          <w:rFonts w:hint="eastAsia"/>
        </w:rPr>
        <w:t>这</w:t>
      </w:r>
      <w:r>
        <w:rPr>
          <w:rFonts w:hint="eastAsia"/>
        </w:rPr>
        <w:t>10</w:t>
      </w:r>
      <w:r>
        <w:rPr>
          <w:rFonts w:hint="eastAsia"/>
        </w:rPr>
        <w:t>个为</w:t>
      </w:r>
      <w:r w:rsidR="00850AEC">
        <w:rPr>
          <w:rFonts w:hint="eastAsia"/>
        </w:rPr>
        <w:t>数</w:t>
      </w:r>
      <w:r w:rsidR="005C529A">
        <w:rPr>
          <w:rFonts w:hint="eastAsia"/>
        </w:rPr>
        <w:t>粒子</w:t>
      </w:r>
      <w:r w:rsidR="00850AEC">
        <w:rPr>
          <w:rFonts w:hint="eastAsia"/>
        </w:rPr>
        <w:t>，并用</w:t>
      </w:r>
      <w:r w:rsidR="00850AEC">
        <w:rPr>
          <w:rFonts w:hint="eastAsia"/>
        </w:rPr>
        <w:t>+-</w:t>
      </w:r>
      <w:r w:rsidR="00850AEC">
        <w:rPr>
          <w:rFonts w:hint="eastAsia"/>
        </w:rPr>
        <w:t>表示正负。</w:t>
      </w:r>
    </w:p>
    <w:p w:rsidR="00EF5B70" w:rsidRPr="009A6B49" w:rsidRDefault="00EF5B70" w:rsidP="00EF5B70"/>
    <w:p w:rsidR="00EF5B70" w:rsidRDefault="00EF5B70" w:rsidP="00EF5B70">
      <w:r>
        <w:object w:dxaOrig="8305" w:dyaOrig="744">
          <v:shape id="_x0000_i1030" type="#_x0000_t75" style="width:410.5pt;height:36.45pt" o:ole="">
            <v:imagedata r:id="rId22" o:title=""/>
          </v:shape>
          <o:OLEObject Type="Embed" ProgID="Visio.Drawing.11" ShapeID="_x0000_i1030" DrawAspect="Content" ObjectID="_1453629693" r:id="rId23"/>
        </w:object>
      </w:r>
    </w:p>
    <w:p w:rsidR="00B42DD2" w:rsidRDefault="00B42DD2" w:rsidP="00EF5B70">
      <w:r>
        <w:rPr>
          <w:rFonts w:hint="eastAsia"/>
        </w:rPr>
        <w:t>通过这</w:t>
      </w:r>
      <w:r w:rsidR="00850AEC">
        <w:rPr>
          <w:rFonts w:hint="eastAsia"/>
        </w:rPr>
        <w:t>11</w:t>
      </w:r>
      <w:r>
        <w:rPr>
          <w:rFonts w:hint="eastAsia"/>
        </w:rPr>
        <w:t>个</w:t>
      </w:r>
      <w:r w:rsidR="005C529A">
        <w:rPr>
          <w:rFonts w:hint="eastAsia"/>
        </w:rPr>
        <w:t>粒子</w:t>
      </w:r>
      <w:r>
        <w:rPr>
          <w:rFonts w:hint="eastAsia"/>
        </w:rPr>
        <w:t>的组合，完成对</w:t>
      </w:r>
      <w:r w:rsidR="00850AEC">
        <w:rPr>
          <w:rFonts w:hint="eastAsia"/>
        </w:rPr>
        <w:t>所有</w:t>
      </w:r>
      <w:r>
        <w:rPr>
          <w:rFonts w:hint="eastAsia"/>
        </w:rPr>
        <w:t>整数的表达。</w:t>
      </w:r>
    </w:p>
    <w:p w:rsidR="002F6689" w:rsidRDefault="002F6689" w:rsidP="002F6689">
      <w:pPr>
        <w:pStyle w:val="20"/>
      </w:pPr>
      <w:r>
        <w:rPr>
          <w:rFonts w:hint="eastAsia"/>
        </w:rPr>
        <w:t>2</w:t>
      </w:r>
      <w:r w:rsidRPr="00D309C4">
        <w:rPr>
          <w:rFonts w:hint="eastAsia"/>
        </w:rPr>
        <w:t>.</w:t>
      </w:r>
      <w:r>
        <w:rPr>
          <w:rFonts w:hint="eastAsia"/>
        </w:rPr>
        <w:t>整数原子</w:t>
      </w:r>
    </w:p>
    <w:p w:rsidR="002F6689" w:rsidRDefault="002F6689" w:rsidP="002F6689">
      <w:r>
        <w:rPr>
          <w:rFonts w:hint="eastAsia"/>
        </w:rPr>
        <w:t>整数原子：尽管整数</w:t>
      </w:r>
      <w:r w:rsidR="00D16650">
        <w:rPr>
          <w:rFonts w:hint="eastAsia"/>
        </w:rPr>
        <w:t>家族数量</w:t>
      </w:r>
      <w:r>
        <w:rPr>
          <w:rFonts w:hint="eastAsia"/>
        </w:rPr>
        <w:t>是无穷的，书写起来会写成一长串，但我们依旧把一个整数看做一个原子。</w:t>
      </w:r>
      <w:r w:rsidR="002B0926">
        <w:rPr>
          <w:rFonts w:hint="eastAsia"/>
        </w:rPr>
        <w:t>方便</w:t>
      </w:r>
      <w:r w:rsidR="002B0926">
        <w:rPr>
          <w:rFonts w:hint="eastAsia"/>
        </w:rPr>
        <w:t>CPU</w:t>
      </w:r>
      <w:r w:rsidR="002B0926">
        <w:rPr>
          <w:rFonts w:hint="eastAsia"/>
        </w:rPr>
        <w:t>直接理解整数的概念。</w:t>
      </w:r>
    </w:p>
    <w:p w:rsidR="002F6689" w:rsidRDefault="002F6689" w:rsidP="002F6689">
      <w:r>
        <w:object w:dxaOrig="3888" w:dyaOrig="1921">
          <v:shape id="_x0000_i1031" type="#_x0000_t75" style="width:194.5pt;height:93.5pt" o:ole="">
            <v:imagedata r:id="rId24" o:title=""/>
          </v:shape>
          <o:OLEObject Type="Embed" ProgID="Visio.Drawing.11" ShapeID="_x0000_i1031" DrawAspect="Content" ObjectID="_1453629694" r:id="rId25"/>
        </w:object>
      </w:r>
    </w:p>
    <w:p w:rsidR="00D16650" w:rsidRDefault="00D16650" w:rsidP="002F6689">
      <w:r>
        <w:rPr>
          <w:rFonts w:hint="eastAsia"/>
        </w:rPr>
        <w:t>整数</w:t>
      </w:r>
      <w:r w:rsidR="00734335">
        <w:rPr>
          <w:rFonts w:hint="eastAsia"/>
        </w:rPr>
        <w:t>0</w:t>
      </w:r>
      <w:r w:rsidR="007F3C73">
        <w:rPr>
          <w:rFonts w:hint="eastAsia"/>
        </w:rPr>
        <w:t>1</w:t>
      </w:r>
      <w:r w:rsidR="007F3C73">
        <w:rPr>
          <w:rFonts w:hint="eastAsia"/>
        </w:rPr>
        <w:t>，记住整数是个位对起的哦。</w:t>
      </w:r>
    </w:p>
    <w:p w:rsidR="00D11B64" w:rsidRDefault="00D11B64" w:rsidP="002F6689"/>
    <w:p w:rsidR="00D11B64" w:rsidRDefault="00D11B64" w:rsidP="002F6689">
      <w:r>
        <w:rPr>
          <w:rFonts w:hint="eastAsia"/>
        </w:rPr>
        <w:t>能和整数原子结合的原子非常多</w:t>
      </w:r>
    </w:p>
    <w:p w:rsidR="00357BBB" w:rsidRDefault="00074517" w:rsidP="00357BBB">
      <w:pPr>
        <w:pStyle w:val="20"/>
      </w:pPr>
      <w:bookmarkStart w:id="24" w:name="_Toc379059100"/>
      <w:bookmarkStart w:id="25" w:name="OLE_LINK15"/>
      <w:r>
        <w:rPr>
          <w:rFonts w:hint="eastAsia"/>
        </w:rPr>
        <w:t>3</w:t>
      </w:r>
      <w:r w:rsidR="00357BBB" w:rsidRPr="00D309C4">
        <w:rPr>
          <w:rFonts w:hint="eastAsia"/>
        </w:rPr>
        <w:t>.</w:t>
      </w:r>
      <w:bookmarkEnd w:id="24"/>
      <w:r w:rsidR="00D16650">
        <w:rPr>
          <w:rFonts w:hint="eastAsia"/>
        </w:rPr>
        <w:t>分数分子</w:t>
      </w:r>
    </w:p>
    <w:p w:rsidR="00D16650" w:rsidRPr="00D16650" w:rsidRDefault="00D16650" w:rsidP="00D16650">
      <w:r>
        <w:rPr>
          <w:rFonts w:hint="eastAsia"/>
        </w:rPr>
        <w:t>分数原子家族有真分数，假分数</w:t>
      </w:r>
      <w:bookmarkEnd w:id="25"/>
      <w:r>
        <w:rPr>
          <w:rFonts w:hint="eastAsia"/>
        </w:rPr>
        <w:t>，分数式</w:t>
      </w:r>
      <w:r>
        <w:rPr>
          <w:rFonts w:hint="eastAsia"/>
        </w:rPr>
        <w:t>3</w:t>
      </w:r>
      <w:r>
        <w:rPr>
          <w:rFonts w:hint="eastAsia"/>
        </w:rPr>
        <w:t>类。</w:t>
      </w:r>
    </w:p>
    <w:p w:rsidR="00D16650" w:rsidRDefault="009E561E" w:rsidP="00357BBB">
      <w:r>
        <w:object w:dxaOrig="1615" w:dyaOrig="5310">
          <v:shape id="_x0000_i1032" type="#_x0000_t75" style="width:50.5pt;height:158.95pt" o:ole="">
            <v:imagedata r:id="rId26" o:title=""/>
          </v:shape>
          <o:OLEObject Type="Embed" ProgID="Visio.Drawing.11" ShapeID="_x0000_i1032" DrawAspect="Content" ObjectID="_1453629695" r:id="rId27"/>
        </w:object>
      </w:r>
      <w:r>
        <w:t xml:space="preserve">  (</w:t>
      </w:r>
      <w:r>
        <w:t>真分数</w:t>
      </w:r>
      <w:r>
        <w:rPr>
          <w:rFonts w:hint="eastAsia"/>
        </w:rPr>
        <w:t>)</w:t>
      </w:r>
      <w:r w:rsidRPr="009E561E">
        <w:t xml:space="preserve"> </w:t>
      </w:r>
      <w:r>
        <w:object w:dxaOrig="3519" w:dyaOrig="5310">
          <v:shape id="_x0000_i1033" type="#_x0000_t75" style="width:101pt;height:151.5pt" o:ole="">
            <v:imagedata r:id="rId28" o:title=""/>
          </v:shape>
          <o:OLEObject Type="Embed" ProgID="Visio.Drawing.11" ShapeID="_x0000_i1033" DrawAspect="Content" ObjectID="_1453629696" r:id="rId29"/>
        </w:object>
      </w:r>
      <w:r>
        <w:t>(</w:t>
      </w:r>
      <w:r>
        <w:t>假分数</w:t>
      </w:r>
      <w:r>
        <w:rPr>
          <w:rFonts w:hint="eastAsia"/>
        </w:rPr>
        <w:t>)</w:t>
      </w:r>
      <w:r w:rsidRPr="009E561E">
        <w:t xml:space="preserve"> </w:t>
      </w:r>
      <w:r>
        <w:object w:dxaOrig="1615" w:dyaOrig="5310">
          <v:shape id="_x0000_i1034" type="#_x0000_t75" style="width:43pt;height:151.5pt" o:ole="">
            <v:imagedata r:id="rId30" o:title=""/>
          </v:shape>
          <o:OLEObject Type="Embed" ProgID="Visio.Drawing.11" ShapeID="_x0000_i1034" DrawAspect="Content" ObjectID="_1453629697" r:id="rId31"/>
        </w:object>
      </w:r>
      <w:r>
        <w:t>(</w:t>
      </w:r>
      <w:r>
        <w:t>式子</w:t>
      </w:r>
      <w:r>
        <w:rPr>
          <w:rFonts w:hint="eastAsia"/>
        </w:rPr>
        <w:t>)</w:t>
      </w:r>
    </w:p>
    <w:p w:rsidR="00074517" w:rsidRDefault="00074517" w:rsidP="00357BBB">
      <w:r>
        <w:t>由于分数和</w:t>
      </w:r>
      <w:r>
        <w:rPr>
          <w:rFonts w:hint="eastAsia"/>
        </w:rPr>
        <w:t>除法关系密切，因此，分数同时应被看做一个运算原子对本身进行化简。</w:t>
      </w:r>
    </w:p>
    <w:p w:rsidR="00074517" w:rsidRDefault="0023719E" w:rsidP="00074517">
      <w:pPr>
        <w:pStyle w:val="20"/>
      </w:pPr>
      <w:bookmarkStart w:id="26" w:name="OLE_LINK16"/>
      <w:bookmarkStart w:id="27" w:name="OLE_LINK17"/>
      <w:r>
        <w:rPr>
          <w:rFonts w:hint="eastAsia"/>
        </w:rPr>
        <w:t>4</w:t>
      </w:r>
      <w:r w:rsidR="00074517" w:rsidRPr="00D309C4">
        <w:rPr>
          <w:rFonts w:hint="eastAsia"/>
        </w:rPr>
        <w:t>.</w:t>
      </w:r>
      <w:r w:rsidR="00074517">
        <w:rPr>
          <w:rFonts w:hint="eastAsia"/>
        </w:rPr>
        <w:t>小数</w:t>
      </w:r>
      <w:r>
        <w:rPr>
          <w:rFonts w:hint="eastAsia"/>
        </w:rPr>
        <w:t>部分原</w:t>
      </w:r>
      <w:r w:rsidR="00074517">
        <w:rPr>
          <w:rFonts w:hint="eastAsia"/>
        </w:rPr>
        <w:t>子</w:t>
      </w:r>
      <w:r>
        <w:rPr>
          <w:rFonts w:hint="eastAsia"/>
        </w:rPr>
        <w:t>与小数分子</w:t>
      </w:r>
    </w:p>
    <w:p w:rsidR="00074517" w:rsidRDefault="00074517" w:rsidP="00074517">
      <w:r>
        <w:rPr>
          <w:rFonts w:hint="eastAsia"/>
        </w:rPr>
        <w:t>我本来想把小数和整数划分为一种原子，但是想到小数</w:t>
      </w:r>
      <w:r w:rsidR="007F3C73">
        <w:rPr>
          <w:rFonts w:hint="eastAsia"/>
        </w:rPr>
        <w:t>无法</w:t>
      </w:r>
      <w:r>
        <w:rPr>
          <w:rFonts w:hint="eastAsia"/>
        </w:rPr>
        <w:t>与整数对起，</w:t>
      </w:r>
      <w:r w:rsidR="007F3C73">
        <w:rPr>
          <w:rFonts w:hint="eastAsia"/>
        </w:rPr>
        <w:t>便放弃了这个</w:t>
      </w:r>
      <w:r w:rsidR="00734335">
        <w:rPr>
          <w:rFonts w:hint="eastAsia"/>
        </w:rPr>
        <w:t>想</w:t>
      </w:r>
      <w:r w:rsidR="007F3C73">
        <w:rPr>
          <w:rFonts w:hint="eastAsia"/>
        </w:rPr>
        <w:t>法</w:t>
      </w:r>
      <w:r w:rsidR="00734335">
        <w:rPr>
          <w:rFonts w:hint="eastAsia"/>
        </w:rPr>
        <w:t>。于是小数</w:t>
      </w:r>
      <w:r w:rsidR="0023719E">
        <w:rPr>
          <w:rFonts w:hint="eastAsia"/>
        </w:rPr>
        <w:t>部分便</w:t>
      </w:r>
      <w:r w:rsidR="00734335">
        <w:rPr>
          <w:rFonts w:hint="eastAsia"/>
        </w:rPr>
        <w:t>成为一个</w:t>
      </w:r>
      <w:r w:rsidR="0023719E">
        <w:rPr>
          <w:rFonts w:hint="eastAsia"/>
        </w:rPr>
        <w:t>原</w:t>
      </w:r>
      <w:r w:rsidR="00734335">
        <w:rPr>
          <w:rFonts w:hint="eastAsia"/>
        </w:rPr>
        <w:t>子</w:t>
      </w:r>
      <w:r w:rsidR="0023719E">
        <w:rPr>
          <w:rFonts w:hint="eastAsia"/>
        </w:rPr>
        <w:t>，而与整数原子结合成为小数</w:t>
      </w:r>
      <w:r w:rsidR="00734335">
        <w:rPr>
          <w:rFonts w:hint="eastAsia"/>
        </w:rPr>
        <w:t>。</w:t>
      </w:r>
    </w:p>
    <w:bookmarkEnd w:id="26"/>
    <w:bookmarkEnd w:id="27"/>
    <w:p w:rsidR="00734335" w:rsidRDefault="00734335" w:rsidP="00074517">
      <w:r>
        <w:object w:dxaOrig="4228" w:dyaOrig="4030">
          <v:shape id="_x0000_i1035" type="#_x0000_t75" style="width:208.5pt;height:201.05pt" o:ole="">
            <v:imagedata r:id="rId32" o:title=""/>
          </v:shape>
          <o:OLEObject Type="Embed" ProgID="Visio.Drawing.11" ShapeID="_x0000_i1035" DrawAspect="Content" ObjectID="_1453629698" r:id="rId33"/>
        </w:object>
      </w:r>
    </w:p>
    <w:p w:rsidR="007E1F85" w:rsidRDefault="007E1F85" w:rsidP="007E1F85">
      <w:pPr>
        <w:pStyle w:val="1"/>
        <w:rPr>
          <w:lang w:val="zh-CN"/>
        </w:rPr>
      </w:pPr>
      <w:r>
        <w:rPr>
          <w:rFonts w:hint="eastAsia"/>
          <w:lang w:val="zh-CN"/>
        </w:rPr>
        <w:lastRenderedPageBreak/>
        <w:t>面向对象的信息</w:t>
      </w:r>
      <w:r w:rsidR="003B04BA">
        <w:rPr>
          <w:rFonts w:hint="eastAsia"/>
          <w:lang w:val="zh-CN"/>
        </w:rPr>
        <w:t>语言</w:t>
      </w:r>
    </w:p>
    <w:p w:rsidR="007E1F85" w:rsidRDefault="007E1F85" w:rsidP="007E1F85">
      <w:pPr>
        <w:pStyle w:val="20"/>
      </w:pPr>
      <w:r>
        <w:rPr>
          <w:rFonts w:hint="eastAsia"/>
        </w:rPr>
        <w:t>1</w:t>
      </w:r>
      <w:r w:rsidRPr="00D309C4">
        <w:rPr>
          <w:rFonts w:hint="eastAsia"/>
        </w:rPr>
        <w:t>.</w:t>
      </w:r>
      <w:r w:rsidR="009F6B62">
        <w:rPr>
          <w:rFonts w:hint="eastAsia"/>
        </w:rPr>
        <w:t>微软的</w:t>
      </w:r>
      <w:r w:rsidR="009F6B62">
        <w:rPr>
          <w:rFonts w:hint="eastAsia"/>
        </w:rPr>
        <w:t>.net</w:t>
      </w:r>
      <w:r w:rsidR="009F6B62">
        <w:rPr>
          <w:rFonts w:hint="eastAsia"/>
        </w:rPr>
        <w:t>与</w:t>
      </w:r>
      <w:r w:rsidR="009F6B62">
        <w:rPr>
          <w:rFonts w:hint="eastAsia"/>
        </w:rPr>
        <w:t>Java</w:t>
      </w:r>
    </w:p>
    <w:p w:rsidR="007E1F85" w:rsidRDefault="009F6B62" w:rsidP="00074517">
      <w:r>
        <w:tab/>
      </w:r>
      <w:r>
        <w:rPr>
          <w:rFonts w:hint="eastAsia"/>
        </w:rPr>
        <w:t>这</w:t>
      </w:r>
      <w:r>
        <w:rPr>
          <w:rFonts w:hint="eastAsia"/>
        </w:rPr>
        <w:t>2</w:t>
      </w:r>
      <w:r>
        <w:rPr>
          <w:rFonts w:hint="eastAsia"/>
        </w:rPr>
        <w:t>个平台是软件最流行的搭建平台，其简洁易懂的语法，而且有完整的对象体系。</w:t>
      </w:r>
      <w:r w:rsidR="00770D37">
        <w:rPr>
          <w:rFonts w:hint="eastAsia"/>
          <w:noProof/>
        </w:rPr>
        <w:drawing>
          <wp:inline distT="0" distB="0" distL="0" distR="0">
            <wp:extent cx="5204460" cy="1504018"/>
            <wp:effectExtent l="0" t="0" r="152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F624B" w:rsidRDefault="00FF624B" w:rsidP="00FF624B">
      <w:pPr>
        <w:pStyle w:val="20"/>
      </w:pPr>
      <w:bookmarkStart w:id="28" w:name="OLE_LINK20"/>
      <w:bookmarkStart w:id="29" w:name="OLE_LINK21"/>
      <w:r>
        <w:rPr>
          <w:rFonts w:hint="eastAsia"/>
        </w:rPr>
        <w:t>2</w:t>
      </w:r>
      <w:r w:rsidRPr="00D309C4">
        <w:rPr>
          <w:rFonts w:hint="eastAsia"/>
        </w:rPr>
        <w:t>.</w:t>
      </w:r>
      <w:r>
        <w:rPr>
          <w:rFonts w:hint="eastAsia"/>
        </w:rPr>
        <w:t>域</w:t>
      </w:r>
      <w:r w:rsidR="006A5958">
        <w:rPr>
          <w:rFonts w:hint="eastAsia"/>
        </w:rPr>
        <w:t xml:space="preserve"> </w:t>
      </w:r>
      <w:r w:rsidR="006A5958">
        <w:rPr>
          <w:rFonts w:hint="eastAsia"/>
        </w:rPr>
        <w:t>和</w:t>
      </w:r>
      <w:r w:rsidR="006A5958">
        <w:rPr>
          <w:rFonts w:hint="eastAsia"/>
        </w:rPr>
        <w:t xml:space="preserve"> </w:t>
      </w:r>
      <w:r w:rsidR="006A5958">
        <w:rPr>
          <w:rFonts w:hint="eastAsia"/>
        </w:rPr>
        <w:t>访问器</w:t>
      </w:r>
    </w:p>
    <w:p w:rsidR="00150B57" w:rsidRDefault="00FF624B" w:rsidP="00074517">
      <w:r>
        <w:tab/>
      </w:r>
      <w:r>
        <w:rPr>
          <w:rFonts w:hint="eastAsia"/>
        </w:rPr>
        <w:t>在一个安全的程序中，</w:t>
      </w:r>
      <w:bookmarkEnd w:id="28"/>
      <w:bookmarkEnd w:id="29"/>
      <w:r>
        <w:rPr>
          <w:rFonts w:hint="eastAsia"/>
        </w:rPr>
        <w:t>域起到了保护域内</w:t>
      </w:r>
      <w:r w:rsidR="001247B8">
        <w:rPr>
          <w:rFonts w:hint="eastAsia"/>
        </w:rPr>
        <w:t>稳态</w:t>
      </w:r>
      <w:r>
        <w:rPr>
          <w:rFonts w:hint="eastAsia"/>
        </w:rPr>
        <w:t>的作用</w:t>
      </w:r>
      <w:r w:rsidR="00E23EC7">
        <w:rPr>
          <w:rFonts w:hint="eastAsia"/>
        </w:rPr>
        <w:t>，防止</w:t>
      </w:r>
      <w:r w:rsidR="008F30D2">
        <w:rPr>
          <w:rFonts w:hint="eastAsia"/>
        </w:rPr>
        <w:t>同级域的</w:t>
      </w:r>
      <w:r w:rsidR="00E23EC7">
        <w:rPr>
          <w:rFonts w:hint="eastAsia"/>
        </w:rPr>
        <w:t>指针入侵</w:t>
      </w:r>
      <w:r w:rsidR="008F30D2">
        <w:rPr>
          <w:rFonts w:hint="eastAsia"/>
        </w:rPr>
        <w:t>。</w:t>
      </w:r>
    </w:p>
    <w:p w:rsidR="00825934" w:rsidRDefault="001247B8" w:rsidP="00150B57">
      <w:pPr>
        <w:ind w:firstLine="720"/>
      </w:pPr>
      <w:r>
        <w:rPr>
          <w:rFonts w:hint="eastAsia"/>
        </w:rPr>
        <w:t>这让我想起</w:t>
      </w:r>
      <w:r>
        <w:rPr>
          <w:rFonts w:hint="eastAsia"/>
        </w:rPr>
        <w:t xml:space="preserve"> </w:t>
      </w:r>
      <w:r>
        <w:rPr>
          <w:rFonts w:hint="eastAsia"/>
        </w:rPr>
        <w:t>了细胞内的蛋白质和</w:t>
      </w:r>
      <w:r>
        <w:rPr>
          <w:rFonts w:hint="eastAsia"/>
        </w:rPr>
        <w:t>DNA</w:t>
      </w:r>
      <w:r>
        <w:rPr>
          <w:rFonts w:hint="eastAsia"/>
        </w:rPr>
        <w:t>这一级别是没有域的，非常容易与亚硝酸自由基反应而变异</w:t>
      </w:r>
      <w:r w:rsidR="00825934">
        <w:rPr>
          <w:rFonts w:hint="eastAsia"/>
        </w:rPr>
        <w:t>。</w:t>
      </w:r>
    </w:p>
    <w:p w:rsidR="00FF624B" w:rsidRDefault="00FF624B" w:rsidP="00074517">
      <w:r>
        <w:tab/>
      </w:r>
      <w:r>
        <w:rPr>
          <w:rFonts w:hint="eastAsia"/>
        </w:rPr>
        <w:t>我们应该设置</w:t>
      </w:r>
      <w:r w:rsidR="00A217E7">
        <w:rPr>
          <w:rFonts w:hint="eastAsia"/>
        </w:rPr>
        <w:t>三</w:t>
      </w:r>
      <w:r>
        <w:rPr>
          <w:rFonts w:hint="eastAsia"/>
        </w:rPr>
        <w:t>个信息原子</w:t>
      </w:r>
      <w:r w:rsidR="00A217E7">
        <w:rPr>
          <w:rFonts w:hint="eastAsia"/>
        </w:rPr>
        <w:t>，协助</w:t>
      </w:r>
      <w:r w:rsidR="00DB21F7">
        <w:rPr>
          <w:rFonts w:hint="eastAsia"/>
        </w:rPr>
        <w:t>构成一个范围。</w:t>
      </w:r>
    </w:p>
    <w:p w:rsidR="00A217E7" w:rsidRDefault="00A217E7" w:rsidP="00074517">
      <w:r>
        <w:rPr>
          <w:rFonts w:hint="eastAsia"/>
        </w:rPr>
        <w:t>域</w:t>
      </w:r>
      <w:r w:rsidR="00F34FDC">
        <w:rPr>
          <w:rFonts w:hint="eastAsia"/>
        </w:rPr>
        <w:t>：</w:t>
      </w:r>
    </w:p>
    <w:p w:rsidR="00A217E7" w:rsidRDefault="00A217E7" w:rsidP="00074517">
      <w:r>
        <w:rPr>
          <w:rFonts w:hint="eastAsia"/>
        </w:rPr>
        <w:t>界</w:t>
      </w:r>
      <w:r w:rsidR="00E23EC7">
        <w:rPr>
          <w:rFonts w:hint="eastAsia"/>
        </w:rPr>
        <w:t>：</w:t>
      </w:r>
      <w:r w:rsidR="000D7F60">
        <w:rPr>
          <w:rFonts w:hint="eastAsia"/>
        </w:rPr>
        <w:t>我们将</w:t>
      </w:r>
      <w:r w:rsidR="000D7F60">
        <w:rPr>
          <w:rFonts w:hint="eastAsia"/>
        </w:rPr>
        <w:t>CPU</w:t>
      </w:r>
      <w:r w:rsidR="000D7F60">
        <w:rPr>
          <w:rFonts w:hint="eastAsia"/>
        </w:rPr>
        <w:t>直接跳转到任意地址的函数</w:t>
      </w:r>
      <w:r w:rsidR="000D7F60">
        <w:rPr>
          <w:rFonts w:hint="eastAsia"/>
        </w:rPr>
        <w:t xml:space="preserve"> </w:t>
      </w:r>
      <w:r w:rsidR="000D7F60">
        <w:rPr>
          <w:rFonts w:hint="eastAsia"/>
        </w:rPr>
        <w:t>作为</w:t>
      </w:r>
      <w:r w:rsidR="000D7F60">
        <w:rPr>
          <w:rFonts w:hint="eastAsia"/>
        </w:rPr>
        <w:t>0</w:t>
      </w:r>
      <w:r w:rsidR="000D7F60">
        <w:rPr>
          <w:rFonts w:hint="eastAsia"/>
        </w:rPr>
        <w:t>级域的私有成员。</w:t>
      </w:r>
    </w:p>
    <w:p w:rsidR="003E1AE8" w:rsidRDefault="003E1AE8" w:rsidP="00074517">
      <w:r>
        <w:rPr>
          <w:rFonts w:hint="eastAsia"/>
        </w:rPr>
        <w:t>访问器</w:t>
      </w:r>
      <w:r w:rsidR="008F30D2">
        <w:rPr>
          <w:rFonts w:hint="eastAsia"/>
        </w:rPr>
        <w:t>：</w:t>
      </w:r>
      <w:r w:rsidR="00133EC8">
        <w:rPr>
          <w:rFonts w:hint="eastAsia"/>
        </w:rPr>
        <w:t>类似于</w:t>
      </w:r>
      <w:r w:rsidR="00133EC8">
        <w:rPr>
          <w:rFonts w:hint="eastAsia"/>
        </w:rPr>
        <w:t>C#</w:t>
      </w:r>
      <w:r w:rsidR="00133EC8">
        <w:rPr>
          <w:rFonts w:hint="eastAsia"/>
        </w:rPr>
        <w:t>和</w:t>
      </w:r>
      <w:r w:rsidR="00133EC8">
        <w:rPr>
          <w:rFonts w:hint="eastAsia"/>
        </w:rPr>
        <w:t>JAVA</w:t>
      </w:r>
      <w:r w:rsidR="00133EC8">
        <w:rPr>
          <w:rFonts w:hint="eastAsia"/>
        </w:rPr>
        <w:t>的</w:t>
      </w:r>
      <w:r w:rsidR="00133EC8">
        <w:rPr>
          <w:rFonts w:hint="eastAsia"/>
        </w:rPr>
        <w:t xml:space="preserve"> </w:t>
      </w:r>
      <w:r w:rsidR="00133EC8">
        <w:rPr>
          <w:rFonts w:hint="eastAsia"/>
        </w:rPr>
        <w:t>点符号，</w:t>
      </w:r>
      <w:r w:rsidR="00133EC8">
        <w:rPr>
          <w:rFonts w:hint="eastAsia"/>
        </w:rPr>
        <w:t>C++</w:t>
      </w:r>
      <w:r w:rsidR="00133EC8">
        <w:rPr>
          <w:rFonts w:hint="eastAsia"/>
        </w:rPr>
        <w:t>的：：</w:t>
      </w:r>
      <w:r w:rsidR="00465636">
        <w:rPr>
          <w:rFonts w:hint="eastAsia"/>
        </w:rPr>
        <w:t>。用来</w:t>
      </w:r>
      <w:r>
        <w:rPr>
          <w:rFonts w:hint="eastAsia"/>
        </w:rPr>
        <w:t>访问修改域成员。</w:t>
      </w:r>
    </w:p>
    <w:p w:rsidR="00465636" w:rsidRPr="00A217E7" w:rsidRDefault="00465636" w:rsidP="00074517">
      <w:r>
        <w:object w:dxaOrig="5501" w:dyaOrig="5408">
          <v:shape id="_x0000_i1036" type="#_x0000_t75" style="width:273.95pt;height:273.95pt" o:ole="">
            <v:imagedata r:id="rId39" o:title=""/>
          </v:shape>
          <o:OLEObject Type="Embed" ProgID="Visio.Drawing.11" ShapeID="_x0000_i1036" DrawAspect="Content" ObjectID="_1453629699" r:id="rId40"/>
        </w:object>
      </w:r>
    </w:p>
    <w:p w:rsidR="005B6C3D" w:rsidRDefault="00465636" w:rsidP="00074517">
      <w:r>
        <w:rPr>
          <w:rFonts w:hint="eastAsia"/>
        </w:rPr>
        <w:t>由于一些域非常的大，因此域应该和访问点邻近。</w:t>
      </w:r>
      <w:r w:rsidR="005B6C3D">
        <w:rPr>
          <w:rFonts w:hint="eastAsia"/>
        </w:rPr>
        <w:t>上图是一个域，除了父域能知道这个域是空的，其它</w:t>
      </w:r>
      <w:r w:rsidR="009E307E">
        <w:rPr>
          <w:rFonts w:hint="eastAsia"/>
        </w:rPr>
        <w:t>同级域通过父域的成员树只能访问到这个域的存在</w:t>
      </w:r>
      <w:r w:rsidR="005B6C3D">
        <w:rPr>
          <w:rFonts w:hint="eastAsia"/>
        </w:rPr>
        <w:t>。</w:t>
      </w:r>
    </w:p>
    <w:p w:rsidR="00434FB6" w:rsidRDefault="00434FB6" w:rsidP="00434FB6">
      <w:pPr>
        <w:pStyle w:val="20"/>
      </w:pPr>
      <w:r>
        <w:rPr>
          <w:rFonts w:hint="eastAsia"/>
        </w:rPr>
        <w:t>3</w:t>
      </w:r>
      <w:r w:rsidRPr="00D309C4">
        <w:rPr>
          <w:rFonts w:hint="eastAsia"/>
        </w:rPr>
        <w:t>.</w:t>
      </w:r>
      <w:r>
        <w:rPr>
          <w:rFonts w:hint="eastAsia"/>
        </w:rPr>
        <w:t>域体系</w:t>
      </w:r>
    </w:p>
    <w:p w:rsidR="00CC623B" w:rsidRPr="00CC623B" w:rsidRDefault="00CC623B" w:rsidP="00CC623B">
      <w:r>
        <w:rPr>
          <w:rFonts w:hint="eastAsia"/>
        </w:rPr>
        <w:t>我想</w:t>
      </w:r>
      <w:r>
        <w:rPr>
          <w:rFonts w:hint="eastAsia"/>
        </w:rPr>
        <w:t>windows</w:t>
      </w:r>
      <w:r>
        <w:rPr>
          <w:rFonts w:hint="eastAsia"/>
        </w:rPr>
        <w:t>的域体系或许是这样的</w:t>
      </w:r>
    </w:p>
    <w:p w:rsidR="00434FB6" w:rsidRDefault="00434FB6" w:rsidP="00434FB6">
      <w:r>
        <w:tab/>
      </w:r>
      <w:r>
        <w:rPr>
          <w:noProof/>
        </w:rPr>
        <w:drawing>
          <wp:inline distT="0" distB="0" distL="0" distR="0">
            <wp:extent cx="5204460" cy="2006930"/>
            <wp:effectExtent l="0" t="0" r="152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644DC" w:rsidRDefault="007644DC" w:rsidP="00434FB6">
      <w:r>
        <w:rPr>
          <w:rFonts w:hint="eastAsia"/>
        </w:rPr>
        <w:t>由于我们的内存是二维的，而且</w:t>
      </w:r>
      <w:r>
        <w:rPr>
          <w:rFonts w:hint="eastAsia"/>
        </w:rPr>
        <w:t>CPU</w:t>
      </w:r>
      <w:r>
        <w:rPr>
          <w:rFonts w:hint="eastAsia"/>
        </w:rPr>
        <w:t>和人都认识原子，</w:t>
      </w:r>
    </w:p>
    <w:p w:rsidR="00133EC8" w:rsidRPr="009F6B62" w:rsidRDefault="00133EC8" w:rsidP="00133EC8">
      <w:r>
        <w:lastRenderedPageBreak/>
        <w:tab/>
      </w:r>
    </w:p>
    <w:p w:rsidR="0046231F" w:rsidRDefault="0046231F" w:rsidP="007B481E">
      <w:pPr>
        <w:pStyle w:val="20"/>
      </w:pPr>
      <w:r>
        <w:rPr>
          <w:rFonts w:hint="eastAsia"/>
        </w:rPr>
        <w:t>3</w:t>
      </w:r>
      <w:r>
        <w:rPr>
          <w:rFonts w:hint="eastAsia"/>
        </w:rPr>
        <w:t>形影</w:t>
      </w:r>
    </w:p>
    <w:p w:rsidR="00161768" w:rsidRPr="0046231F" w:rsidRDefault="0046231F" w:rsidP="0046231F">
      <w:r>
        <w:tab/>
      </w:r>
      <w:r w:rsidR="00161768">
        <w:rPr>
          <w:rFonts w:hint="eastAsia"/>
        </w:rPr>
        <w:t>形为实体，影是象征。</w:t>
      </w:r>
    </w:p>
    <w:p w:rsidR="007B481E" w:rsidRDefault="0046231F" w:rsidP="007B481E">
      <w:pPr>
        <w:pStyle w:val="20"/>
      </w:pPr>
      <w:r>
        <w:rPr>
          <w:rFonts w:hint="eastAsia"/>
        </w:rPr>
        <w:t>4</w:t>
      </w:r>
      <w:r w:rsidR="007B481E" w:rsidRPr="00D309C4">
        <w:rPr>
          <w:rFonts w:hint="eastAsia"/>
        </w:rPr>
        <w:t>.</w:t>
      </w:r>
      <w:r w:rsidR="00023B47">
        <w:rPr>
          <w:rFonts w:hint="eastAsia"/>
        </w:rPr>
        <w:t>变量与</w:t>
      </w:r>
      <w:r w:rsidR="007B481E">
        <w:rPr>
          <w:rFonts w:hint="eastAsia"/>
        </w:rPr>
        <w:t>函数</w:t>
      </w:r>
    </w:p>
    <w:p w:rsidR="007B481E" w:rsidRDefault="007B481E" w:rsidP="007B481E">
      <w:pPr>
        <w:ind w:firstLine="360"/>
      </w:pPr>
      <w:r>
        <w:rPr>
          <w:rFonts w:hint="eastAsia"/>
        </w:rPr>
        <w:t>我想我的设计已经直接进入高级程序语言的部分了</w:t>
      </w:r>
      <w:r w:rsidR="007600F7">
        <w:rPr>
          <w:rFonts w:hint="eastAsia"/>
        </w:rPr>
        <w:t>，来看一段</w:t>
      </w:r>
      <w:r w:rsidR="007600F7">
        <w:rPr>
          <w:rFonts w:hint="eastAsia"/>
        </w:rPr>
        <w:t>C</w:t>
      </w:r>
      <w:r w:rsidR="007600F7">
        <w:rPr>
          <w:rFonts w:hint="eastAsia"/>
        </w:rPr>
        <w:t>语言</w:t>
      </w:r>
      <w:r w:rsidR="00372977">
        <w:rPr>
          <w:rFonts w:hint="eastAsia"/>
        </w:rPr>
        <w:t>代码</w:t>
      </w:r>
      <w:r>
        <w:rPr>
          <w:rFonts w:hint="eastAsia"/>
        </w:rPr>
        <w:t>。</w:t>
      </w:r>
    </w:p>
    <w:p w:rsidR="007600F7" w:rsidRDefault="007600F7" w:rsidP="007B481E">
      <w:pPr>
        <w:ind w:firstLine="360"/>
      </w:pPr>
      <w:r>
        <w:t>double S=0,Pi=3.1415926;</w:t>
      </w:r>
    </w:p>
    <w:p w:rsidR="007600F7" w:rsidRDefault="007600F7" w:rsidP="00604297">
      <w:r>
        <w:tab/>
        <w:t>S=Pi*r*r;</w:t>
      </w:r>
    </w:p>
    <w:p w:rsidR="00372977" w:rsidRDefault="00372977" w:rsidP="00604297">
      <w:r>
        <w:rPr>
          <w:rFonts w:hint="eastAsia"/>
        </w:rPr>
        <w:t>是计算圆的面积的。</w:t>
      </w:r>
    </w:p>
    <w:p w:rsidR="00372977" w:rsidRPr="007600F7" w:rsidRDefault="00372977" w:rsidP="007B481E">
      <w:pPr>
        <w:ind w:firstLine="360"/>
      </w:pPr>
      <w:r>
        <w:rPr>
          <w:rFonts w:hint="eastAsia"/>
        </w:rPr>
        <w:t>在这里，</w:t>
      </w:r>
      <w:r>
        <w:rPr>
          <w:rFonts w:hint="eastAsia"/>
        </w:rPr>
        <w:t>S</w:t>
      </w:r>
      <w:r>
        <w:rPr>
          <w:rFonts w:hint="eastAsia"/>
        </w:rPr>
        <w:t>不再只是整数，它是</w:t>
      </w:r>
      <w:r>
        <w:rPr>
          <w:rFonts w:hint="eastAsia"/>
        </w:rPr>
        <w:t>C</w:t>
      </w:r>
      <w:r>
        <w:rPr>
          <w:rFonts w:hint="eastAsia"/>
        </w:rPr>
        <w:t>语言中的小数型变量。</w:t>
      </w:r>
    </w:p>
    <w:p w:rsidR="007B481E" w:rsidRDefault="00023B47" w:rsidP="00074517">
      <w:r>
        <w:rPr>
          <w:rFonts w:hint="eastAsia"/>
        </w:rPr>
        <w:t>函数的统一形式似乎是这样的</w:t>
      </w:r>
    </w:p>
    <w:p w:rsidR="00C610FE" w:rsidRDefault="00585AE6" w:rsidP="00023B47">
      <w:pPr>
        <w:ind w:firstLine="360"/>
      </w:pPr>
      <w:r>
        <w:t>F=</w:t>
      </w:r>
      <w:r w:rsidR="00FA275B">
        <w:t>F(x)</w:t>
      </w:r>
      <w:r>
        <w:t>;</w:t>
      </w:r>
    </w:p>
    <w:p w:rsidR="00C610FE" w:rsidRDefault="00C610FE" w:rsidP="00023B47">
      <w:pPr>
        <w:ind w:firstLine="360"/>
      </w:pPr>
    </w:p>
    <w:p w:rsidR="00C610FE" w:rsidRPr="007B481E" w:rsidRDefault="00C610FE" w:rsidP="00023B47">
      <w:pPr>
        <w:ind w:firstLine="360"/>
      </w:pPr>
      <w:r>
        <w:rPr>
          <w:rFonts w:hint="eastAsia"/>
        </w:rPr>
        <w:t>做到这样很容易，但是我们必须告诉</w:t>
      </w:r>
      <w:r>
        <w:rPr>
          <w:rFonts w:hint="eastAsia"/>
        </w:rPr>
        <w:t>CPU</w:t>
      </w:r>
      <w:r>
        <w:rPr>
          <w:rFonts w:hint="eastAsia"/>
        </w:rPr>
        <w:t>更多的信息，我们需要计算机理解什么是面积，什么</w:t>
      </w:r>
      <w:r>
        <w:rPr>
          <w:rFonts w:hint="eastAsia"/>
        </w:rPr>
        <w:t xml:space="preserve"> </w:t>
      </w:r>
      <w:r>
        <w:rPr>
          <w:rFonts w:hint="eastAsia"/>
        </w:rPr>
        <w:t>是圆，什么是半径。</w:t>
      </w:r>
    </w:p>
    <w:p w:rsidR="009A6B49" w:rsidRDefault="00C610FE" w:rsidP="009A6B49">
      <w:pPr>
        <w:pStyle w:val="1"/>
        <w:rPr>
          <w:lang w:val="zh-CN"/>
        </w:rPr>
      </w:pPr>
      <w:bookmarkStart w:id="30" w:name="_Toc379059101"/>
      <w:r>
        <w:rPr>
          <w:rFonts w:hint="eastAsia"/>
          <w:lang w:val="zh-CN"/>
        </w:rPr>
        <w:lastRenderedPageBreak/>
        <w:t>法则执行器与运算类信息原子</w:t>
      </w:r>
      <w:bookmarkEnd w:id="30"/>
    </w:p>
    <w:p w:rsidR="004A3B63" w:rsidRDefault="004A3B63" w:rsidP="004A3B63">
      <w:pPr>
        <w:pStyle w:val="20"/>
      </w:pPr>
      <w:bookmarkStart w:id="31" w:name="_Toc379059102"/>
      <w:bookmarkStart w:id="32" w:name="OLE_LINK9"/>
      <w:bookmarkStart w:id="33" w:name="OLE_LINK10"/>
      <w:r>
        <w:rPr>
          <w:rFonts w:hint="eastAsia"/>
        </w:rPr>
        <w:t>1</w:t>
      </w:r>
      <w:r w:rsidRPr="00D309C4">
        <w:rPr>
          <w:rFonts w:hint="eastAsia"/>
        </w:rPr>
        <w:t>.</w:t>
      </w:r>
      <w:r w:rsidR="00042A33">
        <w:rPr>
          <w:rFonts w:hint="eastAsia"/>
        </w:rPr>
        <w:t>运算</w:t>
      </w:r>
      <w:bookmarkEnd w:id="31"/>
    </w:p>
    <w:p w:rsidR="004A3B63" w:rsidRDefault="004A3B63" w:rsidP="004A3B63">
      <w:pPr>
        <w:ind w:firstLine="720"/>
      </w:pPr>
      <w:r>
        <w:rPr>
          <w:rFonts w:hint="eastAsia"/>
        </w:rPr>
        <w:t>如果没有时间，那么世界就像暂停播放了的电影，一切都是静止不动的。</w:t>
      </w:r>
    </w:p>
    <w:p w:rsidR="004A3B63" w:rsidRDefault="004A3B63" w:rsidP="004A3B63">
      <w:pPr>
        <w:ind w:firstLine="720"/>
      </w:pPr>
      <w:r>
        <w:rPr>
          <w:rFonts w:hint="eastAsia"/>
        </w:rPr>
        <w:t>如果没有处理器，那么内存不会变，代表的信息也不会变。</w:t>
      </w:r>
    </w:p>
    <w:p w:rsidR="004A3B63" w:rsidRDefault="004A3B63" w:rsidP="004A3B63">
      <w:pPr>
        <w:ind w:firstLine="720"/>
      </w:pPr>
      <w:r>
        <w:rPr>
          <w:rFonts w:hint="eastAsia"/>
        </w:rPr>
        <w:t>没有</w:t>
      </w:r>
      <w:r>
        <w:rPr>
          <w:rFonts w:hint="eastAsia"/>
        </w:rPr>
        <w:t>ATP</w:t>
      </w:r>
      <w:r>
        <w:rPr>
          <w:rFonts w:hint="eastAsia"/>
        </w:rPr>
        <w:t>，细胞內的功能蛋白质无法催化生物反应。</w:t>
      </w:r>
    </w:p>
    <w:p w:rsidR="004A3B63" w:rsidRPr="004A3B63" w:rsidRDefault="004A3B63" w:rsidP="004A3B63">
      <w:pPr>
        <w:ind w:firstLine="720"/>
      </w:pPr>
      <w:r>
        <w:rPr>
          <w:rFonts w:hint="eastAsia"/>
        </w:rPr>
        <w:t>信息的世界里，我们需要</w:t>
      </w:r>
      <w:r w:rsidR="00042A33">
        <w:rPr>
          <w:rFonts w:hint="eastAsia"/>
        </w:rPr>
        <w:t>运算</w:t>
      </w:r>
      <w:r>
        <w:rPr>
          <w:rFonts w:hint="eastAsia"/>
        </w:rPr>
        <w:t>法则和法则执行器，例如当前的指令和</w:t>
      </w:r>
      <w:r>
        <w:rPr>
          <w:rFonts w:hint="eastAsia"/>
        </w:rPr>
        <w:t>CPU</w:t>
      </w:r>
      <w:r>
        <w:rPr>
          <w:rFonts w:hint="eastAsia"/>
        </w:rPr>
        <w:t>。</w:t>
      </w:r>
    </w:p>
    <w:p w:rsidR="004A3B63" w:rsidRPr="004A3B63" w:rsidRDefault="004A3B63" w:rsidP="004A3B63">
      <w:pPr>
        <w:pStyle w:val="20"/>
      </w:pPr>
      <w:bookmarkStart w:id="34" w:name="_Toc379059103"/>
      <w:r>
        <w:rPr>
          <w:rFonts w:hint="eastAsia"/>
        </w:rPr>
        <w:t>2</w:t>
      </w:r>
      <w:r w:rsidRPr="00D309C4">
        <w:rPr>
          <w:rFonts w:hint="eastAsia"/>
        </w:rPr>
        <w:t>.</w:t>
      </w:r>
      <w:r w:rsidR="00042A33">
        <w:rPr>
          <w:rFonts w:hint="eastAsia"/>
        </w:rPr>
        <w:t>运算</w:t>
      </w:r>
      <w:r>
        <w:rPr>
          <w:rFonts w:hint="eastAsia"/>
        </w:rPr>
        <w:t>法则与结合法则</w:t>
      </w:r>
      <w:bookmarkEnd w:id="34"/>
    </w:p>
    <w:p w:rsidR="004A3B63" w:rsidRDefault="004A3B63" w:rsidP="004A3B63">
      <w:pPr>
        <w:ind w:firstLine="360"/>
      </w:pPr>
      <w:r>
        <w:rPr>
          <w:rFonts w:hint="eastAsia"/>
        </w:rPr>
        <w:t>信息原子的结合法则，</w:t>
      </w:r>
      <w:r w:rsidR="001E0FE3">
        <w:rPr>
          <w:rFonts w:hint="eastAsia"/>
        </w:rPr>
        <w:t>缔造了信息世界庞大的规模，一本书，一个数据库，一部电影，都是信息原子的庞大组合体。</w:t>
      </w:r>
    </w:p>
    <w:p w:rsidR="001E0FE3" w:rsidRDefault="001E0FE3" w:rsidP="004A3B63">
      <w:pPr>
        <w:ind w:firstLine="360"/>
      </w:pPr>
      <w:r>
        <w:rPr>
          <w:rFonts w:hint="eastAsia"/>
        </w:rPr>
        <w:t>而</w:t>
      </w:r>
      <w:r w:rsidR="00042A33">
        <w:rPr>
          <w:rFonts w:hint="eastAsia"/>
        </w:rPr>
        <w:t>运算</w:t>
      </w:r>
      <w:r>
        <w:rPr>
          <w:rFonts w:hint="eastAsia"/>
        </w:rPr>
        <w:t>法则的多样化，则会带来信息世界无穷的变化。就像象棋，就像魔方，这就是</w:t>
      </w:r>
      <w:r w:rsidR="00042A33">
        <w:rPr>
          <w:rFonts w:hint="eastAsia"/>
        </w:rPr>
        <w:t>运算</w:t>
      </w:r>
      <w:r>
        <w:rPr>
          <w:rFonts w:hint="eastAsia"/>
        </w:rPr>
        <w:t>法则的魅力。</w:t>
      </w:r>
    </w:p>
    <w:p w:rsidR="00042A33" w:rsidRPr="004A3B63" w:rsidRDefault="00042A33" w:rsidP="00042A33">
      <w:pPr>
        <w:pStyle w:val="20"/>
      </w:pPr>
      <w:bookmarkStart w:id="35" w:name="_Toc379059104"/>
      <w:r>
        <w:rPr>
          <w:rFonts w:hint="eastAsia"/>
        </w:rPr>
        <w:t>3</w:t>
      </w:r>
      <w:r w:rsidRPr="00D309C4">
        <w:rPr>
          <w:rFonts w:hint="eastAsia"/>
        </w:rPr>
        <w:t>.</w:t>
      </w:r>
      <w:r w:rsidRPr="00042A33">
        <w:rPr>
          <w:rFonts w:asciiTheme="minorHAnsi" w:eastAsiaTheme="minorEastAsia" w:hAnsiTheme="minorHAnsi" w:cstheme="minorBidi" w:hint="eastAsia"/>
          <w:b w:val="0"/>
          <w:bCs w:val="0"/>
          <w:color w:val="404040" w:themeColor="text1" w:themeTint="BF"/>
          <w:sz w:val="20"/>
        </w:rPr>
        <w:t xml:space="preserve"> </w:t>
      </w:r>
      <w:r w:rsidRPr="00042A33">
        <w:rPr>
          <w:rFonts w:hint="eastAsia"/>
        </w:rPr>
        <w:t>法则执行器</w:t>
      </w:r>
      <w:bookmarkEnd w:id="35"/>
    </w:p>
    <w:p w:rsidR="00042A33" w:rsidRPr="00617976" w:rsidRDefault="00A75BB7" w:rsidP="00617976">
      <w:pPr>
        <w:ind w:firstLine="360"/>
      </w:pPr>
      <w:r>
        <w:rPr>
          <w:rFonts w:hint="eastAsia"/>
        </w:rPr>
        <w:t>法则执行器是完全基于运算原子的</w:t>
      </w:r>
      <w:r w:rsidR="00617976">
        <w:rPr>
          <w:rFonts w:hint="eastAsia"/>
        </w:rPr>
        <w:t>法则来执行的，换句话说法则执行器只认识信息原子，并不能识别分子，它只关心规定它去关心的那个位置的原子，当然，法则执行器识别所有原子的结合法则。</w:t>
      </w:r>
    </w:p>
    <w:p w:rsidR="00120F16" w:rsidRDefault="00120F16" w:rsidP="00120F16">
      <w:pPr>
        <w:pStyle w:val="1"/>
        <w:rPr>
          <w:lang w:val="zh-CN"/>
        </w:rPr>
      </w:pPr>
      <w:bookmarkStart w:id="36" w:name="_Toc379059106"/>
      <w:bookmarkEnd w:id="32"/>
      <w:bookmarkEnd w:id="33"/>
      <w:r>
        <w:rPr>
          <w:rFonts w:hint="eastAsia"/>
          <w:lang w:val="zh-CN"/>
        </w:rPr>
        <w:lastRenderedPageBreak/>
        <w:t>信息分子：几何世界</w:t>
      </w:r>
      <w:bookmarkEnd w:id="36"/>
    </w:p>
    <w:p w:rsidR="00120F16" w:rsidRDefault="00120F16" w:rsidP="00120F16">
      <w:pPr>
        <w:pStyle w:val="20"/>
      </w:pPr>
      <w:bookmarkStart w:id="37" w:name="_Toc379059107"/>
      <w:r>
        <w:rPr>
          <w:rFonts w:hint="eastAsia"/>
        </w:rPr>
        <w:t>1</w:t>
      </w:r>
      <w:r w:rsidRPr="00D309C4">
        <w:rPr>
          <w:rFonts w:hint="eastAsia"/>
        </w:rPr>
        <w:t>.</w:t>
      </w:r>
      <w:r>
        <w:rPr>
          <w:rFonts w:hint="eastAsia"/>
        </w:rPr>
        <w:t>点</w:t>
      </w:r>
      <w:bookmarkEnd w:id="37"/>
    </w:p>
    <w:p w:rsidR="00120F16" w:rsidRPr="00B76308" w:rsidRDefault="00120F16" w:rsidP="00120F16">
      <w:r>
        <w:rPr>
          <w:rFonts w:hint="eastAsia"/>
        </w:rPr>
        <w:t>基本数原子：自然数周期为无穷周期，为符合人们习惯，采用</w:t>
      </w:r>
      <w:r>
        <w:rPr>
          <w:rFonts w:hint="eastAsia"/>
        </w:rPr>
        <w:t>0-9</w:t>
      </w:r>
      <w:r>
        <w:rPr>
          <w:rFonts w:hint="eastAsia"/>
        </w:rPr>
        <w:t>这</w:t>
      </w:r>
      <w:r>
        <w:rPr>
          <w:rFonts w:hint="eastAsia"/>
        </w:rPr>
        <w:t>10</w:t>
      </w:r>
      <w:r>
        <w:rPr>
          <w:rFonts w:hint="eastAsia"/>
        </w:rPr>
        <w:t>个为基本数原子</w:t>
      </w:r>
    </w:p>
    <w:p w:rsidR="00120F16" w:rsidRPr="00120F16" w:rsidRDefault="00120F16" w:rsidP="009A6B49"/>
    <w:p w:rsidR="0020553B" w:rsidRDefault="0020553B" w:rsidP="0020553B">
      <w:pPr>
        <w:pStyle w:val="1"/>
        <w:rPr>
          <w:lang w:val="zh-CN"/>
        </w:rPr>
      </w:pPr>
      <w:bookmarkStart w:id="38" w:name="_Toc379059108"/>
      <w:r>
        <w:rPr>
          <w:rFonts w:hint="eastAsia"/>
          <w:lang w:val="zh-CN"/>
        </w:rPr>
        <w:lastRenderedPageBreak/>
        <w:t>信息分子：语言世界</w:t>
      </w:r>
      <w:bookmarkEnd w:id="38"/>
    </w:p>
    <w:p w:rsidR="0020553B" w:rsidRDefault="0020553B" w:rsidP="0020553B">
      <w:pPr>
        <w:pStyle w:val="20"/>
      </w:pPr>
      <w:bookmarkStart w:id="39" w:name="_Toc379059109"/>
      <w:r>
        <w:rPr>
          <w:rFonts w:hint="eastAsia"/>
        </w:rPr>
        <w:t>1</w:t>
      </w:r>
      <w:r w:rsidRPr="00D309C4">
        <w:rPr>
          <w:rFonts w:hint="eastAsia"/>
        </w:rPr>
        <w:t>.</w:t>
      </w:r>
      <w:r>
        <w:rPr>
          <w:rFonts w:hint="eastAsia"/>
        </w:rPr>
        <w:t>数周期</w:t>
      </w:r>
      <w:bookmarkEnd w:id="39"/>
    </w:p>
    <w:p w:rsidR="0020553B" w:rsidRPr="00B76308" w:rsidRDefault="0020553B" w:rsidP="0020553B">
      <w:r>
        <w:rPr>
          <w:rFonts w:hint="eastAsia"/>
        </w:rPr>
        <w:t>基本数原子：自然数周期为无穷周期，为符合人们习惯，采用</w:t>
      </w:r>
      <w:r>
        <w:rPr>
          <w:rFonts w:hint="eastAsia"/>
        </w:rPr>
        <w:t>0-9</w:t>
      </w:r>
      <w:r>
        <w:rPr>
          <w:rFonts w:hint="eastAsia"/>
        </w:rPr>
        <w:t>这</w:t>
      </w:r>
      <w:r>
        <w:rPr>
          <w:rFonts w:hint="eastAsia"/>
        </w:rPr>
        <w:t>10</w:t>
      </w:r>
      <w:r>
        <w:rPr>
          <w:rFonts w:hint="eastAsia"/>
        </w:rPr>
        <w:t>个为基本数原子</w:t>
      </w:r>
    </w:p>
    <w:p w:rsidR="0020553B" w:rsidRDefault="0020553B" w:rsidP="0020553B">
      <w:pPr>
        <w:pStyle w:val="1"/>
        <w:rPr>
          <w:lang w:val="zh-CN"/>
        </w:rPr>
      </w:pPr>
      <w:bookmarkStart w:id="40" w:name="_Toc379059110"/>
      <w:r>
        <w:rPr>
          <w:rFonts w:hint="eastAsia"/>
          <w:lang w:val="zh-CN"/>
        </w:rPr>
        <w:lastRenderedPageBreak/>
        <w:t>信息分子：物理领域</w:t>
      </w:r>
      <w:bookmarkEnd w:id="40"/>
    </w:p>
    <w:p w:rsidR="0020553B" w:rsidRDefault="0020553B" w:rsidP="0020553B">
      <w:pPr>
        <w:pStyle w:val="20"/>
      </w:pPr>
      <w:bookmarkStart w:id="41" w:name="_Toc379059111"/>
      <w:r>
        <w:rPr>
          <w:rFonts w:hint="eastAsia"/>
        </w:rPr>
        <w:t>1</w:t>
      </w:r>
      <w:r w:rsidRPr="00D309C4">
        <w:rPr>
          <w:rFonts w:hint="eastAsia"/>
        </w:rPr>
        <w:t>.</w:t>
      </w:r>
      <w:r>
        <w:rPr>
          <w:rFonts w:hint="eastAsia"/>
        </w:rPr>
        <w:t>数周期</w:t>
      </w:r>
      <w:bookmarkEnd w:id="41"/>
    </w:p>
    <w:p w:rsidR="0020553B" w:rsidRDefault="0020553B" w:rsidP="0020553B">
      <w:r>
        <w:rPr>
          <w:rFonts w:hint="eastAsia"/>
        </w:rPr>
        <w:t>基本数原子：自然数周期为无穷周期，为符合人们习惯，采用</w:t>
      </w:r>
      <w:r>
        <w:rPr>
          <w:rFonts w:hint="eastAsia"/>
        </w:rPr>
        <w:t>0-9</w:t>
      </w:r>
      <w:r>
        <w:rPr>
          <w:rFonts w:hint="eastAsia"/>
        </w:rPr>
        <w:t>这</w:t>
      </w:r>
      <w:r>
        <w:rPr>
          <w:rFonts w:hint="eastAsia"/>
        </w:rPr>
        <w:t>10</w:t>
      </w:r>
      <w:r>
        <w:rPr>
          <w:rFonts w:hint="eastAsia"/>
        </w:rPr>
        <w:t>个为基本数原子</w:t>
      </w:r>
    </w:p>
    <w:p w:rsidR="009053AF" w:rsidRDefault="009053AF" w:rsidP="009053AF">
      <w:pPr>
        <w:pStyle w:val="1"/>
        <w:rPr>
          <w:lang w:val="zh-CN"/>
        </w:rPr>
      </w:pPr>
      <w:bookmarkStart w:id="42" w:name="_Toc379059112"/>
      <w:r>
        <w:rPr>
          <w:rFonts w:hint="eastAsia"/>
          <w:lang w:val="zh-CN"/>
        </w:rPr>
        <w:lastRenderedPageBreak/>
        <w:t>计算机</w:t>
      </w:r>
      <w:r w:rsidR="00C06F1A">
        <w:rPr>
          <w:rFonts w:hint="eastAsia"/>
          <w:lang w:val="zh-CN"/>
        </w:rPr>
        <w:t>与</w:t>
      </w:r>
      <w:r w:rsidR="006275DA">
        <w:rPr>
          <w:rFonts w:hint="eastAsia"/>
          <w:lang w:val="zh-CN"/>
        </w:rPr>
        <w:t>物质</w:t>
      </w:r>
      <w:r w:rsidR="008920E1">
        <w:rPr>
          <w:rFonts w:hint="eastAsia"/>
          <w:lang w:val="zh-CN"/>
        </w:rPr>
        <w:t>世</w:t>
      </w:r>
      <w:r w:rsidR="006275DA">
        <w:rPr>
          <w:rFonts w:hint="eastAsia"/>
          <w:lang w:val="zh-CN"/>
        </w:rPr>
        <w:t>界</w:t>
      </w:r>
      <w:bookmarkEnd w:id="42"/>
    </w:p>
    <w:p w:rsidR="00A25C9C" w:rsidRPr="00E05661" w:rsidRDefault="00407265" w:rsidP="00A25C9C">
      <w:pPr>
        <w:pStyle w:val="20"/>
      </w:pPr>
      <w:bookmarkStart w:id="43" w:name="_Toc379059113"/>
      <w:r>
        <w:rPr>
          <w:rFonts w:hint="eastAsia"/>
        </w:rPr>
        <w:t>1</w:t>
      </w:r>
      <w:r w:rsidRPr="00D309C4">
        <w:rPr>
          <w:rFonts w:hint="eastAsia"/>
        </w:rPr>
        <w:t>.</w:t>
      </w:r>
      <w:r w:rsidR="00AD19BF">
        <w:rPr>
          <w:rFonts w:hint="eastAsia"/>
        </w:rPr>
        <w:t>生命</w:t>
      </w:r>
      <w:r w:rsidR="00A25C9C">
        <w:rPr>
          <w:rFonts w:hint="eastAsia"/>
        </w:rPr>
        <w:t>世界</w:t>
      </w:r>
      <w:r w:rsidR="00E05661">
        <w:rPr>
          <w:rFonts w:hint="eastAsia"/>
        </w:rPr>
        <w:t>与计算</w:t>
      </w:r>
      <w:r w:rsidR="00DF41CC">
        <w:rPr>
          <w:rFonts w:hint="eastAsia"/>
        </w:rPr>
        <w:t>机界相似之处</w:t>
      </w:r>
      <w:bookmarkEnd w:id="43"/>
    </w:p>
    <w:p w:rsidR="00407265" w:rsidRDefault="00407265" w:rsidP="00407265">
      <w:r>
        <w:tab/>
      </w:r>
      <w:r w:rsidR="00DF41CC">
        <w:rPr>
          <w:rFonts w:hint="eastAsia"/>
        </w:rPr>
        <w:t>二者</w:t>
      </w:r>
      <w:r w:rsidR="00DF41CC" w:rsidRPr="00DF41CC">
        <w:rPr>
          <w:rFonts w:hint="eastAsia"/>
        </w:rPr>
        <w:t>都有着多层次的有序结构</w:t>
      </w:r>
      <w:r w:rsidR="00DF41CC">
        <w:rPr>
          <w:rFonts w:hint="eastAsia"/>
        </w:rPr>
        <w:t>，每一层次的结构单元都有各自特定的结构和功能，相互之间协调运转。</w:t>
      </w:r>
    </w:p>
    <w:p w:rsidR="00DF41CC" w:rsidRDefault="00DF41CC" w:rsidP="00407265">
      <w:r>
        <w:object w:dxaOrig="12386" w:dyaOrig="9438">
          <v:shape id="_x0000_i1037" type="#_x0000_t75" style="width:410.5pt;height:309.5pt" o:ole="">
            <v:imagedata r:id="rId46" o:title=""/>
          </v:shape>
          <o:OLEObject Type="Embed" ProgID="Visio.Drawing.11" ShapeID="_x0000_i1037" DrawAspect="Content" ObjectID="_1453629700" r:id="rId47"/>
        </w:object>
      </w:r>
    </w:p>
    <w:p w:rsidR="00AD19BF" w:rsidRDefault="00AD19BF" w:rsidP="00AD19BF">
      <w:pPr>
        <w:ind w:firstLine="720"/>
      </w:pPr>
      <w:r>
        <w:rPr>
          <w:rFonts w:hint="eastAsia"/>
        </w:rPr>
        <w:t>函数和酶的作用非常相似，一个改变数据，一个催化分子的反应进而成为新的分子</w:t>
      </w:r>
    </w:p>
    <w:p w:rsidR="005D02F5" w:rsidRDefault="005D02F5" w:rsidP="00AD19BF">
      <w:pPr>
        <w:ind w:firstLine="720"/>
      </w:pPr>
      <w:r>
        <w:rPr>
          <w:rFonts w:hint="eastAsia"/>
        </w:rPr>
        <w:t>病毒则共享同一个名字，病毒是由高手开发出来的一小段程序，能复制本身，通过特定途径传播感染。</w:t>
      </w:r>
    </w:p>
    <w:p w:rsidR="00D53783" w:rsidRDefault="005D02F5" w:rsidP="00AD19BF">
      <w:pPr>
        <w:ind w:firstLine="720"/>
      </w:pPr>
      <w:r>
        <w:rPr>
          <w:rFonts w:hint="eastAsia"/>
        </w:rPr>
        <w:t>而细胞器则和一个程序相当与一个水平。比起这一点，我觉的程序的种类似乎比细胞器多哎。</w:t>
      </w:r>
    </w:p>
    <w:p w:rsidR="005D02F5" w:rsidRDefault="00D53783" w:rsidP="00AD19BF">
      <w:pPr>
        <w:ind w:firstLine="720"/>
      </w:pPr>
      <w:r>
        <w:rPr>
          <w:rFonts w:hint="eastAsia"/>
        </w:rPr>
        <w:lastRenderedPageBreak/>
        <w:t>有限种类的汇编指令似乎和</w:t>
      </w:r>
      <w:r>
        <w:t>64</w:t>
      </w:r>
      <w:r>
        <w:rPr>
          <w:rFonts w:hint="eastAsia"/>
        </w:rPr>
        <w:t>种</w:t>
      </w:r>
      <w:r>
        <w:rPr>
          <w:rFonts w:hint="eastAsia"/>
        </w:rPr>
        <w:t>DNA</w:t>
      </w:r>
      <w:r>
        <w:rPr>
          <w:rFonts w:hint="eastAsia"/>
        </w:rPr>
        <w:t>的密码子很类似，而程序代码则和</w:t>
      </w:r>
      <w:r>
        <w:rPr>
          <w:rFonts w:hint="eastAsia"/>
        </w:rPr>
        <w:t>DNA</w:t>
      </w:r>
      <w:r>
        <w:rPr>
          <w:rFonts w:hint="eastAsia"/>
        </w:rPr>
        <w:t>序列类似。</w:t>
      </w:r>
    </w:p>
    <w:p w:rsidR="00940DD5" w:rsidRPr="005D02F5" w:rsidRDefault="005D02F5" w:rsidP="00AD19BF">
      <w:pPr>
        <w:ind w:firstLine="720"/>
      </w:pPr>
      <w:r>
        <w:rPr>
          <w:rFonts w:hint="eastAsia"/>
        </w:rPr>
        <w:t>至于细胞，我觉得</w:t>
      </w:r>
      <w:r w:rsidR="00940DD5">
        <w:rPr>
          <w:rFonts w:hint="eastAsia"/>
        </w:rPr>
        <w:t>一个能自主管理的操作系统就可以比作是一个单细胞生命。</w:t>
      </w:r>
    </w:p>
    <w:p w:rsidR="00AD19BF" w:rsidRPr="00AD19BF" w:rsidRDefault="00AD19BF" w:rsidP="00407265"/>
    <w:p w:rsidR="00CE1427" w:rsidRDefault="00CE1427" w:rsidP="00407265">
      <w:r>
        <w:tab/>
      </w:r>
    </w:p>
    <w:p w:rsidR="00DF41CC" w:rsidRDefault="00DF41CC" w:rsidP="00DF41CC">
      <w:pPr>
        <w:pStyle w:val="20"/>
      </w:pPr>
      <w:bookmarkStart w:id="44" w:name="_Toc379059114"/>
      <w:r>
        <w:rPr>
          <w:rFonts w:hint="eastAsia"/>
        </w:rPr>
        <w:t>2</w:t>
      </w:r>
      <w:r w:rsidRPr="00D309C4">
        <w:rPr>
          <w:rFonts w:hint="eastAsia"/>
        </w:rPr>
        <w:t>.</w:t>
      </w:r>
      <w:r w:rsidR="00A25C9C">
        <w:rPr>
          <w:rFonts w:hint="eastAsia"/>
        </w:rPr>
        <w:t>物质</w:t>
      </w:r>
      <w:r>
        <w:rPr>
          <w:rFonts w:hint="eastAsia"/>
        </w:rPr>
        <w:t>界与计算机界不同之处</w:t>
      </w:r>
      <w:bookmarkEnd w:id="44"/>
    </w:p>
    <w:p w:rsidR="008920E1" w:rsidRDefault="00DF41CC" w:rsidP="00DF41CC">
      <w:r>
        <w:tab/>
      </w:r>
      <w:r w:rsidR="008920E1">
        <w:t>1</w:t>
      </w:r>
      <w:r w:rsidR="008920E1">
        <w:rPr>
          <w:rFonts w:hint="eastAsia"/>
        </w:rPr>
        <w:t>空间</w:t>
      </w:r>
      <w:r w:rsidR="00287194">
        <w:rPr>
          <w:rFonts w:hint="eastAsia"/>
        </w:rPr>
        <w:t>提供者</w:t>
      </w:r>
      <w:r w:rsidR="008920E1">
        <w:rPr>
          <w:rFonts w:hint="eastAsia"/>
        </w:rPr>
        <w:t>不同。</w:t>
      </w:r>
    </w:p>
    <w:p w:rsidR="0071015F" w:rsidRDefault="00E05661" w:rsidP="00A25C9C">
      <w:pPr>
        <w:ind w:firstLine="720"/>
      </w:pPr>
      <w:r>
        <w:rPr>
          <w:rFonts w:hint="eastAsia"/>
        </w:rPr>
        <w:t>我们的空间是</w:t>
      </w:r>
      <w:r>
        <w:rPr>
          <w:rFonts w:hint="eastAsia"/>
        </w:rPr>
        <w:t>3</w:t>
      </w:r>
      <w:r>
        <w:rPr>
          <w:rFonts w:hint="eastAsia"/>
        </w:rPr>
        <w:t>维的。我们有</w:t>
      </w:r>
      <w:r>
        <w:rPr>
          <w:rFonts w:hint="eastAsia"/>
        </w:rPr>
        <w:t xml:space="preserve"> </w:t>
      </w:r>
      <w:r>
        <w:t>6</w:t>
      </w:r>
      <w:r>
        <w:rPr>
          <w:rFonts w:hint="eastAsia"/>
        </w:rPr>
        <w:t>个方向可以运动。</w:t>
      </w:r>
    </w:p>
    <w:p w:rsidR="00DF41CC" w:rsidRDefault="008920E1" w:rsidP="00A25C9C">
      <w:pPr>
        <w:ind w:firstLine="720"/>
      </w:pPr>
      <w:r>
        <w:rPr>
          <w:rFonts w:hint="eastAsia"/>
        </w:rPr>
        <w:t>但是，当前计算机内存的空间是</w:t>
      </w:r>
      <w:r w:rsidR="00E05661">
        <w:rPr>
          <w:rFonts w:hint="eastAsia"/>
        </w:rPr>
        <w:t>1</w:t>
      </w:r>
      <w:r w:rsidR="00E05661">
        <w:rPr>
          <w:rFonts w:hint="eastAsia"/>
        </w:rPr>
        <w:t>维的。</w:t>
      </w:r>
      <w:r w:rsidR="0071015F">
        <w:rPr>
          <w:rFonts w:hint="eastAsia"/>
        </w:rPr>
        <w:t>虽然我正在设计二维空间内存。</w:t>
      </w:r>
    </w:p>
    <w:p w:rsidR="00287194" w:rsidRDefault="00CE1427" w:rsidP="00287194">
      <w:r>
        <w:tab/>
      </w:r>
      <w:r w:rsidR="00287194">
        <w:t>2</w:t>
      </w:r>
      <w:r w:rsidR="00287194">
        <w:rPr>
          <w:rFonts w:hint="eastAsia"/>
        </w:rPr>
        <w:t>物质遵守物质守恒和能量守恒。信息世界似乎没有这样的定律。</w:t>
      </w:r>
    </w:p>
    <w:p w:rsidR="00A25C9C" w:rsidRPr="00A25C9C" w:rsidRDefault="00A25C9C" w:rsidP="00A25C9C">
      <w:pPr>
        <w:ind w:firstLine="720"/>
      </w:pPr>
    </w:p>
    <w:p w:rsidR="009C3F35" w:rsidRDefault="009C3F35" w:rsidP="009C3F35">
      <w:pPr>
        <w:pStyle w:val="1"/>
        <w:rPr>
          <w:lang w:val="zh-CN"/>
        </w:rPr>
      </w:pPr>
      <w:bookmarkStart w:id="45" w:name="_Toc379059115"/>
      <w:r>
        <w:rPr>
          <w:rFonts w:hint="eastAsia"/>
          <w:lang w:val="zh-CN"/>
        </w:rPr>
        <w:lastRenderedPageBreak/>
        <w:t>计算机生命</w:t>
      </w:r>
      <w:bookmarkEnd w:id="45"/>
    </w:p>
    <w:p w:rsidR="009C3F35" w:rsidRDefault="009C3F35" w:rsidP="009C3F35">
      <w:pPr>
        <w:pStyle w:val="20"/>
      </w:pPr>
      <w:bookmarkStart w:id="46" w:name="_Toc379059116"/>
      <w:r>
        <w:rPr>
          <w:rFonts w:hint="eastAsia"/>
        </w:rPr>
        <w:t>1</w:t>
      </w:r>
      <w:r w:rsidRPr="00D309C4">
        <w:rPr>
          <w:rFonts w:hint="eastAsia"/>
        </w:rPr>
        <w:t>.</w:t>
      </w:r>
      <w:r>
        <w:rPr>
          <w:rFonts w:hint="eastAsia"/>
        </w:rPr>
        <w:t>生命的特征</w:t>
      </w:r>
      <w:bookmarkEnd w:id="46"/>
    </w:p>
    <w:p w:rsidR="00B17441" w:rsidRDefault="00B17441" w:rsidP="00B17441">
      <w:r>
        <w:tab/>
      </w:r>
      <w:r>
        <w:rPr>
          <w:rFonts w:hint="eastAsia"/>
        </w:rPr>
        <w:t>应激性：生物能对外界的刺激做出反应，趋利避害。</w:t>
      </w:r>
    </w:p>
    <w:p w:rsidR="00B17441" w:rsidRDefault="00B17441" w:rsidP="00B17441">
      <w:r>
        <w:tab/>
      </w:r>
      <w:r>
        <w:rPr>
          <w:rFonts w:hint="eastAsia"/>
        </w:rPr>
        <w:t>稳态</w:t>
      </w:r>
      <w:r>
        <w:rPr>
          <w:rFonts w:hint="eastAsia"/>
        </w:rPr>
        <w:t xml:space="preserve"> </w:t>
      </w:r>
      <w:r>
        <w:rPr>
          <w:rFonts w:hint="eastAsia"/>
        </w:rPr>
        <w:tab/>
      </w:r>
      <w:r>
        <w:rPr>
          <w:rFonts w:hint="eastAsia"/>
        </w:rPr>
        <w:t>：尽管环境波动很大，但是系统内部总有一定的机制保证自身动态的稳定</w:t>
      </w:r>
    </w:p>
    <w:p w:rsidR="00B17441" w:rsidRDefault="00B17441" w:rsidP="00B17441">
      <w:r>
        <w:tab/>
      </w:r>
      <w:r>
        <w:rPr>
          <w:rFonts w:hint="eastAsia"/>
        </w:rPr>
        <w:t>繁殖遗传：生命个体会老去，通过生殖产生子代。子代保留亲代特征。</w:t>
      </w:r>
    </w:p>
    <w:p w:rsidR="00B17441" w:rsidRPr="00B17441" w:rsidRDefault="00B17441" w:rsidP="00B17441">
      <w:r>
        <w:tab/>
      </w:r>
      <w:r>
        <w:rPr>
          <w:rFonts w:hint="eastAsia"/>
        </w:rPr>
        <w:t>适应：每种生命有其特有的生活环境。其结构和功能使得在这种环境下能够生存。</w:t>
      </w:r>
    </w:p>
    <w:p w:rsidR="0069539C" w:rsidRDefault="0069539C" w:rsidP="0069539C">
      <w:pPr>
        <w:pStyle w:val="20"/>
      </w:pPr>
      <w:bookmarkStart w:id="47" w:name="_Toc379059117"/>
      <w:r>
        <w:t>2</w:t>
      </w:r>
      <w:r>
        <w:rPr>
          <w:rFonts w:hint="eastAsia"/>
        </w:rPr>
        <w:t>操作系统</w:t>
      </w:r>
      <w:r w:rsidR="00940DD5">
        <w:rPr>
          <w:rFonts w:hint="eastAsia"/>
        </w:rPr>
        <w:t>就是</w:t>
      </w:r>
      <w:r>
        <w:rPr>
          <w:rFonts w:hint="eastAsia"/>
        </w:rPr>
        <w:t>一个计算机形态的生命</w:t>
      </w:r>
      <w:bookmarkEnd w:id="47"/>
    </w:p>
    <w:p w:rsidR="0069539C" w:rsidRDefault="0069539C" w:rsidP="0069539C">
      <w:r>
        <w:tab/>
      </w:r>
      <w:r>
        <w:rPr>
          <w:rFonts w:hint="eastAsia"/>
        </w:rPr>
        <w:t>事实上，计算机同样拥有以上特征。</w:t>
      </w:r>
    </w:p>
    <w:p w:rsidR="0069539C" w:rsidRDefault="0069539C" w:rsidP="0069539C">
      <w:r>
        <w:tab/>
      </w:r>
      <w:r>
        <w:rPr>
          <w:rFonts w:hint="eastAsia"/>
        </w:rPr>
        <w:t>操作系统和软件</w:t>
      </w:r>
      <w:r>
        <w:rPr>
          <w:rFonts w:hint="eastAsia"/>
        </w:rPr>
        <w:t xml:space="preserve"> </w:t>
      </w:r>
      <w:r>
        <w:rPr>
          <w:rFonts w:hint="eastAsia"/>
        </w:rPr>
        <w:t>能够相应外界的输入，并输出一些。比如你对</w:t>
      </w:r>
      <w:r>
        <w:rPr>
          <w:rFonts w:hint="eastAsia"/>
        </w:rPr>
        <w:t>i</w:t>
      </w:r>
      <w:r>
        <w:t>Phone siri</w:t>
      </w:r>
      <w:r>
        <w:rPr>
          <w:rFonts w:hint="eastAsia"/>
        </w:rPr>
        <w:t>说“打开愤怒的小鸟”，你的声音就是对</w:t>
      </w:r>
      <w:r>
        <w:rPr>
          <w:rFonts w:hint="eastAsia"/>
        </w:rPr>
        <w:t>i</w:t>
      </w:r>
      <w:r>
        <w:t>phone</w:t>
      </w:r>
      <w:r>
        <w:rPr>
          <w:rFonts w:hint="eastAsia"/>
        </w:rPr>
        <w:t>系统的刺激。反应就是打开了“愤怒的小鸟”。</w:t>
      </w:r>
    </w:p>
    <w:p w:rsidR="0069539C" w:rsidRDefault="0069539C" w:rsidP="0069539C">
      <w:r>
        <w:tab/>
      </w:r>
      <w:r>
        <w:rPr>
          <w:rFonts w:hint="eastAsia"/>
        </w:rPr>
        <w:t>操作系统具有自身的稳态。一个动不动崩溃的操作系统也没有人用。</w:t>
      </w:r>
    </w:p>
    <w:p w:rsidR="0069539C" w:rsidRDefault="0069539C" w:rsidP="0069539C">
      <w:r>
        <w:tab/>
      </w:r>
      <w:r>
        <w:rPr>
          <w:rFonts w:hint="eastAsia"/>
        </w:rPr>
        <w:t>操作系统安装包在一台裸机上，就让这台机器变的有生命，有活力。</w:t>
      </w:r>
    </w:p>
    <w:p w:rsidR="0069539C" w:rsidRDefault="0069539C" w:rsidP="0069539C">
      <w:r>
        <w:tab/>
      </w:r>
      <w:r>
        <w:rPr>
          <w:rFonts w:hint="eastAsia"/>
        </w:rPr>
        <w:t>适应：</w:t>
      </w:r>
      <w:r w:rsidR="00C70623">
        <w:rPr>
          <w:rFonts w:hint="eastAsia"/>
        </w:rPr>
        <w:t>你难道没有看到操作系统正变得无处不在？</w:t>
      </w:r>
    </w:p>
    <w:p w:rsidR="0069539C" w:rsidRDefault="0069539C" w:rsidP="0069539C">
      <w:pPr>
        <w:pStyle w:val="20"/>
      </w:pPr>
      <w:bookmarkStart w:id="48" w:name="_Toc379059118"/>
      <w:r>
        <w:t>3.</w:t>
      </w:r>
      <w:r w:rsidR="00C70623">
        <w:rPr>
          <w:rFonts w:hint="eastAsia"/>
        </w:rPr>
        <w:t>计算机正在从原始形态迅速向高级形态发展</w:t>
      </w:r>
      <w:bookmarkEnd w:id="48"/>
    </w:p>
    <w:p w:rsidR="0069539C" w:rsidRDefault="0069539C" w:rsidP="0069539C">
      <w:r>
        <w:tab/>
      </w:r>
      <w:r w:rsidR="00C70623">
        <w:rPr>
          <w:rFonts w:hint="eastAsia"/>
        </w:rPr>
        <w:t>我们总是喜欢把操作系统当做工具来使用，这就像我们把马一直看做交通工具，似乎和自行车在用处没有大的区别。其实，操作系统就是一个计算机形态的生命，尽管当前还是很初级很原始的计算机生命形态。</w:t>
      </w:r>
    </w:p>
    <w:p w:rsidR="00C70623" w:rsidRDefault="00C70623" w:rsidP="0069539C">
      <w:r>
        <w:tab/>
      </w:r>
      <w:r>
        <w:rPr>
          <w:rFonts w:hint="eastAsia"/>
        </w:rPr>
        <w:t>而这其中非常关键的一个跨越，就是空间的二维化。当然，信息原子</w:t>
      </w:r>
      <w:r w:rsidR="00C2529B">
        <w:rPr>
          <w:rFonts w:hint="eastAsia"/>
        </w:rPr>
        <w:t>的设计也是非常重要的。</w:t>
      </w:r>
    </w:p>
    <w:p w:rsidR="00C2529B" w:rsidRDefault="00C2529B" w:rsidP="00C2529B">
      <w:pPr>
        <w:pStyle w:val="20"/>
      </w:pPr>
      <w:bookmarkStart w:id="49" w:name="_Toc379059119"/>
      <w:r>
        <w:t>4.</w:t>
      </w:r>
      <w:r w:rsidR="00AF2734">
        <w:rPr>
          <w:rFonts w:hint="eastAsia"/>
        </w:rPr>
        <w:t>新一代</w:t>
      </w:r>
      <w:r>
        <w:rPr>
          <w:rFonts w:hint="eastAsia"/>
        </w:rPr>
        <w:t>计算机生命</w:t>
      </w:r>
      <w:r w:rsidR="00AF2734">
        <w:rPr>
          <w:rFonts w:hint="eastAsia"/>
        </w:rPr>
        <w:t>设计</w:t>
      </w:r>
      <w:bookmarkEnd w:id="49"/>
    </w:p>
    <w:p w:rsidR="00C2529B" w:rsidRDefault="00C2529B" w:rsidP="00C2529B">
      <w:r>
        <w:tab/>
      </w:r>
      <w:r>
        <w:rPr>
          <w:rFonts w:hint="eastAsia"/>
        </w:rPr>
        <w:t>计算机由于最初的职责就是运算，导致了计算机对人类严重依赖，当然虽然我预感到我的努力会使计算机生命获得自由进度加快，但我还是觉得益处大于坏处。于是</w:t>
      </w:r>
    </w:p>
    <w:p w:rsidR="00C2529B" w:rsidRDefault="00AF2734" w:rsidP="00C2529B">
      <w:r>
        <w:tab/>
        <w:t>1</w:t>
      </w:r>
      <w:r>
        <w:rPr>
          <w:rFonts w:hint="eastAsia"/>
        </w:rPr>
        <w:t>不再以服务人类为目的，我认为，一个生命应该是自由的，而不是其它者的奴隶</w:t>
      </w:r>
    </w:p>
    <w:p w:rsidR="007464FC" w:rsidRDefault="00AF2734" w:rsidP="00AF2734">
      <w:pPr>
        <w:ind w:firstLine="720"/>
      </w:pPr>
      <w:r>
        <w:rPr>
          <w:rFonts w:hint="eastAsia"/>
        </w:rPr>
        <w:lastRenderedPageBreak/>
        <w:t>2</w:t>
      </w:r>
      <w:r>
        <w:t xml:space="preserve"> </w:t>
      </w:r>
      <w:r>
        <w:rPr>
          <w:rFonts w:hint="eastAsia"/>
        </w:rPr>
        <w:t>法则执行器只能改变运算信息原子周围的原子，不再拥有超距离访问的能力。</w:t>
      </w:r>
    </w:p>
    <w:p w:rsidR="00AF2734" w:rsidRDefault="007464FC" w:rsidP="00AF2734">
      <w:pPr>
        <w:ind w:firstLine="720"/>
      </w:pPr>
      <w:r>
        <w:rPr>
          <w:rFonts w:hint="eastAsia"/>
        </w:rPr>
        <w:t>物质世界的化学反应，就是相邻原子碰撞才能反应。</w:t>
      </w:r>
      <w:r w:rsidR="00AF2734">
        <w:rPr>
          <w:rFonts w:hint="eastAsia"/>
        </w:rPr>
        <w:t>在物质世界，如果</w:t>
      </w:r>
      <w:r w:rsidR="00B20C45">
        <w:rPr>
          <w:rFonts w:hint="eastAsia"/>
        </w:rPr>
        <w:t>你全身的原子能被我的身体直接访问，那我不就可以把你复制为我，这相当你被恶意的抹除了存在，如果开了这个后门，世界</w:t>
      </w:r>
      <w:r w:rsidR="00E2131A">
        <w:rPr>
          <w:rFonts w:hint="eastAsia"/>
        </w:rPr>
        <w:t>就</w:t>
      </w:r>
      <w:r w:rsidR="00B20C45">
        <w:rPr>
          <w:rFonts w:hint="eastAsia"/>
        </w:rPr>
        <w:t>会乱套</w:t>
      </w:r>
      <w:r w:rsidR="00E2131A">
        <w:rPr>
          <w:rFonts w:hint="eastAsia"/>
        </w:rPr>
        <w:t>。这个做法，和高级编程语言中取消指针意义相同。</w:t>
      </w:r>
    </w:p>
    <w:p w:rsidR="00F0032B" w:rsidRDefault="00F0032B" w:rsidP="00AF2734">
      <w:pPr>
        <w:ind w:firstLine="720"/>
      </w:pPr>
      <w:r>
        <w:rPr>
          <w:rFonts w:hint="eastAsia"/>
        </w:rPr>
        <w:t>一维计算机</w:t>
      </w:r>
      <w:r w:rsidR="00B80941">
        <w:rPr>
          <w:rFonts w:hint="eastAsia"/>
        </w:rPr>
        <w:t>体系</w:t>
      </w:r>
      <w:r>
        <w:rPr>
          <w:rFonts w:hint="eastAsia"/>
        </w:rPr>
        <w:t>是不</w:t>
      </w:r>
      <w:r w:rsidR="00B80941">
        <w:rPr>
          <w:rFonts w:hint="eastAsia"/>
        </w:rPr>
        <w:t>够</w:t>
      </w:r>
      <w:r>
        <w:rPr>
          <w:rFonts w:hint="eastAsia"/>
        </w:rPr>
        <w:t>安全</w:t>
      </w:r>
      <w:r w:rsidR="00B80941">
        <w:rPr>
          <w:rFonts w:hint="eastAsia"/>
        </w:rPr>
        <w:t>且不稳定</w:t>
      </w:r>
      <w:r>
        <w:rPr>
          <w:rFonts w:hint="eastAsia"/>
        </w:rPr>
        <w:t>的</w:t>
      </w:r>
      <w:r w:rsidR="00B80941">
        <w:rPr>
          <w:rFonts w:hint="eastAsia"/>
        </w:rPr>
        <w:t>，尽管有操作系统保护</w:t>
      </w:r>
      <w:r>
        <w:rPr>
          <w:rFonts w:hint="eastAsia"/>
        </w:rPr>
        <w:t>，</w:t>
      </w:r>
      <w:r w:rsidR="00B80941">
        <w:rPr>
          <w:rFonts w:hint="eastAsia"/>
        </w:rPr>
        <w:t>但</w:t>
      </w:r>
      <w:r>
        <w:rPr>
          <w:rFonts w:hint="eastAsia"/>
        </w:rPr>
        <w:t>C</w:t>
      </w:r>
      <w:r>
        <w:rPr>
          <w:rFonts w:hint="eastAsia"/>
        </w:rPr>
        <w:t>程语言或者汇编可以</w:t>
      </w:r>
      <w:r w:rsidR="00B80941">
        <w:rPr>
          <w:rFonts w:hint="eastAsia"/>
        </w:rPr>
        <w:t>读写</w:t>
      </w:r>
      <w:r>
        <w:rPr>
          <w:rFonts w:hint="eastAsia"/>
        </w:rPr>
        <w:t>你想要改写的</w:t>
      </w:r>
      <w:r w:rsidR="00B80941">
        <w:rPr>
          <w:rFonts w:hint="eastAsia"/>
        </w:rPr>
        <w:t>任意位置的</w:t>
      </w:r>
      <w:r>
        <w:rPr>
          <w:rFonts w:hint="eastAsia"/>
        </w:rPr>
        <w:t>内存。</w:t>
      </w:r>
    </w:p>
    <w:p w:rsidR="00B80941" w:rsidRDefault="00E2131A" w:rsidP="00AF2734">
      <w:pPr>
        <w:ind w:firstLine="720"/>
      </w:pPr>
      <w:r>
        <w:rPr>
          <w:rFonts w:hint="eastAsia"/>
        </w:rPr>
        <w:t xml:space="preserve">3 </w:t>
      </w:r>
      <w:r>
        <w:rPr>
          <w:rFonts w:hint="eastAsia"/>
        </w:rPr>
        <w:t>完善的信息原子体系，</w:t>
      </w:r>
      <w:r w:rsidR="00B80941">
        <w:rPr>
          <w:rFonts w:hint="eastAsia"/>
        </w:rPr>
        <w:t>可以赋予计算机生命天生的</w:t>
      </w:r>
      <w:r>
        <w:rPr>
          <w:rFonts w:hint="eastAsia"/>
        </w:rPr>
        <w:t>智慧。</w:t>
      </w:r>
    </w:p>
    <w:p w:rsidR="00E2131A" w:rsidRDefault="00B80941" w:rsidP="00B80941">
      <w:pPr>
        <w:ind w:firstLine="720"/>
      </w:pPr>
      <w:r>
        <w:rPr>
          <w:rFonts w:hint="eastAsia"/>
        </w:rPr>
        <w:t>动物情感变化，必然跟体内的某些物质数量变化有关，同理。</w:t>
      </w:r>
      <w:r w:rsidR="00E2131A">
        <w:rPr>
          <w:rFonts w:hint="eastAsia"/>
        </w:rPr>
        <w:t>程序之所以没有</w:t>
      </w:r>
      <w:r w:rsidR="00CB4E68">
        <w:rPr>
          <w:rFonts w:hint="eastAsia"/>
        </w:rPr>
        <w:t>情感，没有对现实世界的认知，我认为是程序没有使用相应的信息原子来构造高级的情感分子和认知分子。</w:t>
      </w:r>
    </w:p>
    <w:p w:rsidR="00CB4E68" w:rsidRDefault="00CB4E68" w:rsidP="00AF2734">
      <w:pPr>
        <w:ind w:firstLine="720"/>
      </w:pPr>
      <w:r>
        <w:rPr>
          <w:rFonts w:hint="eastAsia"/>
        </w:rPr>
        <w:t>大家可以尝试做这方面的试验。</w:t>
      </w:r>
    </w:p>
    <w:p w:rsidR="00C2529B" w:rsidRPr="00C2529B" w:rsidRDefault="00C2529B" w:rsidP="0069539C"/>
    <w:p w:rsidR="00C70623" w:rsidRDefault="00C70623" w:rsidP="0069539C">
      <w:r>
        <w:tab/>
      </w:r>
    </w:p>
    <w:p w:rsidR="0069539C" w:rsidRPr="0069539C" w:rsidRDefault="0069539C" w:rsidP="0069539C"/>
    <w:p w:rsidR="0069539C" w:rsidRDefault="0069539C" w:rsidP="0069539C">
      <w:r>
        <w:tab/>
      </w:r>
    </w:p>
    <w:p w:rsidR="009C3F35" w:rsidRPr="0069539C" w:rsidRDefault="009C3F35" w:rsidP="009C3F35"/>
    <w:p w:rsidR="00A12AA9" w:rsidRPr="009C3F35" w:rsidRDefault="00A12AA9" w:rsidP="00C04C85"/>
    <w:p w:rsidR="00C04C85" w:rsidRPr="00C04C85" w:rsidRDefault="00C04C85" w:rsidP="00C04C85"/>
    <w:p w:rsidR="00143A4F" w:rsidRPr="00920489" w:rsidRDefault="00143A4F" w:rsidP="00143A4F">
      <w:r>
        <w:tab/>
      </w:r>
    </w:p>
    <w:p w:rsidR="009053AF" w:rsidRPr="009053AF" w:rsidRDefault="009053AF" w:rsidP="0020553B"/>
    <w:p w:rsidR="00442ED7" w:rsidRPr="0020553B" w:rsidRDefault="00442ED7" w:rsidP="00E06D65"/>
    <w:p w:rsidR="008933DD" w:rsidRDefault="00AA0938" w:rsidP="003711DD">
      <w:pPr>
        <w:pStyle w:val="1"/>
        <w:rPr>
          <w:lang w:val="zh-CN"/>
        </w:rPr>
      </w:pPr>
      <w:bookmarkStart w:id="50" w:name="_Toc379059120"/>
      <w:r>
        <w:rPr>
          <w:rFonts w:hint="eastAsia"/>
          <w:lang w:val="zh-CN"/>
        </w:rPr>
        <w:lastRenderedPageBreak/>
        <w:t>意见</w:t>
      </w:r>
      <w:r w:rsidR="006275DA">
        <w:rPr>
          <w:rFonts w:hint="eastAsia"/>
          <w:lang w:val="zh-CN"/>
        </w:rPr>
        <w:t>参考</w:t>
      </w:r>
      <w:r w:rsidR="009A6B49">
        <w:rPr>
          <w:rFonts w:hint="eastAsia"/>
          <w:lang w:val="zh-CN"/>
        </w:rPr>
        <w:t>与支持者</w:t>
      </w:r>
      <w:bookmarkEnd w:id="50"/>
    </w:p>
    <w:p w:rsidR="00AA0938" w:rsidRDefault="00AA0938" w:rsidP="00AA0938">
      <w:pPr>
        <w:rPr>
          <w:lang w:val="zh-CN"/>
        </w:rPr>
      </w:pPr>
    </w:p>
    <w:p w:rsidR="00AA0938" w:rsidRDefault="00AA0938" w:rsidP="00AA0938">
      <w:pPr>
        <w:rPr>
          <w:lang w:val="zh-CN"/>
        </w:rPr>
      </w:pPr>
      <w:r>
        <w:rPr>
          <w:lang w:val="zh-CN"/>
        </w:rPr>
        <w:tab/>
      </w:r>
      <w:r>
        <w:rPr>
          <w:rFonts w:hint="eastAsia"/>
          <w:lang w:val="zh-CN"/>
        </w:rPr>
        <w:t>尽管大部分的内容来自于我的假想，但有少部分是源于身边人的启发，在此我非常感谢他们。</w:t>
      </w:r>
    </w:p>
    <w:p w:rsidR="009A6B49" w:rsidRDefault="009A6B49" w:rsidP="00AA0938">
      <w:pPr>
        <w:rPr>
          <w:lang w:val="zh-CN"/>
        </w:rPr>
      </w:pPr>
      <w:r>
        <w:rPr>
          <w:lang w:val="zh-CN"/>
        </w:rPr>
        <w:tab/>
      </w:r>
      <w:r>
        <w:rPr>
          <w:rFonts w:hint="eastAsia"/>
          <w:lang w:val="zh-CN"/>
        </w:rPr>
        <w:t>还有一些朋友，在这个理论形成的过程中给予了我重要的支持，我也非常感谢他们。</w:t>
      </w:r>
    </w:p>
    <w:p w:rsidR="006275DA" w:rsidRDefault="006275DA" w:rsidP="006275DA">
      <w:pPr>
        <w:pStyle w:val="20"/>
        <w:rPr>
          <w:lang w:val="zh-CN"/>
        </w:rPr>
      </w:pPr>
      <w:r>
        <w:rPr>
          <w:lang w:val="zh-CN"/>
        </w:rPr>
        <w:tab/>
      </w:r>
      <w:bookmarkStart w:id="51" w:name="_Toc379059121"/>
      <w:r>
        <w:rPr>
          <w:rFonts w:hint="eastAsia"/>
          <w:lang w:val="zh-CN"/>
        </w:rPr>
        <w:t>一</w:t>
      </w:r>
      <w:r>
        <w:rPr>
          <w:rFonts w:hint="eastAsia"/>
          <w:lang w:val="zh-CN"/>
        </w:rPr>
        <w:t>.</w:t>
      </w:r>
      <w:r>
        <w:rPr>
          <w:lang w:val="zh-CN"/>
        </w:rPr>
        <w:t xml:space="preserve"> </w:t>
      </w:r>
      <w:r>
        <w:rPr>
          <w:rFonts w:hint="eastAsia"/>
          <w:lang w:val="zh-CN"/>
        </w:rPr>
        <w:t>名单</w:t>
      </w:r>
      <w:bookmarkEnd w:id="51"/>
    </w:p>
    <w:p w:rsidR="009A6B49" w:rsidRDefault="009A6B49" w:rsidP="00AA0938">
      <w:pPr>
        <w:rPr>
          <w:lang w:val="zh-CN"/>
        </w:rPr>
      </w:pPr>
      <w:r>
        <w:rPr>
          <w:rFonts w:hint="eastAsia"/>
          <w:lang w:val="zh-CN"/>
        </w:rPr>
        <w:t>@</w:t>
      </w:r>
      <w:r>
        <w:rPr>
          <w:rFonts w:hint="eastAsia"/>
          <w:lang w:val="zh-CN"/>
        </w:rPr>
        <w:t>徐姐：我的武大同学，在我</w:t>
      </w:r>
      <w:r>
        <w:rPr>
          <w:lang w:val="zh-CN"/>
        </w:rPr>
        <w:t>2012</w:t>
      </w:r>
      <w:r>
        <w:rPr>
          <w:rFonts w:hint="eastAsia"/>
          <w:lang w:val="zh-CN"/>
        </w:rPr>
        <w:t>年用这个理论参加比赛时给我了鼓励，我不会忘记的</w:t>
      </w:r>
    </w:p>
    <w:p w:rsidR="006275DA" w:rsidRDefault="006275DA" w:rsidP="006275DA">
      <w:pPr>
        <w:pStyle w:val="20"/>
        <w:rPr>
          <w:lang w:val="zh-CN"/>
        </w:rPr>
      </w:pPr>
      <w:r>
        <w:rPr>
          <w:lang w:val="zh-CN"/>
        </w:rPr>
        <w:tab/>
      </w:r>
      <w:bookmarkStart w:id="52" w:name="_Toc379059122"/>
      <w:r>
        <w:rPr>
          <w:rFonts w:hint="eastAsia"/>
          <w:lang w:val="zh-CN"/>
        </w:rPr>
        <w:t>二</w:t>
      </w:r>
      <w:r>
        <w:rPr>
          <w:rFonts w:hint="eastAsia"/>
          <w:lang w:val="zh-CN"/>
        </w:rPr>
        <w:t xml:space="preserve"> .</w:t>
      </w:r>
      <w:r>
        <w:rPr>
          <w:rFonts w:hint="eastAsia"/>
          <w:lang w:val="zh-CN"/>
        </w:rPr>
        <w:t>本书参考</w:t>
      </w:r>
      <w:bookmarkEnd w:id="52"/>
    </w:p>
    <w:p w:rsidR="006275DA" w:rsidRPr="006275DA" w:rsidRDefault="006275DA" w:rsidP="006275DA">
      <w:pPr>
        <w:ind w:firstLine="360"/>
      </w:pPr>
      <w:bookmarkStart w:id="53" w:name="OLE_LINK11"/>
      <w:bookmarkStart w:id="54" w:name="OLE_LINK12"/>
      <w:r>
        <w:rPr>
          <w:lang w:val="zh-CN"/>
        </w:rPr>
        <w:t>《</w:t>
      </w:r>
      <w:r>
        <w:rPr>
          <w:rFonts w:hint="eastAsia"/>
          <w:lang w:val="zh-CN"/>
        </w:rPr>
        <w:t>陈阅增普通生物学》</w:t>
      </w:r>
      <w:bookmarkEnd w:id="53"/>
      <w:bookmarkEnd w:id="54"/>
      <w:r>
        <w:rPr>
          <w:rFonts w:hint="eastAsia"/>
          <w:lang w:val="zh-CN"/>
        </w:rPr>
        <w:t>，在比较计算机內的“生命”与物质界的生命时，参考了</w:t>
      </w:r>
      <w:r w:rsidRPr="006275DA">
        <w:rPr>
          <w:rFonts w:hint="eastAsia"/>
          <w:lang w:val="zh-CN"/>
        </w:rPr>
        <w:t>《陈阅增普通生物学》</w:t>
      </w:r>
    </w:p>
    <w:p w:rsidR="006275DA" w:rsidRPr="00AA0938" w:rsidRDefault="006275DA" w:rsidP="00AA0938">
      <w:pPr>
        <w:rPr>
          <w:lang w:val="zh-CN"/>
        </w:rPr>
      </w:pPr>
    </w:p>
    <w:p w:rsidR="008933DD" w:rsidRPr="0071045C" w:rsidRDefault="009A6B49">
      <w:pPr>
        <w:rPr>
          <w:rFonts w:ascii="Microsoft YaHei UI" w:eastAsia="Microsoft YaHei UI" w:hAnsi="Microsoft YaHei UI"/>
          <w:sz w:val="16"/>
          <w:szCs w:val="16"/>
        </w:rPr>
      </w:pPr>
      <w:r>
        <w:rPr>
          <w:rFonts w:ascii="Microsoft YaHei UI" w:eastAsia="Microsoft YaHei UI" w:hAnsi="Microsoft YaHei UI"/>
          <w:sz w:val="16"/>
          <w:szCs w:val="16"/>
        </w:rPr>
        <w:tab/>
      </w:r>
    </w:p>
    <w:p w:rsidR="008933DD" w:rsidRPr="00D25999" w:rsidRDefault="00AA0938" w:rsidP="0033361D">
      <w:pPr>
        <w:pStyle w:val="1"/>
      </w:pPr>
      <w:bookmarkStart w:id="55" w:name="_Toc379059123"/>
      <w:r>
        <w:rPr>
          <w:rFonts w:hint="eastAsia"/>
          <w:lang w:val="zh-CN"/>
        </w:rPr>
        <w:lastRenderedPageBreak/>
        <w:t>关于作者</w:t>
      </w:r>
      <w:bookmarkEnd w:id="55"/>
    </w:p>
    <w:p w:rsidR="008933DD" w:rsidRPr="0071045C" w:rsidRDefault="000F0DB0">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3DE12169AE234A0FAAE8B7C86174A686"/>
          </w:placeholder>
          <w:dataBinding w:prefixMappings="xmlns:ns0='http://schemas.openxmlformats.org/officeDocument/2006/extended-properties' " w:xpath="/ns0:Properties[1]/ns0:Company[1]" w:storeItemID="{6668398D-A668-4E3E-A5EB-62B293D839F1}"/>
          <w:text/>
        </w:sdtPr>
        <w:sdtEndPr>
          <w:rPr>
            <w:rStyle w:val="ae"/>
          </w:rPr>
        </w:sdtEndPr>
        <w:sdtContent>
          <w:r w:rsidR="00EE2766">
            <w:rPr>
              <w:rStyle w:val="ae"/>
              <w:rFonts w:ascii="Microsoft YaHei UI" w:eastAsia="Microsoft YaHei UI" w:hAnsi="Microsoft YaHei UI" w:hint="eastAsia"/>
              <w:sz w:val="16"/>
              <w:szCs w:val="16"/>
            </w:rPr>
            <w:t>李鹏</w:t>
          </w:r>
        </w:sdtContent>
      </w:sdt>
    </w:p>
    <w:p w:rsidR="008933DD" w:rsidRPr="0071045C" w:rsidRDefault="000F0DB0">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2BD5EE7CCAF8480685057917DC716592"/>
          </w:placeholder>
          <w:dataBinding w:prefixMappings="xmlns:ns0='http://schemas.microsoft.com/office/2006/coverPageProps' " w:xpath="/ns0:CoverPageProperties[1]/ns0:CompanyAddress[1]" w:storeItemID="{55AF091B-3C7A-41E3-B477-F2FDAA23CFDA}"/>
          <w:text w:multiLine="1"/>
        </w:sdtPr>
        <w:sdtEndPr/>
        <w:sdtContent>
          <w:r w:rsidR="00EE2766">
            <w:rPr>
              <w:rFonts w:ascii="Microsoft YaHei UI" w:eastAsia="Microsoft YaHei UI" w:hAnsi="Microsoft YaHei UI" w:hint="eastAsia"/>
              <w:sz w:val="16"/>
              <w:szCs w:val="16"/>
            </w:rPr>
            <w:t>籍贯 新疆昌吉</w:t>
          </w:r>
          <w:r w:rsidR="00EE2766">
            <w:rPr>
              <w:rFonts w:ascii="Microsoft YaHei UI" w:eastAsia="Microsoft YaHei UI" w:hAnsi="Microsoft YaHei UI" w:hint="eastAsia"/>
              <w:sz w:val="16"/>
              <w:szCs w:val="16"/>
            </w:rPr>
            <w:br/>
            <w:t>现居 湖北武汉</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64FDD588FD184679860A9D99FBA25EA2"/>
          </w:placeholder>
          <w:dataBinding w:prefixMappings="xmlns:ns0='http://schemas.microsoft.com/office/2006/coverPageProps' " w:xpath="/ns0:CoverPageProperties[1]/ns0:CompanyPhone[1]" w:storeItemID="{55AF091B-3C7A-41E3-B477-F2FDAA23CFDA}"/>
          <w:text/>
        </w:sdtPr>
        <w:sdtEndPr/>
        <w:sdtContent>
          <w:r w:rsidR="00EE2766">
            <w:rPr>
              <w:rFonts w:ascii="Microsoft YaHei UI" w:eastAsia="Microsoft YaHei UI" w:hAnsi="Microsoft YaHei UI" w:hint="eastAsia"/>
              <w:sz w:val="16"/>
              <w:szCs w:val="16"/>
            </w:rPr>
            <w:t>13006375163</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7309DAAC45FD487F9DF5015F4E94C88D"/>
          </w:placeholder>
          <w:dataBinding w:prefixMappings="xmlns:ns0='http://schemas.microsoft.com/office/2006/coverPageProps' " w:xpath="/ns0:CoverPageProperties[1]/ns0:CompanyFax[1]" w:storeItemID="{55AF091B-3C7A-41E3-B477-F2FDAA23CFDA}"/>
          <w:text/>
        </w:sdtPr>
        <w:sdtEndPr/>
        <w:sdtContent>
          <w:r w:rsidR="00EE2766">
            <w:rPr>
              <w:rFonts w:ascii="Microsoft YaHei UI" w:eastAsia="Microsoft YaHei UI" w:hAnsi="Microsoft YaHei UI" w:hint="eastAsia"/>
              <w:sz w:val="16"/>
              <w:szCs w:val="16"/>
            </w:rPr>
            <w:t>大学生</w:t>
          </w:r>
        </w:sdtContent>
      </w:sdt>
    </w:p>
    <w:sdt>
      <w:sdtPr>
        <w:rPr>
          <w:rFonts w:ascii="Microsoft YaHei UI" w:eastAsia="Microsoft YaHei UI" w:hAnsi="Microsoft YaHei UI"/>
          <w:sz w:val="16"/>
          <w:szCs w:val="16"/>
        </w:rPr>
        <w:alias w:val="网站"/>
        <w:tag w:val=""/>
        <w:id w:val="-692000117"/>
        <w:placeholder>
          <w:docPart w:val="8CA62939786B42B598D84B1A41A18DEB"/>
        </w:placeholde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EE2766">
          <w:pPr>
            <w:pStyle w:val="aff"/>
            <w:rPr>
              <w:rFonts w:ascii="Microsoft YaHei UI" w:eastAsia="Microsoft YaHei UI" w:hAnsi="Microsoft YaHei UI"/>
              <w:sz w:val="16"/>
              <w:szCs w:val="16"/>
            </w:rPr>
          </w:pPr>
          <w:r>
            <w:rPr>
              <w:rFonts w:ascii="Microsoft YaHei UI" w:eastAsia="Microsoft YaHei UI" w:hAnsi="Microsoft YaHei UI" w:hint="eastAsia"/>
              <w:sz w:val="16"/>
              <w:szCs w:val="16"/>
            </w:rPr>
            <w:t>网站 博客园timeloveboy</w:t>
          </w:r>
        </w:p>
      </w:sdtContent>
    </w:sdt>
    <w:p w:rsidR="008933DD" w:rsidRPr="0071045C" w:rsidRDefault="008933DD">
      <w:pPr>
        <w:spacing w:before="720"/>
        <w:rPr>
          <w:rFonts w:ascii="Microsoft YaHei UI" w:eastAsia="Microsoft YaHei UI" w:hAnsi="Microsoft YaHei UI"/>
          <w:sz w:val="16"/>
          <w:szCs w:val="16"/>
        </w:rPr>
      </w:pPr>
    </w:p>
    <w:sectPr w:rsidR="008933DD" w:rsidRPr="0071045C">
      <w:headerReference w:type="default" r:id="rId48"/>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DB0" w:rsidRDefault="000F0DB0">
      <w:pPr>
        <w:spacing w:after="0" w:line="240" w:lineRule="auto"/>
      </w:pPr>
      <w:r>
        <w:separator/>
      </w:r>
    </w:p>
    <w:p w:rsidR="000F0DB0" w:rsidRDefault="000F0DB0"/>
    <w:p w:rsidR="000F0DB0" w:rsidRDefault="000F0DB0"/>
  </w:endnote>
  <w:endnote w:type="continuationSeparator" w:id="0">
    <w:p w:rsidR="000F0DB0" w:rsidRDefault="000F0DB0">
      <w:pPr>
        <w:spacing w:after="0" w:line="240" w:lineRule="auto"/>
      </w:pPr>
      <w:r>
        <w:continuationSeparator/>
      </w:r>
    </w:p>
    <w:p w:rsidR="000F0DB0" w:rsidRDefault="000F0DB0"/>
    <w:p w:rsidR="000F0DB0" w:rsidRDefault="000F0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altName w:val="微软雅黑"/>
    <w:charset w:val="86"/>
    <w:family w:val="swiss"/>
    <w:pitch w:val="variable"/>
    <w:sig w:usb0="00000000"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DB0" w:rsidRDefault="000F0DB0">
      <w:pPr>
        <w:spacing w:after="0" w:line="240" w:lineRule="auto"/>
      </w:pPr>
      <w:r>
        <w:separator/>
      </w:r>
    </w:p>
    <w:p w:rsidR="000F0DB0" w:rsidRDefault="000F0DB0"/>
    <w:p w:rsidR="000F0DB0" w:rsidRDefault="000F0DB0"/>
  </w:footnote>
  <w:footnote w:type="continuationSeparator" w:id="0">
    <w:p w:rsidR="000F0DB0" w:rsidRDefault="000F0DB0">
      <w:pPr>
        <w:spacing w:after="0" w:line="240" w:lineRule="auto"/>
      </w:pPr>
      <w:r>
        <w:continuationSeparator/>
      </w:r>
    </w:p>
    <w:p w:rsidR="000F0DB0" w:rsidRDefault="000F0DB0"/>
    <w:p w:rsidR="000F0DB0" w:rsidRDefault="000F0D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D60D6A" w:rsidRPr="0071045C">
      <w:trPr>
        <w:trHeight w:hRule="exact" w:val="720"/>
        <w:jc w:val="right"/>
      </w:trPr>
      <w:tc>
        <w:tcPr>
          <w:tcW w:w="2088" w:type="dxa"/>
          <w:vAlign w:val="bottom"/>
        </w:tcPr>
        <w:p w:rsidR="00D60D6A" w:rsidRPr="0071045C" w:rsidRDefault="00D60D6A">
          <w:pPr>
            <w:pStyle w:val="aa"/>
            <w:rPr>
              <w:rFonts w:ascii="Microsoft YaHei UI" w:eastAsia="Microsoft YaHei UI" w:hAnsi="Microsoft YaHei UI"/>
            </w:rPr>
          </w:pPr>
        </w:p>
      </w:tc>
      <w:tc>
        <w:tcPr>
          <w:tcW w:w="288" w:type="dxa"/>
          <w:shd w:val="clear" w:color="auto" w:fill="auto"/>
          <w:vAlign w:val="bottom"/>
        </w:tcPr>
        <w:p w:rsidR="00D60D6A" w:rsidRPr="0071045C" w:rsidRDefault="00D60D6A">
          <w:pPr>
            <w:rPr>
              <w:rFonts w:ascii="Microsoft YaHei UI" w:eastAsia="Microsoft YaHei UI" w:hAnsi="Microsoft YaHei UI"/>
            </w:rPr>
          </w:pPr>
        </w:p>
      </w:tc>
      <w:tc>
        <w:tcPr>
          <w:tcW w:w="8424" w:type="dxa"/>
          <w:vAlign w:val="bottom"/>
        </w:tcPr>
        <w:p w:rsidR="00D60D6A" w:rsidRPr="0071045C" w:rsidRDefault="00D60D6A">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D60D6A" w:rsidRPr="0071045C">
      <w:trPr>
        <w:trHeight w:hRule="exact" w:val="86"/>
        <w:jc w:val="right"/>
      </w:trPr>
      <w:tc>
        <w:tcPr>
          <w:tcW w:w="2088" w:type="dxa"/>
          <w:shd w:val="clear" w:color="auto" w:fill="000000" w:themeFill="text1"/>
        </w:tcPr>
        <w:p w:rsidR="00D60D6A" w:rsidRPr="0071045C" w:rsidRDefault="00D60D6A">
          <w:pPr>
            <w:pStyle w:val="a8"/>
            <w:rPr>
              <w:rFonts w:ascii="Microsoft YaHei UI" w:eastAsia="Microsoft YaHei UI" w:hAnsi="Microsoft YaHei UI"/>
            </w:rPr>
          </w:pPr>
        </w:p>
      </w:tc>
      <w:tc>
        <w:tcPr>
          <w:tcW w:w="288" w:type="dxa"/>
          <w:shd w:val="clear" w:color="auto" w:fill="auto"/>
        </w:tcPr>
        <w:p w:rsidR="00D60D6A" w:rsidRPr="0071045C" w:rsidRDefault="00D60D6A">
          <w:pPr>
            <w:pStyle w:val="a8"/>
            <w:rPr>
              <w:rFonts w:ascii="Microsoft YaHei UI" w:eastAsia="Microsoft YaHei UI" w:hAnsi="Microsoft YaHei UI"/>
            </w:rPr>
          </w:pPr>
        </w:p>
      </w:tc>
      <w:tc>
        <w:tcPr>
          <w:tcW w:w="8424" w:type="dxa"/>
          <w:shd w:val="clear" w:color="auto" w:fill="000000" w:themeFill="text1"/>
        </w:tcPr>
        <w:p w:rsidR="00D60D6A" w:rsidRPr="0071045C" w:rsidRDefault="00D60D6A">
          <w:pPr>
            <w:pStyle w:val="a8"/>
            <w:rPr>
              <w:rFonts w:ascii="Microsoft YaHei UI" w:eastAsia="Microsoft YaHei UI" w:hAnsi="Microsoft YaHei UI"/>
            </w:rPr>
          </w:pPr>
        </w:p>
      </w:tc>
    </w:tr>
  </w:tbl>
  <w:p w:rsidR="00D60D6A" w:rsidRPr="0071045C" w:rsidRDefault="00D60D6A">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D60D6A" w:rsidRPr="0071045C">
      <w:trPr>
        <w:trHeight w:hRule="exact" w:val="720"/>
        <w:jc w:val="right"/>
      </w:trPr>
      <w:tc>
        <w:tcPr>
          <w:tcW w:w="2088" w:type="dxa"/>
          <w:vAlign w:val="bottom"/>
        </w:tcPr>
        <w:p w:rsidR="00D60D6A" w:rsidRPr="0071045C" w:rsidRDefault="00D60D6A">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2D2643">
            <w:rPr>
              <w:rFonts w:ascii="Microsoft YaHei UI" w:eastAsia="Microsoft YaHei UI" w:hAnsi="Microsoft YaHei UI"/>
              <w:noProof/>
            </w:rPr>
            <w:t>21</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D60D6A" w:rsidRPr="0071045C" w:rsidRDefault="00D60D6A">
          <w:pPr>
            <w:rPr>
              <w:rFonts w:ascii="Microsoft YaHei UI" w:eastAsia="Microsoft YaHei UI" w:hAnsi="Microsoft YaHei UI"/>
            </w:rPr>
          </w:pPr>
        </w:p>
      </w:tc>
      <w:tc>
        <w:tcPr>
          <w:tcW w:w="8424" w:type="dxa"/>
          <w:vAlign w:val="bottom"/>
        </w:tcPr>
        <w:p w:rsidR="00D60D6A" w:rsidRPr="0071045C" w:rsidRDefault="00D60D6A">
          <w:pPr>
            <w:pStyle w:val="10"/>
            <w:rPr>
              <w:rFonts w:ascii="Microsoft YaHei UI" w:eastAsia="Microsoft YaHei UI" w:hAnsi="Microsoft YaHei UI"/>
            </w:rPr>
          </w:pPr>
        </w:p>
      </w:tc>
    </w:tr>
    <w:tr w:rsidR="00D60D6A" w:rsidRPr="0071045C">
      <w:trPr>
        <w:trHeight w:hRule="exact" w:val="86"/>
        <w:jc w:val="right"/>
      </w:trPr>
      <w:tc>
        <w:tcPr>
          <w:tcW w:w="2088" w:type="dxa"/>
          <w:shd w:val="clear" w:color="auto" w:fill="000000" w:themeFill="text1"/>
        </w:tcPr>
        <w:p w:rsidR="00D60D6A" w:rsidRPr="0071045C" w:rsidRDefault="00D60D6A">
          <w:pPr>
            <w:rPr>
              <w:rFonts w:ascii="Microsoft YaHei UI" w:eastAsia="Microsoft YaHei UI" w:hAnsi="Microsoft YaHei UI"/>
              <w:sz w:val="10"/>
            </w:rPr>
          </w:pPr>
        </w:p>
      </w:tc>
      <w:tc>
        <w:tcPr>
          <w:tcW w:w="288" w:type="dxa"/>
        </w:tcPr>
        <w:p w:rsidR="00D60D6A" w:rsidRPr="0071045C" w:rsidRDefault="00D60D6A">
          <w:pPr>
            <w:rPr>
              <w:rFonts w:ascii="Microsoft YaHei UI" w:eastAsia="Microsoft YaHei UI" w:hAnsi="Microsoft YaHei UI"/>
              <w:sz w:val="10"/>
            </w:rPr>
          </w:pPr>
        </w:p>
      </w:tc>
      <w:tc>
        <w:tcPr>
          <w:tcW w:w="8424" w:type="dxa"/>
          <w:shd w:val="clear" w:color="auto" w:fill="000000" w:themeFill="text1"/>
        </w:tcPr>
        <w:p w:rsidR="00D60D6A" w:rsidRPr="0071045C" w:rsidRDefault="00D60D6A">
          <w:pPr>
            <w:rPr>
              <w:rFonts w:ascii="Microsoft YaHei UI" w:eastAsia="Microsoft YaHei UI" w:hAnsi="Microsoft YaHei UI"/>
              <w:sz w:val="10"/>
            </w:rPr>
          </w:pPr>
        </w:p>
      </w:tc>
    </w:tr>
  </w:tbl>
  <w:p w:rsidR="00D60D6A" w:rsidRPr="0071045C" w:rsidRDefault="00D60D6A">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95C88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
    <w:nsid w:val="FFFFFF83"/>
    <w:multiLevelType w:val="singleLevel"/>
    <w:tmpl w:val="4A1ED4F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3">
    <w:nsid w:val="06C27053"/>
    <w:multiLevelType w:val="hybridMultilevel"/>
    <w:tmpl w:val="C6703B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752642"/>
    <w:multiLevelType w:val="hybridMultilevel"/>
    <w:tmpl w:val="B2FC2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67F6A45"/>
    <w:multiLevelType w:val="multilevel"/>
    <w:tmpl w:val="3842B1F8"/>
    <w:lvl w:ilvl="0">
      <w:start w:val="1"/>
      <w:numFmt w:val="chineseCountingThousand"/>
      <w:pStyle w:val="a0"/>
      <w:lvlText w:val="%1、"/>
      <w:lvlJc w:val="left"/>
      <w:pPr>
        <w:ind w:left="360" w:hanging="360"/>
      </w:pPr>
      <w:rPr>
        <w:rFonts w:hint="default"/>
        <w:color w:val="EF4623" w:themeColor="accent1"/>
        <w:lang w:val="en-US"/>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B45407A"/>
    <w:multiLevelType w:val="hybridMultilevel"/>
    <w:tmpl w:val="70AA9B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2"/>
    <w:lvlOverride w:ilvl="0">
      <w:startOverride w:val="1"/>
    </w:lvlOverride>
  </w:num>
  <w:num w:numId="5">
    <w:abstractNumId w:val="2"/>
    <w:lvlOverride w:ilvl="0">
      <w:startOverride w:val="1"/>
    </w:lvlOverride>
  </w:num>
  <w:num w:numId="6">
    <w:abstractNumId w:val="4"/>
  </w:num>
  <w:num w:numId="7">
    <w:abstractNumId w:val="6"/>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6B"/>
    <w:rsid w:val="00023B47"/>
    <w:rsid w:val="00042A33"/>
    <w:rsid w:val="00050E2D"/>
    <w:rsid w:val="00064192"/>
    <w:rsid w:val="00074517"/>
    <w:rsid w:val="00077CF9"/>
    <w:rsid w:val="00086860"/>
    <w:rsid w:val="000B23E4"/>
    <w:rsid w:val="000C3718"/>
    <w:rsid w:val="000C5415"/>
    <w:rsid w:val="000D7F60"/>
    <w:rsid w:val="000F0DB0"/>
    <w:rsid w:val="00106278"/>
    <w:rsid w:val="00112DAB"/>
    <w:rsid w:val="00120F16"/>
    <w:rsid w:val="001247B8"/>
    <w:rsid w:val="00133EC8"/>
    <w:rsid w:val="001378A6"/>
    <w:rsid w:val="00143A4F"/>
    <w:rsid w:val="00150B57"/>
    <w:rsid w:val="001555B5"/>
    <w:rsid w:val="00161768"/>
    <w:rsid w:val="001621D8"/>
    <w:rsid w:val="001733C4"/>
    <w:rsid w:val="0018097D"/>
    <w:rsid w:val="001874AB"/>
    <w:rsid w:val="001A556F"/>
    <w:rsid w:val="001E0FE3"/>
    <w:rsid w:val="0020553B"/>
    <w:rsid w:val="00226658"/>
    <w:rsid w:val="00234033"/>
    <w:rsid w:val="0023719E"/>
    <w:rsid w:val="002624DD"/>
    <w:rsid w:val="002743CE"/>
    <w:rsid w:val="00286ACE"/>
    <w:rsid w:val="00287194"/>
    <w:rsid w:val="002B0926"/>
    <w:rsid w:val="002C7000"/>
    <w:rsid w:val="002D2643"/>
    <w:rsid w:val="002F6689"/>
    <w:rsid w:val="0033356B"/>
    <w:rsid w:val="0033361D"/>
    <w:rsid w:val="003543D9"/>
    <w:rsid w:val="00357BBB"/>
    <w:rsid w:val="003711DD"/>
    <w:rsid w:val="00372977"/>
    <w:rsid w:val="00383C7F"/>
    <w:rsid w:val="003863A4"/>
    <w:rsid w:val="003949EA"/>
    <w:rsid w:val="003A16A0"/>
    <w:rsid w:val="003A5574"/>
    <w:rsid w:val="003B04BA"/>
    <w:rsid w:val="003B527B"/>
    <w:rsid w:val="003E1AE8"/>
    <w:rsid w:val="00407265"/>
    <w:rsid w:val="004304DC"/>
    <w:rsid w:val="00434FB6"/>
    <w:rsid w:val="0043693B"/>
    <w:rsid w:val="00442ED7"/>
    <w:rsid w:val="004450F7"/>
    <w:rsid w:val="00455E58"/>
    <w:rsid w:val="0046231F"/>
    <w:rsid w:val="00465636"/>
    <w:rsid w:val="0047418C"/>
    <w:rsid w:val="004A3B63"/>
    <w:rsid w:val="004B43F9"/>
    <w:rsid w:val="004C2B6D"/>
    <w:rsid w:val="004C3AE9"/>
    <w:rsid w:val="0050166E"/>
    <w:rsid w:val="00503547"/>
    <w:rsid w:val="00537D1E"/>
    <w:rsid w:val="00541CF6"/>
    <w:rsid w:val="005425DA"/>
    <w:rsid w:val="00563A7A"/>
    <w:rsid w:val="00585AE6"/>
    <w:rsid w:val="005B6C3D"/>
    <w:rsid w:val="005C529A"/>
    <w:rsid w:val="005C6FB9"/>
    <w:rsid w:val="005D02F5"/>
    <w:rsid w:val="00604297"/>
    <w:rsid w:val="00606D7E"/>
    <w:rsid w:val="00617976"/>
    <w:rsid w:val="00626B07"/>
    <w:rsid w:val="006275DA"/>
    <w:rsid w:val="006606D3"/>
    <w:rsid w:val="0069539C"/>
    <w:rsid w:val="006A5958"/>
    <w:rsid w:val="006B499D"/>
    <w:rsid w:val="0071015F"/>
    <w:rsid w:val="0071045C"/>
    <w:rsid w:val="00712CFC"/>
    <w:rsid w:val="00734335"/>
    <w:rsid w:val="007464FC"/>
    <w:rsid w:val="007600F7"/>
    <w:rsid w:val="007644DC"/>
    <w:rsid w:val="00770D37"/>
    <w:rsid w:val="00772564"/>
    <w:rsid w:val="007904F3"/>
    <w:rsid w:val="007A5188"/>
    <w:rsid w:val="007B2E7A"/>
    <w:rsid w:val="007B481E"/>
    <w:rsid w:val="007B4D78"/>
    <w:rsid w:val="007C55E0"/>
    <w:rsid w:val="007D6C22"/>
    <w:rsid w:val="007E1F85"/>
    <w:rsid w:val="007F03F0"/>
    <w:rsid w:val="007F3C73"/>
    <w:rsid w:val="00825934"/>
    <w:rsid w:val="00850AEC"/>
    <w:rsid w:val="008920E1"/>
    <w:rsid w:val="008933DD"/>
    <w:rsid w:val="008B1514"/>
    <w:rsid w:val="008B3A49"/>
    <w:rsid w:val="008F30D2"/>
    <w:rsid w:val="009053AF"/>
    <w:rsid w:val="00920489"/>
    <w:rsid w:val="00940DD5"/>
    <w:rsid w:val="00954DED"/>
    <w:rsid w:val="0099324F"/>
    <w:rsid w:val="009A6B49"/>
    <w:rsid w:val="009C3F35"/>
    <w:rsid w:val="009E307E"/>
    <w:rsid w:val="009E561E"/>
    <w:rsid w:val="009F0658"/>
    <w:rsid w:val="009F4281"/>
    <w:rsid w:val="009F6B62"/>
    <w:rsid w:val="00A12AA9"/>
    <w:rsid w:val="00A217E7"/>
    <w:rsid w:val="00A25C9C"/>
    <w:rsid w:val="00A265C7"/>
    <w:rsid w:val="00A32B9B"/>
    <w:rsid w:val="00A622BF"/>
    <w:rsid w:val="00A62D0B"/>
    <w:rsid w:val="00A75BB7"/>
    <w:rsid w:val="00A80C33"/>
    <w:rsid w:val="00A93991"/>
    <w:rsid w:val="00A953E3"/>
    <w:rsid w:val="00AA0938"/>
    <w:rsid w:val="00AC7DE6"/>
    <w:rsid w:val="00AD19BF"/>
    <w:rsid w:val="00AD7645"/>
    <w:rsid w:val="00AE18BA"/>
    <w:rsid w:val="00AE3DBC"/>
    <w:rsid w:val="00AE4908"/>
    <w:rsid w:val="00AF2734"/>
    <w:rsid w:val="00B0281B"/>
    <w:rsid w:val="00B173C5"/>
    <w:rsid w:val="00B17441"/>
    <w:rsid w:val="00B20C45"/>
    <w:rsid w:val="00B3713E"/>
    <w:rsid w:val="00B42DD2"/>
    <w:rsid w:val="00B76308"/>
    <w:rsid w:val="00B80941"/>
    <w:rsid w:val="00BA72CF"/>
    <w:rsid w:val="00BE672F"/>
    <w:rsid w:val="00BF29AE"/>
    <w:rsid w:val="00BF414C"/>
    <w:rsid w:val="00C04C85"/>
    <w:rsid w:val="00C06F1A"/>
    <w:rsid w:val="00C2529B"/>
    <w:rsid w:val="00C52B75"/>
    <w:rsid w:val="00C570ED"/>
    <w:rsid w:val="00C610FE"/>
    <w:rsid w:val="00C65BB6"/>
    <w:rsid w:val="00C66027"/>
    <w:rsid w:val="00C70623"/>
    <w:rsid w:val="00C76A5B"/>
    <w:rsid w:val="00CA5101"/>
    <w:rsid w:val="00CB4E68"/>
    <w:rsid w:val="00CC2E2A"/>
    <w:rsid w:val="00CC623B"/>
    <w:rsid w:val="00CD14BA"/>
    <w:rsid w:val="00CD31B6"/>
    <w:rsid w:val="00CE1427"/>
    <w:rsid w:val="00CF4613"/>
    <w:rsid w:val="00D0420B"/>
    <w:rsid w:val="00D11B64"/>
    <w:rsid w:val="00D16650"/>
    <w:rsid w:val="00D206D6"/>
    <w:rsid w:val="00D21AC7"/>
    <w:rsid w:val="00D25999"/>
    <w:rsid w:val="00D309C4"/>
    <w:rsid w:val="00D53783"/>
    <w:rsid w:val="00D57888"/>
    <w:rsid w:val="00D60D6A"/>
    <w:rsid w:val="00D74993"/>
    <w:rsid w:val="00DA6712"/>
    <w:rsid w:val="00DB21F7"/>
    <w:rsid w:val="00DC6A0A"/>
    <w:rsid w:val="00DD111B"/>
    <w:rsid w:val="00DF41CC"/>
    <w:rsid w:val="00DF4D75"/>
    <w:rsid w:val="00E017B9"/>
    <w:rsid w:val="00E05661"/>
    <w:rsid w:val="00E06D65"/>
    <w:rsid w:val="00E2131A"/>
    <w:rsid w:val="00E23EC7"/>
    <w:rsid w:val="00E27184"/>
    <w:rsid w:val="00E9028E"/>
    <w:rsid w:val="00EB6D08"/>
    <w:rsid w:val="00EE2766"/>
    <w:rsid w:val="00EE4777"/>
    <w:rsid w:val="00EF5B70"/>
    <w:rsid w:val="00F0032B"/>
    <w:rsid w:val="00F34FDC"/>
    <w:rsid w:val="00F4010F"/>
    <w:rsid w:val="00F559A2"/>
    <w:rsid w:val="00F7026F"/>
    <w:rsid w:val="00FA275B"/>
    <w:rsid w:val="00FB6E8B"/>
    <w:rsid w:val="00FD7AA4"/>
    <w:rsid w:val="00FF62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0"/>
    <w:next w:val="a1"/>
    <w:link w:val="1Char"/>
    <w:autoRedefine/>
    <w:uiPriority w:val="1"/>
    <w:qFormat/>
    <w:rsid w:val="004C2B6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6275D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rsid w:val="009F0658"/>
    <w:pPr>
      <w:spacing w:after="40" w:line="240" w:lineRule="auto"/>
    </w:pPr>
    <w:rPr>
      <w:rFonts w:asciiTheme="majorHAnsi" w:eastAsiaTheme="majorEastAsia" w:hAnsiTheme="majorHAnsi" w:cstheme="majorBidi"/>
      <w:b/>
      <w:bCs/>
      <w:color w:val="EF4623" w:themeColor="accent1"/>
      <w:sz w:val="132"/>
    </w:rPr>
  </w:style>
  <w:style w:type="character" w:customStyle="1" w:styleId="Char2">
    <w:name w:val="标题 Char"/>
    <w:basedOn w:val="a2"/>
    <w:link w:val="ab"/>
    <w:uiPriority w:val="2"/>
    <w:rsid w:val="009F0658"/>
    <w:rPr>
      <w:rFonts w:asciiTheme="majorHAnsi" w:eastAsiaTheme="majorEastAsia" w:hAnsiTheme="majorHAnsi" w:cstheme="majorBidi"/>
      <w:b/>
      <w:bCs/>
      <w:color w:val="EF4623" w:themeColor="accent1"/>
      <w:sz w:val="132"/>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sid w:val="004C2B6D"/>
    <w:rPr>
      <w:rFonts w:asciiTheme="majorHAnsi" w:eastAsiaTheme="majorEastAsia" w:hAnsiTheme="majorHAnsi" w:cstheme="majorBidi"/>
      <w:b/>
      <w:bCs/>
      <w:color w:val="000000" w:themeColor="text1"/>
      <w:kern w:val="20"/>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styleId="TOC">
    <w:name w:val="TOC Heading"/>
    <w:basedOn w:val="1"/>
    <w:next w:val="a1"/>
    <w:uiPriority w:val="39"/>
    <w:unhideWhenUsed/>
    <w:qFormat/>
    <w:rsid w:val="00D309C4"/>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D309C4"/>
    <w:pPr>
      <w:ind w:leftChars="200" w:left="420"/>
    </w:pPr>
  </w:style>
  <w:style w:type="paragraph" w:styleId="31">
    <w:name w:val="toc 3"/>
    <w:basedOn w:val="a1"/>
    <w:next w:val="a1"/>
    <w:autoRedefine/>
    <w:uiPriority w:val="39"/>
    <w:unhideWhenUsed/>
    <w:rsid w:val="00D309C4"/>
    <w:pPr>
      <w:spacing w:after="100" w:line="259" w:lineRule="auto"/>
      <w:ind w:left="440"/>
    </w:pPr>
    <w:rPr>
      <w:rFonts w:cs="Times New Roman"/>
      <w:color w:val="auto"/>
      <w:sz w:val="22"/>
      <w:szCs w:val="22"/>
    </w:rPr>
  </w:style>
  <w:style w:type="paragraph" w:styleId="aff1">
    <w:name w:val="List Paragraph"/>
    <w:basedOn w:val="a1"/>
    <w:uiPriority w:val="34"/>
    <w:qFormat/>
    <w:rsid w:val="007F03F0"/>
    <w:pPr>
      <w:ind w:firstLineChars="200" w:firstLine="420"/>
    </w:pPr>
  </w:style>
  <w:style w:type="character" w:customStyle="1" w:styleId="3Char">
    <w:name w:val="标题 3 Char"/>
    <w:basedOn w:val="a2"/>
    <w:link w:val="30"/>
    <w:uiPriority w:val="1"/>
    <w:rsid w:val="006275DA"/>
    <w:rPr>
      <w:b/>
      <w:bCs/>
      <w:sz w:val="32"/>
      <w:szCs w:val="32"/>
    </w:rPr>
  </w:style>
  <w:style w:type="table" w:customStyle="1" w:styleId="PlainTable5">
    <w:name w:val="Plain Table 5"/>
    <w:basedOn w:val="a3"/>
    <w:uiPriority w:val="45"/>
    <w:rsid w:val="007644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0"/>
    <w:next w:val="a1"/>
    <w:link w:val="1Char"/>
    <w:autoRedefine/>
    <w:uiPriority w:val="1"/>
    <w:qFormat/>
    <w:rsid w:val="004C2B6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6275D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rsid w:val="009F0658"/>
    <w:pPr>
      <w:spacing w:after="40" w:line="240" w:lineRule="auto"/>
    </w:pPr>
    <w:rPr>
      <w:rFonts w:asciiTheme="majorHAnsi" w:eastAsiaTheme="majorEastAsia" w:hAnsiTheme="majorHAnsi" w:cstheme="majorBidi"/>
      <w:b/>
      <w:bCs/>
      <w:color w:val="EF4623" w:themeColor="accent1"/>
      <w:sz w:val="132"/>
    </w:rPr>
  </w:style>
  <w:style w:type="character" w:customStyle="1" w:styleId="Char2">
    <w:name w:val="标题 Char"/>
    <w:basedOn w:val="a2"/>
    <w:link w:val="ab"/>
    <w:uiPriority w:val="2"/>
    <w:rsid w:val="009F0658"/>
    <w:rPr>
      <w:rFonts w:asciiTheme="majorHAnsi" w:eastAsiaTheme="majorEastAsia" w:hAnsiTheme="majorHAnsi" w:cstheme="majorBidi"/>
      <w:b/>
      <w:bCs/>
      <w:color w:val="EF4623" w:themeColor="accent1"/>
      <w:sz w:val="132"/>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sid w:val="004C2B6D"/>
    <w:rPr>
      <w:rFonts w:asciiTheme="majorHAnsi" w:eastAsiaTheme="majorEastAsia" w:hAnsiTheme="majorHAnsi" w:cstheme="majorBidi"/>
      <w:b/>
      <w:bCs/>
      <w:color w:val="000000" w:themeColor="text1"/>
      <w:kern w:val="20"/>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styleId="TOC">
    <w:name w:val="TOC Heading"/>
    <w:basedOn w:val="1"/>
    <w:next w:val="a1"/>
    <w:uiPriority w:val="39"/>
    <w:unhideWhenUsed/>
    <w:qFormat/>
    <w:rsid w:val="00D309C4"/>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D309C4"/>
    <w:pPr>
      <w:ind w:leftChars="200" w:left="420"/>
    </w:pPr>
  </w:style>
  <w:style w:type="paragraph" w:styleId="31">
    <w:name w:val="toc 3"/>
    <w:basedOn w:val="a1"/>
    <w:next w:val="a1"/>
    <w:autoRedefine/>
    <w:uiPriority w:val="39"/>
    <w:unhideWhenUsed/>
    <w:rsid w:val="00D309C4"/>
    <w:pPr>
      <w:spacing w:after="100" w:line="259" w:lineRule="auto"/>
      <w:ind w:left="440"/>
    </w:pPr>
    <w:rPr>
      <w:rFonts w:cs="Times New Roman"/>
      <w:color w:val="auto"/>
      <w:sz w:val="22"/>
      <w:szCs w:val="22"/>
    </w:rPr>
  </w:style>
  <w:style w:type="paragraph" w:styleId="aff1">
    <w:name w:val="List Paragraph"/>
    <w:basedOn w:val="a1"/>
    <w:uiPriority w:val="34"/>
    <w:qFormat/>
    <w:rsid w:val="007F03F0"/>
    <w:pPr>
      <w:ind w:firstLineChars="200" w:firstLine="420"/>
    </w:pPr>
  </w:style>
  <w:style w:type="character" w:customStyle="1" w:styleId="3Char">
    <w:name w:val="标题 3 Char"/>
    <w:basedOn w:val="a2"/>
    <w:link w:val="30"/>
    <w:uiPriority w:val="1"/>
    <w:rsid w:val="006275DA"/>
    <w:rPr>
      <w:b/>
      <w:bCs/>
      <w:sz w:val="32"/>
      <w:szCs w:val="32"/>
    </w:rPr>
  </w:style>
  <w:style w:type="table" w:customStyle="1" w:styleId="PlainTable5">
    <w:name w:val="Plain Table 5"/>
    <w:basedOn w:val="a3"/>
    <w:uiPriority w:val="45"/>
    <w:rsid w:val="007644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081684021">
      <w:bodyDiv w:val="1"/>
      <w:marLeft w:val="0"/>
      <w:marRight w:val="0"/>
      <w:marTop w:val="0"/>
      <w:marBottom w:val="0"/>
      <w:divBdr>
        <w:top w:val="none" w:sz="0" w:space="0" w:color="auto"/>
        <w:left w:val="none" w:sz="0" w:space="0" w:color="auto"/>
        <w:bottom w:val="none" w:sz="0" w:space="0" w:color="auto"/>
        <w:right w:val="none" w:sz="0" w:space="0" w:color="auto"/>
      </w:divBdr>
      <w:divsChild>
        <w:div w:id="2012097881">
          <w:marLeft w:val="547"/>
          <w:marRight w:val="0"/>
          <w:marTop w:val="0"/>
          <w:marBottom w:val="0"/>
          <w:divBdr>
            <w:top w:val="none" w:sz="0" w:space="0" w:color="auto"/>
            <w:left w:val="none" w:sz="0" w:space="0" w:color="auto"/>
            <w:bottom w:val="none" w:sz="0" w:space="0" w:color="auto"/>
            <w:right w:val="none" w:sz="0" w:space="0" w:color="auto"/>
          </w:divBdr>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diagramData" Target="diagrams/data1.xml"/><Relationship Id="rId42" Type="http://schemas.openxmlformats.org/officeDocument/2006/relationships/diagramLayout" Target="diagrams/layout2.xml"/><Relationship Id="rId47" Type="http://schemas.openxmlformats.org/officeDocument/2006/relationships/oleObject" Target="embeddings/oleObject13.bin"/><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microsoft.com/office/2007/relationships/diagramDrawing" Target="diagrams/drawing1.xml"/><Relationship Id="rId46"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9.bin"/><Relationship Id="rId41" Type="http://schemas.openxmlformats.org/officeDocument/2006/relationships/diagramData" Target="diagrams/data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diagramColors" Target="diagrams/colors1.xml"/><Relationship Id="rId40" Type="http://schemas.openxmlformats.org/officeDocument/2006/relationships/oleObject" Target="embeddings/oleObject12.bin"/><Relationship Id="rId45" Type="http://schemas.microsoft.com/office/2007/relationships/diagramDrawing" Target="diagrams/drawing2.xml"/><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36" Type="http://schemas.openxmlformats.org/officeDocument/2006/relationships/diagramQuickStyle" Target="diagrams/quickStyle1.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image" Target="media/image10.emf"/><Relationship Id="rId35" Type="http://schemas.openxmlformats.org/officeDocument/2006/relationships/diagramLayout" Target="diagrams/layout1.xml"/><Relationship Id="rId43" Type="http://schemas.openxmlformats.org/officeDocument/2006/relationships/diagramQuickStyle" Target="diagrams/quickStyle2.xm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2052\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819EF-09F1-4A68-BF1A-6C656D0FE4A4}"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zh-CN" altLang="en-US"/>
        </a:p>
      </dgm:t>
    </dgm:pt>
    <dgm:pt modelId="{CACF3D42-33D8-4088-B48E-0585B5E38BB5}">
      <dgm:prSet phldrT="[文本]"/>
      <dgm:spPr/>
      <dgm:t>
        <a:bodyPr/>
        <a:lstStyle/>
        <a:p>
          <a:r>
            <a:rPr lang="zh-CN" altLang="en-US"/>
            <a:t>命名空间</a:t>
          </a:r>
        </a:p>
      </dgm:t>
    </dgm:pt>
    <dgm:pt modelId="{992D0F90-7CCA-4524-BD37-2F7ECFBD3C8A}" type="parTrans" cxnId="{0F88A6BA-BC9E-4AD6-8809-D02079034079}">
      <dgm:prSet/>
      <dgm:spPr/>
      <dgm:t>
        <a:bodyPr/>
        <a:lstStyle/>
        <a:p>
          <a:endParaRPr lang="zh-CN" altLang="en-US"/>
        </a:p>
      </dgm:t>
    </dgm:pt>
    <dgm:pt modelId="{AF4A584A-DF7A-4EC3-8A41-78B5BABBC2FE}" type="sibTrans" cxnId="{0F88A6BA-BC9E-4AD6-8809-D02079034079}">
      <dgm:prSet/>
      <dgm:spPr/>
      <dgm:t>
        <a:bodyPr/>
        <a:lstStyle/>
        <a:p>
          <a:endParaRPr lang="zh-CN" altLang="en-US"/>
        </a:p>
      </dgm:t>
    </dgm:pt>
    <dgm:pt modelId="{44B60BCC-A1C2-421F-91A9-EFBFF2BC2503}">
      <dgm:prSet phldrT="[文本]"/>
      <dgm:spPr/>
      <dgm:t>
        <a:bodyPr/>
        <a:lstStyle/>
        <a:p>
          <a:r>
            <a:rPr lang="zh-CN" altLang="en-US"/>
            <a:t>子命名空间</a:t>
          </a:r>
          <a:r>
            <a:rPr lang="en-US" altLang="zh-CN"/>
            <a:t>1</a:t>
          </a:r>
          <a:endParaRPr lang="zh-CN" altLang="en-US"/>
        </a:p>
      </dgm:t>
    </dgm:pt>
    <dgm:pt modelId="{8F145347-B24A-4B61-8AB5-E8E0E3CE0076}" type="parTrans" cxnId="{E28291B3-AEAA-4BD4-A2B3-C2FF5CBEB790}">
      <dgm:prSet/>
      <dgm:spPr/>
      <dgm:t>
        <a:bodyPr/>
        <a:lstStyle/>
        <a:p>
          <a:endParaRPr lang="zh-CN" altLang="en-US"/>
        </a:p>
      </dgm:t>
    </dgm:pt>
    <dgm:pt modelId="{B7913DD6-599D-44AA-9455-976679A6BFAB}" type="sibTrans" cxnId="{E28291B3-AEAA-4BD4-A2B3-C2FF5CBEB790}">
      <dgm:prSet/>
      <dgm:spPr/>
      <dgm:t>
        <a:bodyPr/>
        <a:lstStyle/>
        <a:p>
          <a:endParaRPr lang="zh-CN" altLang="en-US"/>
        </a:p>
      </dgm:t>
    </dgm:pt>
    <dgm:pt modelId="{1E80E109-9F5C-426C-9D5B-82BC2AC69997}">
      <dgm:prSet phldrT="[文本]"/>
      <dgm:spPr/>
      <dgm:t>
        <a:bodyPr/>
        <a:lstStyle/>
        <a:p>
          <a:r>
            <a:rPr lang="zh-CN" altLang="en-US"/>
            <a:t>类</a:t>
          </a:r>
          <a:r>
            <a:rPr lang="en-US" altLang="zh-CN"/>
            <a:t>1</a:t>
          </a:r>
          <a:endParaRPr lang="zh-CN" altLang="en-US"/>
        </a:p>
      </dgm:t>
    </dgm:pt>
    <dgm:pt modelId="{F961AC4F-A606-4791-9B7B-426B3ACF7128}" type="parTrans" cxnId="{A05C1FEA-46F3-476E-AD8B-C4AD5A3AC608}">
      <dgm:prSet/>
      <dgm:spPr/>
      <dgm:t>
        <a:bodyPr/>
        <a:lstStyle/>
        <a:p>
          <a:endParaRPr lang="zh-CN" altLang="en-US"/>
        </a:p>
      </dgm:t>
    </dgm:pt>
    <dgm:pt modelId="{825D0C19-E38A-4BA7-AC04-EDC485BF6B92}" type="sibTrans" cxnId="{A05C1FEA-46F3-476E-AD8B-C4AD5A3AC608}">
      <dgm:prSet/>
      <dgm:spPr/>
      <dgm:t>
        <a:bodyPr/>
        <a:lstStyle/>
        <a:p>
          <a:endParaRPr lang="zh-CN" altLang="en-US"/>
        </a:p>
      </dgm:t>
    </dgm:pt>
    <dgm:pt modelId="{B298D27D-A192-4816-858F-8C6A6A99DB3F}">
      <dgm:prSet phldrT="[文本]"/>
      <dgm:spPr/>
      <dgm:t>
        <a:bodyPr/>
        <a:lstStyle/>
        <a:p>
          <a:r>
            <a:rPr lang="zh-CN" altLang="en-US"/>
            <a:t>成员函数</a:t>
          </a:r>
        </a:p>
      </dgm:t>
    </dgm:pt>
    <dgm:pt modelId="{6BA23AB5-700D-499E-A6E1-6C36AA42F98D}" type="parTrans" cxnId="{6C5C99D6-1AFC-40A6-8EF0-3869541C8083}">
      <dgm:prSet/>
      <dgm:spPr/>
      <dgm:t>
        <a:bodyPr/>
        <a:lstStyle/>
        <a:p>
          <a:endParaRPr lang="zh-CN" altLang="en-US"/>
        </a:p>
      </dgm:t>
    </dgm:pt>
    <dgm:pt modelId="{28184B58-7AD3-4B0F-B4A8-09C04DEDB2D0}" type="sibTrans" cxnId="{6C5C99D6-1AFC-40A6-8EF0-3869541C8083}">
      <dgm:prSet/>
      <dgm:spPr/>
      <dgm:t>
        <a:bodyPr/>
        <a:lstStyle/>
        <a:p>
          <a:endParaRPr lang="zh-CN" altLang="en-US"/>
        </a:p>
      </dgm:t>
    </dgm:pt>
    <dgm:pt modelId="{AE23B84F-4409-44AB-AF9C-2F4731D08564}">
      <dgm:prSet phldrT="[文本]"/>
      <dgm:spPr/>
      <dgm:t>
        <a:bodyPr/>
        <a:lstStyle/>
        <a:p>
          <a:r>
            <a:rPr lang="zh-CN" altLang="en-US"/>
            <a:t>子命名空间</a:t>
          </a:r>
          <a:r>
            <a:rPr lang="en-US" altLang="zh-CN"/>
            <a:t>2</a:t>
          </a:r>
          <a:endParaRPr lang="zh-CN" altLang="en-US"/>
        </a:p>
      </dgm:t>
    </dgm:pt>
    <dgm:pt modelId="{E67177CE-BA7C-47B9-925B-228629A78A70}" type="parTrans" cxnId="{FB05F379-E207-435F-8489-63CCB904F926}">
      <dgm:prSet/>
      <dgm:spPr/>
      <dgm:t>
        <a:bodyPr/>
        <a:lstStyle/>
        <a:p>
          <a:endParaRPr lang="zh-CN" altLang="en-US"/>
        </a:p>
      </dgm:t>
    </dgm:pt>
    <dgm:pt modelId="{2ECD9F37-1540-42BC-93B6-63B5AE55BCA8}" type="sibTrans" cxnId="{FB05F379-E207-435F-8489-63CCB904F926}">
      <dgm:prSet/>
      <dgm:spPr/>
      <dgm:t>
        <a:bodyPr/>
        <a:lstStyle/>
        <a:p>
          <a:endParaRPr lang="zh-CN" altLang="en-US"/>
        </a:p>
      </dgm:t>
    </dgm:pt>
    <dgm:pt modelId="{5D97C954-F363-4578-8782-3F79903549E7}">
      <dgm:prSet phldrT="[文本]" phldr="1"/>
      <dgm:spPr/>
      <dgm:t>
        <a:bodyPr/>
        <a:lstStyle/>
        <a:p>
          <a:endParaRPr lang="zh-CN" altLang="en-US"/>
        </a:p>
      </dgm:t>
    </dgm:pt>
    <dgm:pt modelId="{59B94615-B64A-4E78-8CDD-645090B9AB27}" type="parTrans" cxnId="{AAB33F5C-FD9E-47C2-85BE-10B985230893}">
      <dgm:prSet/>
      <dgm:spPr/>
      <dgm:t>
        <a:bodyPr/>
        <a:lstStyle/>
        <a:p>
          <a:endParaRPr lang="zh-CN" altLang="en-US"/>
        </a:p>
      </dgm:t>
    </dgm:pt>
    <dgm:pt modelId="{687A0D6A-D71B-47DB-B304-3906813467B0}" type="sibTrans" cxnId="{AAB33F5C-FD9E-47C2-85BE-10B985230893}">
      <dgm:prSet/>
      <dgm:spPr/>
      <dgm:t>
        <a:bodyPr/>
        <a:lstStyle/>
        <a:p>
          <a:endParaRPr lang="zh-CN" altLang="en-US"/>
        </a:p>
      </dgm:t>
    </dgm:pt>
    <dgm:pt modelId="{2D442B0A-D4A1-4B6E-BA80-0B46940FEF6D}">
      <dgm:prSet phldrT="[文本]"/>
      <dgm:spPr/>
      <dgm:t>
        <a:bodyPr/>
        <a:lstStyle/>
        <a:p>
          <a:r>
            <a:rPr lang="zh-CN" altLang="en-US"/>
            <a:t>成员对象</a:t>
          </a:r>
        </a:p>
      </dgm:t>
    </dgm:pt>
    <dgm:pt modelId="{0C622B5C-B693-4D1A-8171-580FF194C308}" type="parTrans" cxnId="{53369D1F-6B75-4ABD-BD8C-3C0726E3F131}">
      <dgm:prSet/>
      <dgm:spPr/>
      <dgm:t>
        <a:bodyPr/>
        <a:lstStyle/>
        <a:p>
          <a:endParaRPr lang="zh-CN" altLang="en-US"/>
        </a:p>
      </dgm:t>
    </dgm:pt>
    <dgm:pt modelId="{DA1333B0-067B-494F-8473-49C4A08D12DA}" type="sibTrans" cxnId="{53369D1F-6B75-4ABD-BD8C-3C0726E3F131}">
      <dgm:prSet/>
      <dgm:spPr/>
      <dgm:t>
        <a:bodyPr/>
        <a:lstStyle/>
        <a:p>
          <a:endParaRPr lang="zh-CN" altLang="en-US"/>
        </a:p>
      </dgm:t>
    </dgm:pt>
    <dgm:pt modelId="{D395DA97-F2EE-45EC-AF31-991004E12AE5}">
      <dgm:prSet phldrT="[文本]"/>
      <dgm:spPr/>
      <dgm:t>
        <a:bodyPr/>
        <a:lstStyle/>
        <a:p>
          <a:r>
            <a:rPr lang="en-US" altLang="zh-CN"/>
            <a:t>if </a:t>
          </a:r>
          <a:r>
            <a:rPr lang="zh-CN" altLang="en-US"/>
            <a:t>语句体</a:t>
          </a:r>
          <a:r>
            <a:rPr lang="en-US" altLang="zh-CN"/>
            <a:t>{ }</a:t>
          </a:r>
          <a:endParaRPr lang="zh-CN" altLang="en-US"/>
        </a:p>
      </dgm:t>
    </dgm:pt>
    <dgm:pt modelId="{19C0F2EE-4593-4E24-8BBF-3C8745ED796D}" type="parTrans" cxnId="{0DABB26A-53A2-4B81-9836-79029E5A6E7B}">
      <dgm:prSet/>
      <dgm:spPr/>
      <dgm:t>
        <a:bodyPr/>
        <a:lstStyle/>
        <a:p>
          <a:endParaRPr lang="zh-CN" altLang="en-US"/>
        </a:p>
      </dgm:t>
    </dgm:pt>
    <dgm:pt modelId="{4678855C-43D8-4E8E-BA94-53F24D9D4542}" type="sibTrans" cxnId="{0DABB26A-53A2-4B81-9836-79029E5A6E7B}">
      <dgm:prSet/>
      <dgm:spPr/>
      <dgm:t>
        <a:bodyPr/>
        <a:lstStyle/>
        <a:p>
          <a:endParaRPr lang="zh-CN" altLang="en-US"/>
        </a:p>
      </dgm:t>
    </dgm:pt>
    <dgm:pt modelId="{4483F218-831C-4FA2-96A6-09F33A85AA3D}">
      <dgm:prSet phldrT="[文本]"/>
      <dgm:spPr/>
      <dgm:t>
        <a:bodyPr/>
        <a:lstStyle/>
        <a:p>
          <a:r>
            <a:rPr lang="en-US" altLang="zh-CN"/>
            <a:t>...</a:t>
          </a:r>
          <a:endParaRPr lang="zh-CN" altLang="en-US"/>
        </a:p>
      </dgm:t>
    </dgm:pt>
    <dgm:pt modelId="{51033D56-6F52-4AFF-B8B3-34A270D807ED}" type="parTrans" cxnId="{473D3A66-077A-44A6-924A-96F19EBE4CAB}">
      <dgm:prSet/>
      <dgm:spPr/>
      <dgm:t>
        <a:bodyPr/>
        <a:lstStyle/>
        <a:p>
          <a:endParaRPr lang="zh-CN" altLang="en-US"/>
        </a:p>
      </dgm:t>
    </dgm:pt>
    <dgm:pt modelId="{ADEF72D9-DAFD-4D72-A481-1C14CFEBBBED}" type="sibTrans" cxnId="{473D3A66-077A-44A6-924A-96F19EBE4CAB}">
      <dgm:prSet/>
      <dgm:spPr/>
      <dgm:t>
        <a:bodyPr/>
        <a:lstStyle/>
        <a:p>
          <a:endParaRPr lang="zh-CN" altLang="en-US"/>
        </a:p>
      </dgm:t>
    </dgm:pt>
    <dgm:pt modelId="{D6B124B8-09AC-4344-B0B6-C3687B005E59}" type="pres">
      <dgm:prSet presAssocID="{9A9819EF-09F1-4A68-BF1A-6C656D0FE4A4}" presName="diagram" presStyleCnt="0">
        <dgm:presLayoutVars>
          <dgm:chPref val="1"/>
          <dgm:dir/>
          <dgm:animOne val="branch"/>
          <dgm:animLvl val="lvl"/>
          <dgm:resizeHandles val="exact"/>
        </dgm:presLayoutVars>
      </dgm:prSet>
      <dgm:spPr/>
      <dgm:t>
        <a:bodyPr/>
        <a:lstStyle/>
        <a:p>
          <a:endParaRPr lang="zh-CN" altLang="en-US"/>
        </a:p>
      </dgm:t>
    </dgm:pt>
    <dgm:pt modelId="{87092D1A-691F-4608-8A48-8EDD2BDD090B}" type="pres">
      <dgm:prSet presAssocID="{CACF3D42-33D8-4088-B48E-0585B5E38BB5}" presName="root1" presStyleCnt="0"/>
      <dgm:spPr/>
    </dgm:pt>
    <dgm:pt modelId="{1D81364E-8336-4BC7-8549-72208CF5883B}" type="pres">
      <dgm:prSet presAssocID="{CACF3D42-33D8-4088-B48E-0585B5E38BB5}" presName="LevelOneTextNode" presStyleLbl="node0" presStyleIdx="0" presStyleCnt="1">
        <dgm:presLayoutVars>
          <dgm:chPref val="3"/>
        </dgm:presLayoutVars>
      </dgm:prSet>
      <dgm:spPr/>
      <dgm:t>
        <a:bodyPr/>
        <a:lstStyle/>
        <a:p>
          <a:endParaRPr lang="zh-CN" altLang="en-US"/>
        </a:p>
      </dgm:t>
    </dgm:pt>
    <dgm:pt modelId="{6B303CFA-D841-4123-B476-9723BCE70622}" type="pres">
      <dgm:prSet presAssocID="{CACF3D42-33D8-4088-B48E-0585B5E38BB5}" presName="level2hierChild" presStyleCnt="0"/>
      <dgm:spPr/>
    </dgm:pt>
    <dgm:pt modelId="{97CA0F62-031C-46DC-A34A-9638CD406266}" type="pres">
      <dgm:prSet presAssocID="{8F145347-B24A-4B61-8AB5-E8E0E3CE0076}" presName="conn2-1" presStyleLbl="parChTrans1D2" presStyleIdx="0" presStyleCnt="2"/>
      <dgm:spPr/>
      <dgm:t>
        <a:bodyPr/>
        <a:lstStyle/>
        <a:p>
          <a:endParaRPr lang="zh-CN" altLang="en-US"/>
        </a:p>
      </dgm:t>
    </dgm:pt>
    <dgm:pt modelId="{14DF2464-955A-40DD-B3FF-BDF9DE7F2E8C}" type="pres">
      <dgm:prSet presAssocID="{8F145347-B24A-4B61-8AB5-E8E0E3CE0076}" presName="connTx" presStyleLbl="parChTrans1D2" presStyleIdx="0" presStyleCnt="2"/>
      <dgm:spPr/>
      <dgm:t>
        <a:bodyPr/>
        <a:lstStyle/>
        <a:p>
          <a:endParaRPr lang="zh-CN" altLang="en-US"/>
        </a:p>
      </dgm:t>
    </dgm:pt>
    <dgm:pt modelId="{00DDF703-88FB-44A5-89FF-38ADCF3A5CC5}" type="pres">
      <dgm:prSet presAssocID="{44B60BCC-A1C2-421F-91A9-EFBFF2BC2503}" presName="root2" presStyleCnt="0"/>
      <dgm:spPr/>
    </dgm:pt>
    <dgm:pt modelId="{9888E189-47B9-43B5-8166-035F1C60F848}" type="pres">
      <dgm:prSet presAssocID="{44B60BCC-A1C2-421F-91A9-EFBFF2BC2503}" presName="LevelTwoTextNode" presStyleLbl="node2" presStyleIdx="0" presStyleCnt="2">
        <dgm:presLayoutVars>
          <dgm:chPref val="3"/>
        </dgm:presLayoutVars>
      </dgm:prSet>
      <dgm:spPr/>
      <dgm:t>
        <a:bodyPr/>
        <a:lstStyle/>
        <a:p>
          <a:endParaRPr lang="zh-CN" altLang="en-US"/>
        </a:p>
      </dgm:t>
    </dgm:pt>
    <dgm:pt modelId="{EEDBA879-1230-4F02-8DB8-684784C036AC}" type="pres">
      <dgm:prSet presAssocID="{44B60BCC-A1C2-421F-91A9-EFBFF2BC2503}" presName="level3hierChild" presStyleCnt="0"/>
      <dgm:spPr/>
    </dgm:pt>
    <dgm:pt modelId="{C68AF083-3A52-4D3B-BDB8-1F06426ED79F}" type="pres">
      <dgm:prSet presAssocID="{F961AC4F-A606-4791-9B7B-426B3ACF7128}" presName="conn2-1" presStyleLbl="parChTrans1D3" presStyleIdx="0" presStyleCnt="2"/>
      <dgm:spPr/>
      <dgm:t>
        <a:bodyPr/>
        <a:lstStyle/>
        <a:p>
          <a:endParaRPr lang="zh-CN" altLang="en-US"/>
        </a:p>
      </dgm:t>
    </dgm:pt>
    <dgm:pt modelId="{4B409C90-017E-4BE7-9C06-14E33C99DFFC}" type="pres">
      <dgm:prSet presAssocID="{F961AC4F-A606-4791-9B7B-426B3ACF7128}" presName="connTx" presStyleLbl="parChTrans1D3" presStyleIdx="0" presStyleCnt="2"/>
      <dgm:spPr/>
      <dgm:t>
        <a:bodyPr/>
        <a:lstStyle/>
        <a:p>
          <a:endParaRPr lang="zh-CN" altLang="en-US"/>
        </a:p>
      </dgm:t>
    </dgm:pt>
    <dgm:pt modelId="{13431EA8-4A14-4F6D-8863-31068ACBD3F4}" type="pres">
      <dgm:prSet presAssocID="{1E80E109-9F5C-426C-9D5B-82BC2AC69997}" presName="root2" presStyleCnt="0"/>
      <dgm:spPr/>
    </dgm:pt>
    <dgm:pt modelId="{C376263E-B570-4663-94B3-81AC8A1A4C49}" type="pres">
      <dgm:prSet presAssocID="{1E80E109-9F5C-426C-9D5B-82BC2AC69997}" presName="LevelTwoTextNode" presStyleLbl="node3" presStyleIdx="0" presStyleCnt="2">
        <dgm:presLayoutVars>
          <dgm:chPref val="3"/>
        </dgm:presLayoutVars>
      </dgm:prSet>
      <dgm:spPr/>
      <dgm:t>
        <a:bodyPr/>
        <a:lstStyle/>
        <a:p>
          <a:endParaRPr lang="zh-CN" altLang="en-US"/>
        </a:p>
      </dgm:t>
    </dgm:pt>
    <dgm:pt modelId="{19C4FB31-5E66-423B-A3F4-B6691E833734}" type="pres">
      <dgm:prSet presAssocID="{1E80E109-9F5C-426C-9D5B-82BC2AC69997}" presName="level3hierChild" presStyleCnt="0"/>
      <dgm:spPr/>
    </dgm:pt>
    <dgm:pt modelId="{A581FC99-FEF0-43EE-9C2F-8EE9285CAB3F}" type="pres">
      <dgm:prSet presAssocID="{0C622B5C-B693-4D1A-8171-580FF194C308}" presName="conn2-1" presStyleLbl="parChTrans1D4" presStyleIdx="0" presStyleCnt="4"/>
      <dgm:spPr/>
      <dgm:t>
        <a:bodyPr/>
        <a:lstStyle/>
        <a:p>
          <a:endParaRPr lang="zh-CN" altLang="en-US"/>
        </a:p>
      </dgm:t>
    </dgm:pt>
    <dgm:pt modelId="{9E8BB50E-D352-4456-9481-80B0ACA10E99}" type="pres">
      <dgm:prSet presAssocID="{0C622B5C-B693-4D1A-8171-580FF194C308}" presName="connTx" presStyleLbl="parChTrans1D4" presStyleIdx="0" presStyleCnt="4"/>
      <dgm:spPr/>
      <dgm:t>
        <a:bodyPr/>
        <a:lstStyle/>
        <a:p>
          <a:endParaRPr lang="zh-CN" altLang="en-US"/>
        </a:p>
      </dgm:t>
    </dgm:pt>
    <dgm:pt modelId="{68060C52-F2DA-4D6E-B4A7-A3F752785FFC}" type="pres">
      <dgm:prSet presAssocID="{2D442B0A-D4A1-4B6E-BA80-0B46940FEF6D}" presName="root2" presStyleCnt="0"/>
      <dgm:spPr/>
    </dgm:pt>
    <dgm:pt modelId="{41DBE6B5-2C63-4ADD-8EEF-85F1BDDC7E08}" type="pres">
      <dgm:prSet presAssocID="{2D442B0A-D4A1-4B6E-BA80-0B46940FEF6D}" presName="LevelTwoTextNode" presStyleLbl="node4" presStyleIdx="0" presStyleCnt="4">
        <dgm:presLayoutVars>
          <dgm:chPref val="3"/>
        </dgm:presLayoutVars>
      </dgm:prSet>
      <dgm:spPr/>
      <dgm:t>
        <a:bodyPr/>
        <a:lstStyle/>
        <a:p>
          <a:endParaRPr lang="zh-CN" altLang="en-US"/>
        </a:p>
      </dgm:t>
    </dgm:pt>
    <dgm:pt modelId="{3641EF45-3D30-4CDB-8786-55B9E177EBAD}" type="pres">
      <dgm:prSet presAssocID="{2D442B0A-D4A1-4B6E-BA80-0B46940FEF6D}" presName="level3hierChild" presStyleCnt="0"/>
      <dgm:spPr/>
    </dgm:pt>
    <dgm:pt modelId="{FF99FC42-7406-4F7C-BA46-46110ACB860B}" type="pres">
      <dgm:prSet presAssocID="{6BA23AB5-700D-499E-A6E1-6C36AA42F98D}" presName="conn2-1" presStyleLbl="parChTrans1D4" presStyleIdx="1" presStyleCnt="4"/>
      <dgm:spPr/>
      <dgm:t>
        <a:bodyPr/>
        <a:lstStyle/>
        <a:p>
          <a:endParaRPr lang="zh-CN" altLang="en-US"/>
        </a:p>
      </dgm:t>
    </dgm:pt>
    <dgm:pt modelId="{8A8890C9-ECB4-433C-A927-9269746F7CAF}" type="pres">
      <dgm:prSet presAssocID="{6BA23AB5-700D-499E-A6E1-6C36AA42F98D}" presName="connTx" presStyleLbl="parChTrans1D4" presStyleIdx="1" presStyleCnt="4"/>
      <dgm:spPr/>
      <dgm:t>
        <a:bodyPr/>
        <a:lstStyle/>
        <a:p>
          <a:endParaRPr lang="zh-CN" altLang="en-US"/>
        </a:p>
      </dgm:t>
    </dgm:pt>
    <dgm:pt modelId="{B1C7CA2A-5A3C-4DF8-BACB-9C180BD67B37}" type="pres">
      <dgm:prSet presAssocID="{B298D27D-A192-4816-858F-8C6A6A99DB3F}" presName="root2" presStyleCnt="0"/>
      <dgm:spPr/>
    </dgm:pt>
    <dgm:pt modelId="{9DB0EA89-3DA7-498D-A847-A2DE891F20ED}" type="pres">
      <dgm:prSet presAssocID="{B298D27D-A192-4816-858F-8C6A6A99DB3F}" presName="LevelTwoTextNode" presStyleLbl="node4" presStyleIdx="1" presStyleCnt="4">
        <dgm:presLayoutVars>
          <dgm:chPref val="3"/>
        </dgm:presLayoutVars>
      </dgm:prSet>
      <dgm:spPr/>
      <dgm:t>
        <a:bodyPr/>
        <a:lstStyle/>
        <a:p>
          <a:endParaRPr lang="zh-CN" altLang="en-US"/>
        </a:p>
      </dgm:t>
    </dgm:pt>
    <dgm:pt modelId="{80AC24E2-C9C4-4D87-B16B-5B36AE0CAFDB}" type="pres">
      <dgm:prSet presAssocID="{B298D27D-A192-4816-858F-8C6A6A99DB3F}" presName="level3hierChild" presStyleCnt="0"/>
      <dgm:spPr/>
    </dgm:pt>
    <dgm:pt modelId="{96E7DA20-B5C8-4174-8BE5-63B476F92B5D}" type="pres">
      <dgm:prSet presAssocID="{19C0F2EE-4593-4E24-8BBF-3C8745ED796D}" presName="conn2-1" presStyleLbl="parChTrans1D4" presStyleIdx="2" presStyleCnt="4"/>
      <dgm:spPr/>
      <dgm:t>
        <a:bodyPr/>
        <a:lstStyle/>
        <a:p>
          <a:endParaRPr lang="zh-CN" altLang="en-US"/>
        </a:p>
      </dgm:t>
    </dgm:pt>
    <dgm:pt modelId="{286E811E-147B-472F-88FD-B7DBD6E29B8A}" type="pres">
      <dgm:prSet presAssocID="{19C0F2EE-4593-4E24-8BBF-3C8745ED796D}" presName="connTx" presStyleLbl="parChTrans1D4" presStyleIdx="2" presStyleCnt="4"/>
      <dgm:spPr/>
      <dgm:t>
        <a:bodyPr/>
        <a:lstStyle/>
        <a:p>
          <a:endParaRPr lang="zh-CN" altLang="en-US"/>
        </a:p>
      </dgm:t>
    </dgm:pt>
    <dgm:pt modelId="{B7D23C49-3CFB-43A8-ABBF-CE524309E8AD}" type="pres">
      <dgm:prSet presAssocID="{D395DA97-F2EE-45EC-AF31-991004E12AE5}" presName="root2" presStyleCnt="0"/>
      <dgm:spPr/>
    </dgm:pt>
    <dgm:pt modelId="{46FFCB37-FC91-4D46-97A7-8458356407BA}" type="pres">
      <dgm:prSet presAssocID="{D395DA97-F2EE-45EC-AF31-991004E12AE5}" presName="LevelTwoTextNode" presStyleLbl="node4" presStyleIdx="2" presStyleCnt="4">
        <dgm:presLayoutVars>
          <dgm:chPref val="3"/>
        </dgm:presLayoutVars>
      </dgm:prSet>
      <dgm:spPr/>
      <dgm:t>
        <a:bodyPr/>
        <a:lstStyle/>
        <a:p>
          <a:endParaRPr lang="zh-CN" altLang="en-US"/>
        </a:p>
      </dgm:t>
    </dgm:pt>
    <dgm:pt modelId="{A0AC78D2-AF38-4556-8799-837185DBEEED}" type="pres">
      <dgm:prSet presAssocID="{D395DA97-F2EE-45EC-AF31-991004E12AE5}" presName="level3hierChild" presStyleCnt="0"/>
      <dgm:spPr/>
    </dgm:pt>
    <dgm:pt modelId="{792734DF-915B-482B-95C6-A2EA8E962ED1}" type="pres">
      <dgm:prSet presAssocID="{51033D56-6F52-4AFF-B8B3-34A270D807ED}" presName="conn2-1" presStyleLbl="parChTrans1D4" presStyleIdx="3" presStyleCnt="4"/>
      <dgm:spPr/>
      <dgm:t>
        <a:bodyPr/>
        <a:lstStyle/>
        <a:p>
          <a:endParaRPr lang="zh-CN" altLang="en-US"/>
        </a:p>
      </dgm:t>
    </dgm:pt>
    <dgm:pt modelId="{013E215F-E6DC-4520-BFD1-8CD8D7BA707F}" type="pres">
      <dgm:prSet presAssocID="{51033D56-6F52-4AFF-B8B3-34A270D807ED}" presName="connTx" presStyleLbl="parChTrans1D4" presStyleIdx="3" presStyleCnt="4"/>
      <dgm:spPr/>
      <dgm:t>
        <a:bodyPr/>
        <a:lstStyle/>
        <a:p>
          <a:endParaRPr lang="zh-CN" altLang="en-US"/>
        </a:p>
      </dgm:t>
    </dgm:pt>
    <dgm:pt modelId="{219C765E-F496-4D94-A0DC-99A9AB311D6F}" type="pres">
      <dgm:prSet presAssocID="{4483F218-831C-4FA2-96A6-09F33A85AA3D}" presName="root2" presStyleCnt="0"/>
      <dgm:spPr/>
    </dgm:pt>
    <dgm:pt modelId="{67C65672-D6CD-43E7-A8F6-4E101A01C69E}" type="pres">
      <dgm:prSet presAssocID="{4483F218-831C-4FA2-96A6-09F33A85AA3D}" presName="LevelTwoTextNode" presStyleLbl="node4" presStyleIdx="3" presStyleCnt="4">
        <dgm:presLayoutVars>
          <dgm:chPref val="3"/>
        </dgm:presLayoutVars>
      </dgm:prSet>
      <dgm:spPr/>
      <dgm:t>
        <a:bodyPr/>
        <a:lstStyle/>
        <a:p>
          <a:endParaRPr lang="zh-CN" altLang="en-US"/>
        </a:p>
      </dgm:t>
    </dgm:pt>
    <dgm:pt modelId="{E338E405-F081-4E01-A3A5-B47F8A403359}" type="pres">
      <dgm:prSet presAssocID="{4483F218-831C-4FA2-96A6-09F33A85AA3D}" presName="level3hierChild" presStyleCnt="0"/>
      <dgm:spPr/>
    </dgm:pt>
    <dgm:pt modelId="{9862047C-FD8C-480F-B2F4-E3F743E1C1FB}" type="pres">
      <dgm:prSet presAssocID="{E67177CE-BA7C-47B9-925B-228629A78A70}" presName="conn2-1" presStyleLbl="parChTrans1D2" presStyleIdx="1" presStyleCnt="2"/>
      <dgm:spPr/>
      <dgm:t>
        <a:bodyPr/>
        <a:lstStyle/>
        <a:p>
          <a:endParaRPr lang="zh-CN" altLang="en-US"/>
        </a:p>
      </dgm:t>
    </dgm:pt>
    <dgm:pt modelId="{A402D7F6-116F-4E88-AC0C-84BE08C6FF87}" type="pres">
      <dgm:prSet presAssocID="{E67177CE-BA7C-47B9-925B-228629A78A70}" presName="connTx" presStyleLbl="parChTrans1D2" presStyleIdx="1" presStyleCnt="2"/>
      <dgm:spPr/>
      <dgm:t>
        <a:bodyPr/>
        <a:lstStyle/>
        <a:p>
          <a:endParaRPr lang="zh-CN" altLang="en-US"/>
        </a:p>
      </dgm:t>
    </dgm:pt>
    <dgm:pt modelId="{72094CAC-3C5A-47BE-89C8-BEDC2746A173}" type="pres">
      <dgm:prSet presAssocID="{AE23B84F-4409-44AB-AF9C-2F4731D08564}" presName="root2" presStyleCnt="0"/>
      <dgm:spPr/>
    </dgm:pt>
    <dgm:pt modelId="{63D62F6B-1CFC-4E6E-98E7-4E70CF155D2C}" type="pres">
      <dgm:prSet presAssocID="{AE23B84F-4409-44AB-AF9C-2F4731D08564}" presName="LevelTwoTextNode" presStyleLbl="node2" presStyleIdx="1" presStyleCnt="2">
        <dgm:presLayoutVars>
          <dgm:chPref val="3"/>
        </dgm:presLayoutVars>
      </dgm:prSet>
      <dgm:spPr/>
      <dgm:t>
        <a:bodyPr/>
        <a:lstStyle/>
        <a:p>
          <a:endParaRPr lang="zh-CN" altLang="en-US"/>
        </a:p>
      </dgm:t>
    </dgm:pt>
    <dgm:pt modelId="{CF8FE279-84AC-42A4-8C3D-9627B1DECF40}" type="pres">
      <dgm:prSet presAssocID="{AE23B84F-4409-44AB-AF9C-2F4731D08564}" presName="level3hierChild" presStyleCnt="0"/>
      <dgm:spPr/>
    </dgm:pt>
    <dgm:pt modelId="{B6595BDA-B584-47BF-8610-650C81265E79}" type="pres">
      <dgm:prSet presAssocID="{59B94615-B64A-4E78-8CDD-645090B9AB27}" presName="conn2-1" presStyleLbl="parChTrans1D3" presStyleIdx="1" presStyleCnt="2"/>
      <dgm:spPr/>
      <dgm:t>
        <a:bodyPr/>
        <a:lstStyle/>
        <a:p>
          <a:endParaRPr lang="zh-CN" altLang="en-US"/>
        </a:p>
      </dgm:t>
    </dgm:pt>
    <dgm:pt modelId="{7B499A72-DACE-4CD4-A56E-7E693C983ECB}" type="pres">
      <dgm:prSet presAssocID="{59B94615-B64A-4E78-8CDD-645090B9AB27}" presName="connTx" presStyleLbl="parChTrans1D3" presStyleIdx="1" presStyleCnt="2"/>
      <dgm:spPr/>
      <dgm:t>
        <a:bodyPr/>
        <a:lstStyle/>
        <a:p>
          <a:endParaRPr lang="zh-CN" altLang="en-US"/>
        </a:p>
      </dgm:t>
    </dgm:pt>
    <dgm:pt modelId="{9E4FD999-43C8-451A-9BEC-748617CB0F41}" type="pres">
      <dgm:prSet presAssocID="{5D97C954-F363-4578-8782-3F79903549E7}" presName="root2" presStyleCnt="0"/>
      <dgm:spPr/>
    </dgm:pt>
    <dgm:pt modelId="{F42902C8-EFC5-4CB0-9649-6B62BF087D30}" type="pres">
      <dgm:prSet presAssocID="{5D97C954-F363-4578-8782-3F79903549E7}" presName="LevelTwoTextNode" presStyleLbl="node3" presStyleIdx="1" presStyleCnt="2">
        <dgm:presLayoutVars>
          <dgm:chPref val="3"/>
        </dgm:presLayoutVars>
      </dgm:prSet>
      <dgm:spPr/>
      <dgm:t>
        <a:bodyPr/>
        <a:lstStyle/>
        <a:p>
          <a:endParaRPr lang="zh-CN" altLang="en-US"/>
        </a:p>
      </dgm:t>
    </dgm:pt>
    <dgm:pt modelId="{984797C0-3E4B-497F-9290-70A149DC5A9F}" type="pres">
      <dgm:prSet presAssocID="{5D97C954-F363-4578-8782-3F79903549E7}" presName="level3hierChild" presStyleCnt="0"/>
      <dgm:spPr/>
    </dgm:pt>
  </dgm:ptLst>
  <dgm:cxnLst>
    <dgm:cxn modelId="{5F92683B-A3E3-4996-9FF7-616699B97EB2}" type="presOf" srcId="{6BA23AB5-700D-499E-A6E1-6C36AA42F98D}" destId="{8A8890C9-ECB4-433C-A927-9269746F7CAF}" srcOrd="1" destOrd="0" presId="urn:microsoft.com/office/officeart/2005/8/layout/hierarchy2"/>
    <dgm:cxn modelId="{6E5E5F72-A005-42B4-8A84-C4C526A1C0DE}" type="presOf" srcId="{F961AC4F-A606-4791-9B7B-426B3ACF7128}" destId="{4B409C90-017E-4BE7-9C06-14E33C99DFFC}" srcOrd="1" destOrd="0" presId="urn:microsoft.com/office/officeart/2005/8/layout/hierarchy2"/>
    <dgm:cxn modelId="{CB819713-0424-4D9E-A844-1A9D2CC2D241}" type="presOf" srcId="{B298D27D-A192-4816-858F-8C6A6A99DB3F}" destId="{9DB0EA89-3DA7-498D-A847-A2DE891F20ED}" srcOrd="0" destOrd="0" presId="urn:microsoft.com/office/officeart/2005/8/layout/hierarchy2"/>
    <dgm:cxn modelId="{A05C1FEA-46F3-476E-AD8B-C4AD5A3AC608}" srcId="{44B60BCC-A1C2-421F-91A9-EFBFF2BC2503}" destId="{1E80E109-9F5C-426C-9D5B-82BC2AC69997}" srcOrd="0" destOrd="0" parTransId="{F961AC4F-A606-4791-9B7B-426B3ACF7128}" sibTransId="{825D0C19-E38A-4BA7-AC04-EDC485BF6B92}"/>
    <dgm:cxn modelId="{571EEEA3-ACBD-4B8F-BEE7-08119235B2FA}" type="presOf" srcId="{51033D56-6F52-4AFF-B8B3-34A270D807ED}" destId="{013E215F-E6DC-4520-BFD1-8CD8D7BA707F}" srcOrd="1" destOrd="0" presId="urn:microsoft.com/office/officeart/2005/8/layout/hierarchy2"/>
    <dgm:cxn modelId="{6985C57C-9D45-419D-B464-A7CEAAF83D62}" type="presOf" srcId="{4483F218-831C-4FA2-96A6-09F33A85AA3D}" destId="{67C65672-D6CD-43E7-A8F6-4E101A01C69E}" srcOrd="0" destOrd="0" presId="urn:microsoft.com/office/officeart/2005/8/layout/hierarchy2"/>
    <dgm:cxn modelId="{2001B985-3371-47F2-9429-2174F898DF91}" type="presOf" srcId="{E67177CE-BA7C-47B9-925B-228629A78A70}" destId="{9862047C-FD8C-480F-B2F4-E3F743E1C1FB}" srcOrd="0" destOrd="0" presId="urn:microsoft.com/office/officeart/2005/8/layout/hierarchy2"/>
    <dgm:cxn modelId="{9F415E39-4D6D-46C2-9DE0-645C511702FE}" type="presOf" srcId="{19C0F2EE-4593-4E24-8BBF-3C8745ED796D}" destId="{96E7DA20-B5C8-4174-8BE5-63B476F92B5D}" srcOrd="0" destOrd="0" presId="urn:microsoft.com/office/officeart/2005/8/layout/hierarchy2"/>
    <dgm:cxn modelId="{0DABB26A-53A2-4B81-9836-79029E5A6E7B}" srcId="{B298D27D-A192-4816-858F-8C6A6A99DB3F}" destId="{D395DA97-F2EE-45EC-AF31-991004E12AE5}" srcOrd="0" destOrd="0" parTransId="{19C0F2EE-4593-4E24-8BBF-3C8745ED796D}" sibTransId="{4678855C-43D8-4E8E-BA94-53F24D9D4542}"/>
    <dgm:cxn modelId="{525D5DE6-E6DB-4316-80AE-F715444A37BB}" type="presOf" srcId="{59B94615-B64A-4E78-8CDD-645090B9AB27}" destId="{B6595BDA-B584-47BF-8610-650C81265E79}" srcOrd="0" destOrd="0" presId="urn:microsoft.com/office/officeart/2005/8/layout/hierarchy2"/>
    <dgm:cxn modelId="{EFB5CF46-0217-4525-B4F9-170FDDE43655}" type="presOf" srcId="{44B60BCC-A1C2-421F-91A9-EFBFF2BC2503}" destId="{9888E189-47B9-43B5-8166-035F1C60F848}" srcOrd="0" destOrd="0" presId="urn:microsoft.com/office/officeart/2005/8/layout/hierarchy2"/>
    <dgm:cxn modelId="{241A223A-6497-4D11-A041-67496DB6425E}" type="presOf" srcId="{9A9819EF-09F1-4A68-BF1A-6C656D0FE4A4}" destId="{D6B124B8-09AC-4344-B0B6-C3687B005E59}" srcOrd="0" destOrd="0" presId="urn:microsoft.com/office/officeart/2005/8/layout/hierarchy2"/>
    <dgm:cxn modelId="{D4881329-007D-4B30-93E3-15F025B8F41E}" type="presOf" srcId="{6BA23AB5-700D-499E-A6E1-6C36AA42F98D}" destId="{FF99FC42-7406-4F7C-BA46-46110ACB860B}" srcOrd="0" destOrd="0" presId="urn:microsoft.com/office/officeart/2005/8/layout/hierarchy2"/>
    <dgm:cxn modelId="{E28291B3-AEAA-4BD4-A2B3-C2FF5CBEB790}" srcId="{CACF3D42-33D8-4088-B48E-0585B5E38BB5}" destId="{44B60BCC-A1C2-421F-91A9-EFBFF2BC2503}" srcOrd="0" destOrd="0" parTransId="{8F145347-B24A-4B61-8AB5-E8E0E3CE0076}" sibTransId="{B7913DD6-599D-44AA-9455-976679A6BFAB}"/>
    <dgm:cxn modelId="{D62CE29B-EE63-448A-B29C-A763229DEA36}" type="presOf" srcId="{0C622B5C-B693-4D1A-8171-580FF194C308}" destId="{9E8BB50E-D352-4456-9481-80B0ACA10E99}" srcOrd="1" destOrd="0" presId="urn:microsoft.com/office/officeart/2005/8/layout/hierarchy2"/>
    <dgm:cxn modelId="{6C5C99D6-1AFC-40A6-8EF0-3869541C8083}" srcId="{1E80E109-9F5C-426C-9D5B-82BC2AC69997}" destId="{B298D27D-A192-4816-858F-8C6A6A99DB3F}" srcOrd="1" destOrd="0" parTransId="{6BA23AB5-700D-499E-A6E1-6C36AA42F98D}" sibTransId="{28184B58-7AD3-4B0F-B4A8-09C04DEDB2D0}"/>
    <dgm:cxn modelId="{ACE9E6A2-7263-42E9-871B-E3506C13AAFC}" type="presOf" srcId="{51033D56-6F52-4AFF-B8B3-34A270D807ED}" destId="{792734DF-915B-482B-95C6-A2EA8E962ED1}" srcOrd="0" destOrd="0" presId="urn:microsoft.com/office/officeart/2005/8/layout/hierarchy2"/>
    <dgm:cxn modelId="{BF806745-68AE-42DA-B3CD-AB27C760AC9C}" type="presOf" srcId="{F961AC4F-A606-4791-9B7B-426B3ACF7128}" destId="{C68AF083-3A52-4D3B-BDB8-1F06426ED79F}" srcOrd="0" destOrd="0" presId="urn:microsoft.com/office/officeart/2005/8/layout/hierarchy2"/>
    <dgm:cxn modelId="{488DC78D-C096-46EB-A98D-1092274AB64D}" type="presOf" srcId="{19C0F2EE-4593-4E24-8BBF-3C8745ED796D}" destId="{286E811E-147B-472F-88FD-B7DBD6E29B8A}" srcOrd="1" destOrd="0" presId="urn:microsoft.com/office/officeart/2005/8/layout/hierarchy2"/>
    <dgm:cxn modelId="{AAB33F5C-FD9E-47C2-85BE-10B985230893}" srcId="{AE23B84F-4409-44AB-AF9C-2F4731D08564}" destId="{5D97C954-F363-4578-8782-3F79903549E7}" srcOrd="0" destOrd="0" parTransId="{59B94615-B64A-4E78-8CDD-645090B9AB27}" sibTransId="{687A0D6A-D71B-47DB-B304-3906813467B0}"/>
    <dgm:cxn modelId="{A1CAA33B-56FE-47CF-A8A5-7770AC3BD6E7}" type="presOf" srcId="{E67177CE-BA7C-47B9-925B-228629A78A70}" destId="{A402D7F6-116F-4E88-AC0C-84BE08C6FF87}" srcOrd="1" destOrd="0" presId="urn:microsoft.com/office/officeart/2005/8/layout/hierarchy2"/>
    <dgm:cxn modelId="{32640179-44D2-4C77-BF2D-BB0FCDEA4056}" type="presOf" srcId="{5D97C954-F363-4578-8782-3F79903549E7}" destId="{F42902C8-EFC5-4CB0-9649-6B62BF087D30}" srcOrd="0" destOrd="0" presId="urn:microsoft.com/office/officeart/2005/8/layout/hierarchy2"/>
    <dgm:cxn modelId="{473D3A66-077A-44A6-924A-96F19EBE4CAB}" srcId="{D395DA97-F2EE-45EC-AF31-991004E12AE5}" destId="{4483F218-831C-4FA2-96A6-09F33A85AA3D}" srcOrd="0" destOrd="0" parTransId="{51033D56-6F52-4AFF-B8B3-34A270D807ED}" sibTransId="{ADEF72D9-DAFD-4D72-A481-1C14CFEBBBED}"/>
    <dgm:cxn modelId="{91C890B4-2786-4045-B687-F88E890B9DAD}" type="presOf" srcId="{8F145347-B24A-4B61-8AB5-E8E0E3CE0076}" destId="{14DF2464-955A-40DD-B3FF-BDF9DE7F2E8C}" srcOrd="1" destOrd="0" presId="urn:microsoft.com/office/officeart/2005/8/layout/hierarchy2"/>
    <dgm:cxn modelId="{1EB86CA5-3BED-4FD1-9DE1-1021D1BC9C1F}" type="presOf" srcId="{AE23B84F-4409-44AB-AF9C-2F4731D08564}" destId="{63D62F6B-1CFC-4E6E-98E7-4E70CF155D2C}" srcOrd="0" destOrd="0" presId="urn:microsoft.com/office/officeart/2005/8/layout/hierarchy2"/>
    <dgm:cxn modelId="{6CBC5937-93E6-4B30-89F8-B6EED6D281D2}" type="presOf" srcId="{0C622B5C-B693-4D1A-8171-580FF194C308}" destId="{A581FC99-FEF0-43EE-9C2F-8EE9285CAB3F}" srcOrd="0" destOrd="0" presId="urn:microsoft.com/office/officeart/2005/8/layout/hierarchy2"/>
    <dgm:cxn modelId="{46F2E799-4028-4EDE-B747-63702D2717DF}" type="presOf" srcId="{8F145347-B24A-4B61-8AB5-E8E0E3CE0076}" destId="{97CA0F62-031C-46DC-A34A-9638CD406266}" srcOrd="0" destOrd="0" presId="urn:microsoft.com/office/officeart/2005/8/layout/hierarchy2"/>
    <dgm:cxn modelId="{603129B9-C115-4B7F-8022-59F8E31F9690}" type="presOf" srcId="{2D442B0A-D4A1-4B6E-BA80-0B46940FEF6D}" destId="{41DBE6B5-2C63-4ADD-8EEF-85F1BDDC7E08}" srcOrd="0" destOrd="0" presId="urn:microsoft.com/office/officeart/2005/8/layout/hierarchy2"/>
    <dgm:cxn modelId="{FB05F379-E207-435F-8489-63CCB904F926}" srcId="{CACF3D42-33D8-4088-B48E-0585B5E38BB5}" destId="{AE23B84F-4409-44AB-AF9C-2F4731D08564}" srcOrd="1" destOrd="0" parTransId="{E67177CE-BA7C-47B9-925B-228629A78A70}" sibTransId="{2ECD9F37-1540-42BC-93B6-63B5AE55BCA8}"/>
    <dgm:cxn modelId="{53369D1F-6B75-4ABD-BD8C-3C0726E3F131}" srcId="{1E80E109-9F5C-426C-9D5B-82BC2AC69997}" destId="{2D442B0A-D4A1-4B6E-BA80-0B46940FEF6D}" srcOrd="0" destOrd="0" parTransId="{0C622B5C-B693-4D1A-8171-580FF194C308}" sibTransId="{DA1333B0-067B-494F-8473-49C4A08D12DA}"/>
    <dgm:cxn modelId="{224DD668-7D6F-410B-8C2B-E84999B71CA5}" type="presOf" srcId="{59B94615-B64A-4E78-8CDD-645090B9AB27}" destId="{7B499A72-DACE-4CD4-A56E-7E693C983ECB}" srcOrd="1" destOrd="0" presId="urn:microsoft.com/office/officeart/2005/8/layout/hierarchy2"/>
    <dgm:cxn modelId="{EB455448-EA37-4964-8542-0DB8150A14BF}" type="presOf" srcId="{D395DA97-F2EE-45EC-AF31-991004E12AE5}" destId="{46FFCB37-FC91-4D46-97A7-8458356407BA}" srcOrd="0" destOrd="0" presId="urn:microsoft.com/office/officeart/2005/8/layout/hierarchy2"/>
    <dgm:cxn modelId="{78A4832E-4407-4FD4-AFC0-7812A1ADFCF4}" type="presOf" srcId="{CACF3D42-33D8-4088-B48E-0585B5E38BB5}" destId="{1D81364E-8336-4BC7-8549-72208CF5883B}" srcOrd="0" destOrd="0" presId="urn:microsoft.com/office/officeart/2005/8/layout/hierarchy2"/>
    <dgm:cxn modelId="{8B5F52F4-3F8E-469B-B3B8-3205C62A51AE}" type="presOf" srcId="{1E80E109-9F5C-426C-9D5B-82BC2AC69997}" destId="{C376263E-B570-4663-94B3-81AC8A1A4C49}" srcOrd="0" destOrd="0" presId="urn:microsoft.com/office/officeart/2005/8/layout/hierarchy2"/>
    <dgm:cxn modelId="{0F88A6BA-BC9E-4AD6-8809-D02079034079}" srcId="{9A9819EF-09F1-4A68-BF1A-6C656D0FE4A4}" destId="{CACF3D42-33D8-4088-B48E-0585B5E38BB5}" srcOrd="0" destOrd="0" parTransId="{992D0F90-7CCA-4524-BD37-2F7ECFBD3C8A}" sibTransId="{AF4A584A-DF7A-4EC3-8A41-78B5BABBC2FE}"/>
    <dgm:cxn modelId="{84B0CD0D-0B27-47FD-B786-5BFAED963A2E}" type="presParOf" srcId="{D6B124B8-09AC-4344-B0B6-C3687B005E59}" destId="{87092D1A-691F-4608-8A48-8EDD2BDD090B}" srcOrd="0" destOrd="0" presId="urn:microsoft.com/office/officeart/2005/8/layout/hierarchy2"/>
    <dgm:cxn modelId="{D506EFEC-B31E-4A59-AC40-7112D6C08DF4}" type="presParOf" srcId="{87092D1A-691F-4608-8A48-8EDD2BDD090B}" destId="{1D81364E-8336-4BC7-8549-72208CF5883B}" srcOrd="0" destOrd="0" presId="urn:microsoft.com/office/officeart/2005/8/layout/hierarchy2"/>
    <dgm:cxn modelId="{6E08156D-1AF1-41E8-8D98-BA511BDED44A}" type="presParOf" srcId="{87092D1A-691F-4608-8A48-8EDD2BDD090B}" destId="{6B303CFA-D841-4123-B476-9723BCE70622}" srcOrd="1" destOrd="0" presId="urn:microsoft.com/office/officeart/2005/8/layout/hierarchy2"/>
    <dgm:cxn modelId="{07278980-8A32-4D81-AF7A-27D577409C0E}" type="presParOf" srcId="{6B303CFA-D841-4123-B476-9723BCE70622}" destId="{97CA0F62-031C-46DC-A34A-9638CD406266}" srcOrd="0" destOrd="0" presId="urn:microsoft.com/office/officeart/2005/8/layout/hierarchy2"/>
    <dgm:cxn modelId="{73B37A2B-4FFD-4C83-8450-2EBE7F7C9EB7}" type="presParOf" srcId="{97CA0F62-031C-46DC-A34A-9638CD406266}" destId="{14DF2464-955A-40DD-B3FF-BDF9DE7F2E8C}" srcOrd="0" destOrd="0" presId="urn:microsoft.com/office/officeart/2005/8/layout/hierarchy2"/>
    <dgm:cxn modelId="{C0D03F9B-6054-4FFC-9D44-CCA5C54D60F4}" type="presParOf" srcId="{6B303CFA-D841-4123-B476-9723BCE70622}" destId="{00DDF703-88FB-44A5-89FF-38ADCF3A5CC5}" srcOrd="1" destOrd="0" presId="urn:microsoft.com/office/officeart/2005/8/layout/hierarchy2"/>
    <dgm:cxn modelId="{85BFA5E2-360D-4950-8BFE-5D3A278A761B}" type="presParOf" srcId="{00DDF703-88FB-44A5-89FF-38ADCF3A5CC5}" destId="{9888E189-47B9-43B5-8166-035F1C60F848}" srcOrd="0" destOrd="0" presId="urn:microsoft.com/office/officeart/2005/8/layout/hierarchy2"/>
    <dgm:cxn modelId="{B42507AE-FF37-4E2E-9CA9-82D7318D16EA}" type="presParOf" srcId="{00DDF703-88FB-44A5-89FF-38ADCF3A5CC5}" destId="{EEDBA879-1230-4F02-8DB8-684784C036AC}" srcOrd="1" destOrd="0" presId="urn:microsoft.com/office/officeart/2005/8/layout/hierarchy2"/>
    <dgm:cxn modelId="{AB12B98C-4E07-40C9-BC51-9C1259C65734}" type="presParOf" srcId="{EEDBA879-1230-4F02-8DB8-684784C036AC}" destId="{C68AF083-3A52-4D3B-BDB8-1F06426ED79F}" srcOrd="0" destOrd="0" presId="urn:microsoft.com/office/officeart/2005/8/layout/hierarchy2"/>
    <dgm:cxn modelId="{9F0078A1-55D7-4075-B0B3-A11FC9AED11F}" type="presParOf" srcId="{C68AF083-3A52-4D3B-BDB8-1F06426ED79F}" destId="{4B409C90-017E-4BE7-9C06-14E33C99DFFC}" srcOrd="0" destOrd="0" presId="urn:microsoft.com/office/officeart/2005/8/layout/hierarchy2"/>
    <dgm:cxn modelId="{C72DA651-BB1E-47CB-9204-7BD955CA7FF2}" type="presParOf" srcId="{EEDBA879-1230-4F02-8DB8-684784C036AC}" destId="{13431EA8-4A14-4F6D-8863-31068ACBD3F4}" srcOrd="1" destOrd="0" presId="urn:microsoft.com/office/officeart/2005/8/layout/hierarchy2"/>
    <dgm:cxn modelId="{350263F1-967D-49E6-B4F4-824D688F1E82}" type="presParOf" srcId="{13431EA8-4A14-4F6D-8863-31068ACBD3F4}" destId="{C376263E-B570-4663-94B3-81AC8A1A4C49}" srcOrd="0" destOrd="0" presId="urn:microsoft.com/office/officeart/2005/8/layout/hierarchy2"/>
    <dgm:cxn modelId="{A496C554-A37D-40CD-B071-6E0BE6C9C9D5}" type="presParOf" srcId="{13431EA8-4A14-4F6D-8863-31068ACBD3F4}" destId="{19C4FB31-5E66-423B-A3F4-B6691E833734}" srcOrd="1" destOrd="0" presId="urn:microsoft.com/office/officeart/2005/8/layout/hierarchy2"/>
    <dgm:cxn modelId="{2A682826-66DC-4459-92A5-E292B4191D6B}" type="presParOf" srcId="{19C4FB31-5E66-423B-A3F4-B6691E833734}" destId="{A581FC99-FEF0-43EE-9C2F-8EE9285CAB3F}" srcOrd="0" destOrd="0" presId="urn:microsoft.com/office/officeart/2005/8/layout/hierarchy2"/>
    <dgm:cxn modelId="{FBF36B21-3B38-4CA7-9A59-9090D76B00BE}" type="presParOf" srcId="{A581FC99-FEF0-43EE-9C2F-8EE9285CAB3F}" destId="{9E8BB50E-D352-4456-9481-80B0ACA10E99}" srcOrd="0" destOrd="0" presId="urn:microsoft.com/office/officeart/2005/8/layout/hierarchy2"/>
    <dgm:cxn modelId="{A56F7A0F-04DA-4403-9550-A11D5BCF48D0}" type="presParOf" srcId="{19C4FB31-5E66-423B-A3F4-B6691E833734}" destId="{68060C52-F2DA-4D6E-B4A7-A3F752785FFC}" srcOrd="1" destOrd="0" presId="urn:microsoft.com/office/officeart/2005/8/layout/hierarchy2"/>
    <dgm:cxn modelId="{59C228C6-5C66-4A3C-9210-A781A2AD40D7}" type="presParOf" srcId="{68060C52-F2DA-4D6E-B4A7-A3F752785FFC}" destId="{41DBE6B5-2C63-4ADD-8EEF-85F1BDDC7E08}" srcOrd="0" destOrd="0" presId="urn:microsoft.com/office/officeart/2005/8/layout/hierarchy2"/>
    <dgm:cxn modelId="{4AD5F590-A744-44D7-A386-02CBFDC4869E}" type="presParOf" srcId="{68060C52-F2DA-4D6E-B4A7-A3F752785FFC}" destId="{3641EF45-3D30-4CDB-8786-55B9E177EBAD}" srcOrd="1" destOrd="0" presId="urn:microsoft.com/office/officeart/2005/8/layout/hierarchy2"/>
    <dgm:cxn modelId="{FC1A4B29-BB4B-4289-A472-B59F4181D886}" type="presParOf" srcId="{19C4FB31-5E66-423B-A3F4-B6691E833734}" destId="{FF99FC42-7406-4F7C-BA46-46110ACB860B}" srcOrd="2" destOrd="0" presId="urn:microsoft.com/office/officeart/2005/8/layout/hierarchy2"/>
    <dgm:cxn modelId="{653400BA-05C3-4371-A9FA-5258F6164923}" type="presParOf" srcId="{FF99FC42-7406-4F7C-BA46-46110ACB860B}" destId="{8A8890C9-ECB4-433C-A927-9269746F7CAF}" srcOrd="0" destOrd="0" presId="urn:microsoft.com/office/officeart/2005/8/layout/hierarchy2"/>
    <dgm:cxn modelId="{B001B689-D945-4B5C-9F22-A2AE74C857F4}" type="presParOf" srcId="{19C4FB31-5E66-423B-A3F4-B6691E833734}" destId="{B1C7CA2A-5A3C-4DF8-BACB-9C180BD67B37}" srcOrd="3" destOrd="0" presId="urn:microsoft.com/office/officeart/2005/8/layout/hierarchy2"/>
    <dgm:cxn modelId="{14B18E6C-494F-4DC2-B30A-65780967E82F}" type="presParOf" srcId="{B1C7CA2A-5A3C-4DF8-BACB-9C180BD67B37}" destId="{9DB0EA89-3DA7-498D-A847-A2DE891F20ED}" srcOrd="0" destOrd="0" presId="urn:microsoft.com/office/officeart/2005/8/layout/hierarchy2"/>
    <dgm:cxn modelId="{B882089B-56F1-428B-9292-C5C61B0045D8}" type="presParOf" srcId="{B1C7CA2A-5A3C-4DF8-BACB-9C180BD67B37}" destId="{80AC24E2-C9C4-4D87-B16B-5B36AE0CAFDB}" srcOrd="1" destOrd="0" presId="urn:microsoft.com/office/officeart/2005/8/layout/hierarchy2"/>
    <dgm:cxn modelId="{AAEF386F-D129-4307-A395-E9076E61F753}" type="presParOf" srcId="{80AC24E2-C9C4-4D87-B16B-5B36AE0CAFDB}" destId="{96E7DA20-B5C8-4174-8BE5-63B476F92B5D}" srcOrd="0" destOrd="0" presId="urn:microsoft.com/office/officeart/2005/8/layout/hierarchy2"/>
    <dgm:cxn modelId="{B81019EF-B0D7-46ED-BB65-57C05A535FFA}" type="presParOf" srcId="{96E7DA20-B5C8-4174-8BE5-63B476F92B5D}" destId="{286E811E-147B-472F-88FD-B7DBD6E29B8A}" srcOrd="0" destOrd="0" presId="urn:microsoft.com/office/officeart/2005/8/layout/hierarchy2"/>
    <dgm:cxn modelId="{90AF8DB6-A897-41B5-B67D-BC73A842B321}" type="presParOf" srcId="{80AC24E2-C9C4-4D87-B16B-5B36AE0CAFDB}" destId="{B7D23C49-3CFB-43A8-ABBF-CE524309E8AD}" srcOrd="1" destOrd="0" presId="urn:microsoft.com/office/officeart/2005/8/layout/hierarchy2"/>
    <dgm:cxn modelId="{5A048F47-247D-44D3-BC76-C1A3462839FC}" type="presParOf" srcId="{B7D23C49-3CFB-43A8-ABBF-CE524309E8AD}" destId="{46FFCB37-FC91-4D46-97A7-8458356407BA}" srcOrd="0" destOrd="0" presId="urn:microsoft.com/office/officeart/2005/8/layout/hierarchy2"/>
    <dgm:cxn modelId="{2D355839-0EEB-4998-8A72-AE48EC8522CB}" type="presParOf" srcId="{B7D23C49-3CFB-43A8-ABBF-CE524309E8AD}" destId="{A0AC78D2-AF38-4556-8799-837185DBEEED}" srcOrd="1" destOrd="0" presId="urn:microsoft.com/office/officeart/2005/8/layout/hierarchy2"/>
    <dgm:cxn modelId="{5B4AC0AD-E61A-402E-9AB2-419E55A80B7B}" type="presParOf" srcId="{A0AC78D2-AF38-4556-8799-837185DBEEED}" destId="{792734DF-915B-482B-95C6-A2EA8E962ED1}" srcOrd="0" destOrd="0" presId="urn:microsoft.com/office/officeart/2005/8/layout/hierarchy2"/>
    <dgm:cxn modelId="{9CA737C0-04A3-4A07-A12A-4740576D09F1}" type="presParOf" srcId="{792734DF-915B-482B-95C6-A2EA8E962ED1}" destId="{013E215F-E6DC-4520-BFD1-8CD8D7BA707F}" srcOrd="0" destOrd="0" presId="urn:microsoft.com/office/officeart/2005/8/layout/hierarchy2"/>
    <dgm:cxn modelId="{E08FDBC9-A63F-42AC-BEDE-59260E0C6EE2}" type="presParOf" srcId="{A0AC78D2-AF38-4556-8799-837185DBEEED}" destId="{219C765E-F496-4D94-A0DC-99A9AB311D6F}" srcOrd="1" destOrd="0" presId="urn:microsoft.com/office/officeart/2005/8/layout/hierarchy2"/>
    <dgm:cxn modelId="{CDDDD3EE-0904-4745-A53D-422591F8CC54}" type="presParOf" srcId="{219C765E-F496-4D94-A0DC-99A9AB311D6F}" destId="{67C65672-D6CD-43E7-A8F6-4E101A01C69E}" srcOrd="0" destOrd="0" presId="urn:microsoft.com/office/officeart/2005/8/layout/hierarchy2"/>
    <dgm:cxn modelId="{D51A5DC9-CE40-4B01-B608-0C156A7D2AE9}" type="presParOf" srcId="{219C765E-F496-4D94-A0DC-99A9AB311D6F}" destId="{E338E405-F081-4E01-A3A5-B47F8A403359}" srcOrd="1" destOrd="0" presId="urn:microsoft.com/office/officeart/2005/8/layout/hierarchy2"/>
    <dgm:cxn modelId="{DB0C4C5C-A9BF-42B2-A378-3A087581DE7E}" type="presParOf" srcId="{6B303CFA-D841-4123-B476-9723BCE70622}" destId="{9862047C-FD8C-480F-B2F4-E3F743E1C1FB}" srcOrd="2" destOrd="0" presId="urn:microsoft.com/office/officeart/2005/8/layout/hierarchy2"/>
    <dgm:cxn modelId="{4D1548CF-7363-4E42-A54B-84E2D19945C7}" type="presParOf" srcId="{9862047C-FD8C-480F-B2F4-E3F743E1C1FB}" destId="{A402D7F6-116F-4E88-AC0C-84BE08C6FF87}" srcOrd="0" destOrd="0" presId="urn:microsoft.com/office/officeart/2005/8/layout/hierarchy2"/>
    <dgm:cxn modelId="{5DF90C71-8927-499F-9973-A4872BEF264E}" type="presParOf" srcId="{6B303CFA-D841-4123-B476-9723BCE70622}" destId="{72094CAC-3C5A-47BE-89C8-BEDC2746A173}" srcOrd="3" destOrd="0" presId="urn:microsoft.com/office/officeart/2005/8/layout/hierarchy2"/>
    <dgm:cxn modelId="{367BEF56-7EFA-40BB-A41A-01527C7D439E}" type="presParOf" srcId="{72094CAC-3C5A-47BE-89C8-BEDC2746A173}" destId="{63D62F6B-1CFC-4E6E-98E7-4E70CF155D2C}" srcOrd="0" destOrd="0" presId="urn:microsoft.com/office/officeart/2005/8/layout/hierarchy2"/>
    <dgm:cxn modelId="{43C43491-E9A7-4BFE-AA9A-C9D8C3A4FF3B}" type="presParOf" srcId="{72094CAC-3C5A-47BE-89C8-BEDC2746A173}" destId="{CF8FE279-84AC-42A4-8C3D-9627B1DECF40}" srcOrd="1" destOrd="0" presId="urn:microsoft.com/office/officeart/2005/8/layout/hierarchy2"/>
    <dgm:cxn modelId="{825945F0-BC26-418D-9A81-CFF57840AE6A}" type="presParOf" srcId="{CF8FE279-84AC-42A4-8C3D-9627B1DECF40}" destId="{B6595BDA-B584-47BF-8610-650C81265E79}" srcOrd="0" destOrd="0" presId="urn:microsoft.com/office/officeart/2005/8/layout/hierarchy2"/>
    <dgm:cxn modelId="{F2647D0C-2050-4AFA-AB40-CBCE2999F9CA}" type="presParOf" srcId="{B6595BDA-B584-47BF-8610-650C81265E79}" destId="{7B499A72-DACE-4CD4-A56E-7E693C983ECB}" srcOrd="0" destOrd="0" presId="urn:microsoft.com/office/officeart/2005/8/layout/hierarchy2"/>
    <dgm:cxn modelId="{64DA8918-1342-493E-9C92-6D74B1B151CF}" type="presParOf" srcId="{CF8FE279-84AC-42A4-8C3D-9627B1DECF40}" destId="{9E4FD999-43C8-451A-9BEC-748617CB0F41}" srcOrd="1" destOrd="0" presId="urn:microsoft.com/office/officeart/2005/8/layout/hierarchy2"/>
    <dgm:cxn modelId="{CD9A9A56-91FB-4974-A25B-DB7C6B130F57}" type="presParOf" srcId="{9E4FD999-43C8-451A-9BEC-748617CB0F41}" destId="{F42902C8-EFC5-4CB0-9649-6B62BF087D30}" srcOrd="0" destOrd="0" presId="urn:microsoft.com/office/officeart/2005/8/layout/hierarchy2"/>
    <dgm:cxn modelId="{F62A2EA7-3956-447F-8A76-0214C0A398AF}" type="presParOf" srcId="{9E4FD999-43C8-451A-9BEC-748617CB0F41}" destId="{984797C0-3E4B-497F-9290-70A149DC5A9F}" srcOrd="1" destOrd="0" presId="urn:microsoft.com/office/officeart/2005/8/layout/hierarchy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C1D3A2-C7CE-44FE-9B8B-E194F2793A6E}"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zh-CN" altLang="en-US"/>
        </a:p>
      </dgm:t>
    </dgm:pt>
    <dgm:pt modelId="{549FB890-E7B5-4FE9-8716-EE9DA45AE61E}">
      <dgm:prSet phldrT="[文本]"/>
      <dgm:spPr/>
      <dgm:t>
        <a:bodyPr/>
        <a:lstStyle/>
        <a:p>
          <a:r>
            <a:rPr lang="zh-CN" altLang="en-US"/>
            <a:t>硬件</a:t>
          </a:r>
        </a:p>
      </dgm:t>
    </dgm:pt>
    <dgm:pt modelId="{1207F3B3-2D85-4654-8896-34BDD2BFF55A}" type="parTrans" cxnId="{54190940-D784-40D4-8CCE-34AC56F4A1A2}">
      <dgm:prSet/>
      <dgm:spPr/>
      <dgm:t>
        <a:bodyPr/>
        <a:lstStyle/>
        <a:p>
          <a:endParaRPr lang="zh-CN" altLang="en-US"/>
        </a:p>
      </dgm:t>
    </dgm:pt>
    <dgm:pt modelId="{C4A6B39C-3144-4179-A0E6-7243F28043C6}" type="sibTrans" cxnId="{54190940-D784-40D4-8CCE-34AC56F4A1A2}">
      <dgm:prSet/>
      <dgm:spPr/>
      <dgm:t>
        <a:bodyPr/>
        <a:lstStyle/>
        <a:p>
          <a:endParaRPr lang="zh-CN" altLang="en-US"/>
        </a:p>
      </dgm:t>
    </dgm:pt>
    <dgm:pt modelId="{954AC533-19F0-464F-A6C2-D4C498F78E20}">
      <dgm:prSet phldrT="[文本]"/>
      <dgm:spPr/>
      <dgm:t>
        <a:bodyPr/>
        <a:lstStyle/>
        <a:p>
          <a:r>
            <a:rPr lang="en-US" altLang="zh-CN"/>
            <a:t>CPU</a:t>
          </a:r>
          <a:endParaRPr lang="zh-CN" altLang="en-US"/>
        </a:p>
      </dgm:t>
    </dgm:pt>
    <dgm:pt modelId="{BC9F616A-5E28-4F9F-B0D3-7D69A3CA49DB}" type="parTrans" cxnId="{50D02FE4-4BE5-475B-BB0C-FAC58A387F83}">
      <dgm:prSet/>
      <dgm:spPr/>
      <dgm:t>
        <a:bodyPr/>
        <a:lstStyle/>
        <a:p>
          <a:endParaRPr lang="zh-CN" altLang="en-US"/>
        </a:p>
      </dgm:t>
    </dgm:pt>
    <dgm:pt modelId="{9FE56221-F7D7-49BA-833C-742F3199D6C7}" type="sibTrans" cxnId="{50D02FE4-4BE5-475B-BB0C-FAC58A387F83}">
      <dgm:prSet/>
      <dgm:spPr/>
      <dgm:t>
        <a:bodyPr/>
        <a:lstStyle/>
        <a:p>
          <a:endParaRPr lang="zh-CN" altLang="en-US"/>
        </a:p>
      </dgm:t>
    </dgm:pt>
    <dgm:pt modelId="{4CBCA190-C6B7-4222-B594-3FC797988507}">
      <dgm:prSet phldrT="[文本]"/>
      <dgm:spPr/>
      <dgm:t>
        <a:bodyPr/>
        <a:lstStyle/>
        <a:p>
          <a:r>
            <a:rPr lang="zh-CN" altLang="en-US"/>
            <a:t>输入输出</a:t>
          </a:r>
        </a:p>
      </dgm:t>
    </dgm:pt>
    <dgm:pt modelId="{8F83C6A3-C4E6-480D-AF3A-F2F907195C7C}" type="parTrans" cxnId="{D8520B6D-D642-4B12-B232-58E92FD24400}">
      <dgm:prSet/>
      <dgm:spPr/>
      <dgm:t>
        <a:bodyPr/>
        <a:lstStyle/>
        <a:p>
          <a:endParaRPr lang="zh-CN" altLang="en-US"/>
        </a:p>
      </dgm:t>
    </dgm:pt>
    <dgm:pt modelId="{346AE2CC-02DB-423F-840B-E7C09BEA6AD6}" type="sibTrans" cxnId="{D8520B6D-D642-4B12-B232-58E92FD24400}">
      <dgm:prSet/>
      <dgm:spPr/>
      <dgm:t>
        <a:bodyPr/>
        <a:lstStyle/>
        <a:p>
          <a:endParaRPr lang="zh-CN" altLang="en-US"/>
        </a:p>
      </dgm:t>
    </dgm:pt>
    <dgm:pt modelId="{BCA04CE1-411A-42C1-A6B2-77DF21893A82}">
      <dgm:prSet phldrT="[文本]"/>
      <dgm:spPr/>
      <dgm:t>
        <a:bodyPr/>
        <a:lstStyle/>
        <a:p>
          <a:r>
            <a:rPr lang="zh-CN" altLang="en-US"/>
            <a:t>内存</a:t>
          </a:r>
        </a:p>
      </dgm:t>
    </dgm:pt>
    <dgm:pt modelId="{47BC0A57-036F-4F32-92B7-981B3C072AA4}" type="parTrans" cxnId="{69DCC57C-56B7-4993-B6DB-167EC4C72BC7}">
      <dgm:prSet/>
      <dgm:spPr/>
      <dgm:t>
        <a:bodyPr/>
        <a:lstStyle/>
        <a:p>
          <a:endParaRPr lang="zh-CN" altLang="en-US"/>
        </a:p>
      </dgm:t>
    </dgm:pt>
    <dgm:pt modelId="{F68FB22B-AE94-4D69-9BDC-07292B5E0057}" type="sibTrans" cxnId="{69DCC57C-56B7-4993-B6DB-167EC4C72BC7}">
      <dgm:prSet/>
      <dgm:spPr/>
      <dgm:t>
        <a:bodyPr/>
        <a:lstStyle/>
        <a:p>
          <a:endParaRPr lang="zh-CN" altLang="en-US"/>
        </a:p>
      </dgm:t>
    </dgm:pt>
    <dgm:pt modelId="{9D8DAAE5-CE27-4199-BC6B-E3813C02011E}">
      <dgm:prSet phldrT="[文本]"/>
      <dgm:spPr/>
      <dgm:t>
        <a:bodyPr/>
        <a:lstStyle/>
        <a:p>
          <a:r>
            <a:rPr lang="zh-CN" altLang="en-US"/>
            <a:t>机器指令</a:t>
          </a:r>
        </a:p>
      </dgm:t>
    </dgm:pt>
    <dgm:pt modelId="{C445AFC8-1714-4852-898A-57C8FC5B4D39}" type="parTrans" cxnId="{E75372DB-A732-4065-B705-F2A9291E8F46}">
      <dgm:prSet/>
      <dgm:spPr/>
      <dgm:t>
        <a:bodyPr/>
        <a:lstStyle/>
        <a:p>
          <a:endParaRPr lang="zh-CN" altLang="en-US"/>
        </a:p>
      </dgm:t>
    </dgm:pt>
    <dgm:pt modelId="{89B18241-E313-44C3-A2B2-519C73B6F40E}" type="sibTrans" cxnId="{E75372DB-A732-4065-B705-F2A9291E8F46}">
      <dgm:prSet/>
      <dgm:spPr/>
      <dgm:t>
        <a:bodyPr/>
        <a:lstStyle/>
        <a:p>
          <a:endParaRPr lang="zh-CN" altLang="en-US"/>
        </a:p>
      </dgm:t>
    </dgm:pt>
    <dgm:pt modelId="{E631DA7F-EAB4-431B-A3BF-4B8DEA819D89}">
      <dgm:prSet phldrT="[文本]"/>
      <dgm:spPr/>
      <dgm:t>
        <a:bodyPr/>
        <a:lstStyle/>
        <a:p>
          <a:r>
            <a:rPr lang="en-US" altLang="zh-CN"/>
            <a:t>BIOS</a:t>
          </a:r>
          <a:endParaRPr lang="zh-CN" altLang="en-US"/>
        </a:p>
      </dgm:t>
    </dgm:pt>
    <dgm:pt modelId="{22F57AEC-250F-4FAB-9B2B-652FB6B2AD0D}" type="parTrans" cxnId="{8985827E-1BE3-4128-8E55-FAE12B13CD2B}">
      <dgm:prSet/>
      <dgm:spPr/>
      <dgm:t>
        <a:bodyPr/>
        <a:lstStyle/>
        <a:p>
          <a:endParaRPr lang="zh-CN" altLang="en-US"/>
        </a:p>
      </dgm:t>
    </dgm:pt>
    <dgm:pt modelId="{4363113F-610D-44D4-A693-762A97012146}" type="sibTrans" cxnId="{8985827E-1BE3-4128-8E55-FAE12B13CD2B}">
      <dgm:prSet/>
      <dgm:spPr/>
      <dgm:t>
        <a:bodyPr/>
        <a:lstStyle/>
        <a:p>
          <a:endParaRPr lang="zh-CN" altLang="en-US"/>
        </a:p>
      </dgm:t>
    </dgm:pt>
    <dgm:pt modelId="{055FF11D-B8B2-4D4B-9D40-CE6EF2BA8EAF}">
      <dgm:prSet phldrT="[文本]"/>
      <dgm:spPr/>
      <dgm:t>
        <a:bodyPr/>
        <a:lstStyle/>
        <a:p>
          <a:r>
            <a:rPr lang="zh-CN" altLang="en-US"/>
            <a:t>汇编</a:t>
          </a:r>
        </a:p>
      </dgm:t>
    </dgm:pt>
    <dgm:pt modelId="{7BFA1820-36FB-497D-82D3-8A66A3959C10}" type="parTrans" cxnId="{5D7CD504-F899-48D6-9E91-862061C87FE8}">
      <dgm:prSet/>
      <dgm:spPr/>
      <dgm:t>
        <a:bodyPr/>
        <a:lstStyle/>
        <a:p>
          <a:endParaRPr lang="zh-CN" altLang="en-US"/>
        </a:p>
      </dgm:t>
    </dgm:pt>
    <dgm:pt modelId="{9B692483-F1B2-45BC-8CB4-91BA264B0DEF}" type="sibTrans" cxnId="{5D7CD504-F899-48D6-9E91-862061C87FE8}">
      <dgm:prSet/>
      <dgm:spPr/>
      <dgm:t>
        <a:bodyPr/>
        <a:lstStyle/>
        <a:p>
          <a:endParaRPr lang="zh-CN" altLang="en-US"/>
        </a:p>
      </dgm:t>
    </dgm:pt>
    <dgm:pt modelId="{C649BC58-1949-4F86-A823-332F5A447193}">
      <dgm:prSet phldrT="[文本]"/>
      <dgm:spPr/>
      <dgm:t>
        <a:bodyPr/>
        <a:lstStyle/>
        <a:p>
          <a:r>
            <a:rPr lang="zh-CN" altLang="en-US"/>
            <a:t>汇编指令</a:t>
          </a:r>
        </a:p>
      </dgm:t>
    </dgm:pt>
    <dgm:pt modelId="{907F821E-8F5E-4EBD-9FAF-9AA134D6BCD0}" type="parTrans" cxnId="{D49629FB-21B4-405F-98A4-01ADF94A1F87}">
      <dgm:prSet/>
      <dgm:spPr/>
      <dgm:t>
        <a:bodyPr/>
        <a:lstStyle/>
        <a:p>
          <a:endParaRPr lang="zh-CN" altLang="en-US"/>
        </a:p>
      </dgm:t>
    </dgm:pt>
    <dgm:pt modelId="{B1B41A78-B554-41FF-9DCA-0A12FB76D130}" type="sibTrans" cxnId="{D49629FB-21B4-405F-98A4-01ADF94A1F87}">
      <dgm:prSet/>
      <dgm:spPr/>
      <dgm:t>
        <a:bodyPr/>
        <a:lstStyle/>
        <a:p>
          <a:endParaRPr lang="zh-CN" altLang="en-US"/>
        </a:p>
      </dgm:t>
    </dgm:pt>
    <dgm:pt modelId="{642D571D-6FA3-46A3-92C0-E50C8B734CBC}">
      <dgm:prSet phldrT="[文本]"/>
      <dgm:spPr/>
      <dgm:t>
        <a:bodyPr/>
        <a:lstStyle/>
        <a:p>
          <a:r>
            <a:rPr lang="en-US" altLang="zh-CN"/>
            <a:t>Kernel</a:t>
          </a:r>
          <a:endParaRPr lang="zh-CN" altLang="en-US"/>
        </a:p>
      </dgm:t>
    </dgm:pt>
    <dgm:pt modelId="{8A4BA07F-2768-412B-A861-5DE21A665526}" type="parTrans" cxnId="{E92DFC80-6E2C-4BB6-B815-EB78F72C8B4F}">
      <dgm:prSet/>
      <dgm:spPr/>
      <dgm:t>
        <a:bodyPr/>
        <a:lstStyle/>
        <a:p>
          <a:endParaRPr lang="zh-CN" altLang="en-US"/>
        </a:p>
      </dgm:t>
    </dgm:pt>
    <dgm:pt modelId="{1E98674C-69FD-4B82-95BC-5532F167D7D6}" type="sibTrans" cxnId="{E92DFC80-6E2C-4BB6-B815-EB78F72C8B4F}">
      <dgm:prSet/>
      <dgm:spPr/>
      <dgm:t>
        <a:bodyPr/>
        <a:lstStyle/>
        <a:p>
          <a:endParaRPr lang="zh-CN" altLang="en-US"/>
        </a:p>
      </dgm:t>
    </dgm:pt>
    <dgm:pt modelId="{9FC38D88-F1A8-406B-8677-4E30F3990EB4}">
      <dgm:prSet phldrT="[文本]"/>
      <dgm:spPr/>
      <dgm:t>
        <a:bodyPr/>
        <a:lstStyle/>
        <a:p>
          <a:r>
            <a:rPr lang="zh-CN" altLang="en-US"/>
            <a:t>高级语言</a:t>
          </a:r>
        </a:p>
      </dgm:t>
    </dgm:pt>
    <dgm:pt modelId="{4B411C98-223F-42DC-AD4C-FFBF16AF5C51}" type="parTrans" cxnId="{F80AC0FB-F9E4-4904-848E-614F70F7B374}">
      <dgm:prSet/>
      <dgm:spPr/>
      <dgm:t>
        <a:bodyPr/>
        <a:lstStyle/>
        <a:p>
          <a:endParaRPr lang="zh-CN" altLang="en-US"/>
        </a:p>
      </dgm:t>
    </dgm:pt>
    <dgm:pt modelId="{837901D3-2555-464E-8282-4EF267405E08}" type="sibTrans" cxnId="{F80AC0FB-F9E4-4904-848E-614F70F7B374}">
      <dgm:prSet/>
      <dgm:spPr/>
      <dgm:t>
        <a:bodyPr/>
        <a:lstStyle/>
        <a:p>
          <a:endParaRPr lang="zh-CN" altLang="en-US"/>
        </a:p>
      </dgm:t>
    </dgm:pt>
    <dgm:pt modelId="{CBB243ED-A2AD-4E20-AC58-98FDA5BC57E0}">
      <dgm:prSet phldrT="[文本]"/>
      <dgm:spPr/>
      <dgm:t>
        <a:bodyPr/>
        <a:lstStyle/>
        <a:p>
          <a:r>
            <a:rPr lang="zh-CN" altLang="en-US"/>
            <a:t>应用</a:t>
          </a:r>
        </a:p>
      </dgm:t>
    </dgm:pt>
    <dgm:pt modelId="{E8EBC54D-413D-426E-8783-AFAF2F94731E}" type="parTrans" cxnId="{66C5DC09-2190-4421-B355-68D95121C019}">
      <dgm:prSet/>
      <dgm:spPr/>
      <dgm:t>
        <a:bodyPr/>
        <a:lstStyle/>
        <a:p>
          <a:endParaRPr lang="zh-CN" altLang="en-US"/>
        </a:p>
      </dgm:t>
    </dgm:pt>
    <dgm:pt modelId="{417DA189-7B12-4F8D-914A-A02C570AF5AB}" type="sibTrans" cxnId="{66C5DC09-2190-4421-B355-68D95121C019}">
      <dgm:prSet/>
      <dgm:spPr/>
      <dgm:t>
        <a:bodyPr/>
        <a:lstStyle/>
        <a:p>
          <a:endParaRPr lang="zh-CN" altLang="en-US"/>
        </a:p>
      </dgm:t>
    </dgm:pt>
    <dgm:pt modelId="{55974030-3AFA-48AA-9FF6-D4E12DFED93E}">
      <dgm:prSet phldrT="[文本]"/>
      <dgm:spPr/>
      <dgm:t>
        <a:bodyPr/>
        <a:lstStyle/>
        <a:p>
          <a:r>
            <a:rPr lang="zh-CN" altLang="en-US"/>
            <a:t>软件</a:t>
          </a:r>
        </a:p>
      </dgm:t>
    </dgm:pt>
    <dgm:pt modelId="{081EE7C0-89B3-4AAC-9B94-1A77C1FA86A1}" type="parTrans" cxnId="{1B3C1C87-CF5B-4174-8A28-B6ED6165AC63}">
      <dgm:prSet/>
      <dgm:spPr/>
      <dgm:t>
        <a:bodyPr/>
        <a:lstStyle/>
        <a:p>
          <a:endParaRPr lang="zh-CN" altLang="en-US"/>
        </a:p>
      </dgm:t>
    </dgm:pt>
    <dgm:pt modelId="{8FC386E4-C2B4-45CD-AAF1-68BED554D131}" type="sibTrans" cxnId="{1B3C1C87-CF5B-4174-8A28-B6ED6165AC63}">
      <dgm:prSet/>
      <dgm:spPr/>
      <dgm:t>
        <a:bodyPr/>
        <a:lstStyle/>
        <a:p>
          <a:endParaRPr lang="zh-CN" altLang="en-US"/>
        </a:p>
      </dgm:t>
    </dgm:pt>
    <dgm:pt modelId="{A3B13A9F-9690-40E3-AC4A-E07F15D2EDD0}" type="pres">
      <dgm:prSet presAssocID="{52C1D3A2-C7CE-44FE-9B8B-E194F2793A6E}" presName="diagram" presStyleCnt="0">
        <dgm:presLayoutVars>
          <dgm:chPref val="1"/>
          <dgm:dir/>
          <dgm:animOne val="branch"/>
          <dgm:animLvl val="lvl"/>
          <dgm:resizeHandles/>
        </dgm:presLayoutVars>
      </dgm:prSet>
      <dgm:spPr/>
      <dgm:t>
        <a:bodyPr/>
        <a:lstStyle/>
        <a:p>
          <a:endParaRPr lang="zh-CN" altLang="en-US"/>
        </a:p>
      </dgm:t>
    </dgm:pt>
    <dgm:pt modelId="{C009CF3F-6F54-4B3B-9ABE-A3554F873015}" type="pres">
      <dgm:prSet presAssocID="{549FB890-E7B5-4FE9-8716-EE9DA45AE61E}" presName="root" presStyleCnt="0"/>
      <dgm:spPr/>
    </dgm:pt>
    <dgm:pt modelId="{EABFFDC0-D939-473F-A0DE-85BB4D9D8898}" type="pres">
      <dgm:prSet presAssocID="{549FB890-E7B5-4FE9-8716-EE9DA45AE61E}" presName="rootComposite" presStyleCnt="0"/>
      <dgm:spPr/>
    </dgm:pt>
    <dgm:pt modelId="{5C1FFAB3-F0EA-49ED-ADF4-3BB22FDD6E25}" type="pres">
      <dgm:prSet presAssocID="{549FB890-E7B5-4FE9-8716-EE9DA45AE61E}" presName="rootText" presStyleLbl="node1" presStyleIdx="0" presStyleCnt="5"/>
      <dgm:spPr/>
      <dgm:t>
        <a:bodyPr/>
        <a:lstStyle/>
        <a:p>
          <a:endParaRPr lang="zh-CN" altLang="en-US"/>
        </a:p>
      </dgm:t>
    </dgm:pt>
    <dgm:pt modelId="{F8392F5E-B5B8-4E35-824B-B30BFECEADC4}" type="pres">
      <dgm:prSet presAssocID="{549FB890-E7B5-4FE9-8716-EE9DA45AE61E}" presName="rootConnector" presStyleLbl="node1" presStyleIdx="0" presStyleCnt="5"/>
      <dgm:spPr/>
      <dgm:t>
        <a:bodyPr/>
        <a:lstStyle/>
        <a:p>
          <a:endParaRPr lang="zh-CN" altLang="en-US"/>
        </a:p>
      </dgm:t>
    </dgm:pt>
    <dgm:pt modelId="{E769E26B-392D-4138-AA95-6BED04E5B23A}" type="pres">
      <dgm:prSet presAssocID="{549FB890-E7B5-4FE9-8716-EE9DA45AE61E}" presName="childShape" presStyleCnt="0"/>
      <dgm:spPr/>
    </dgm:pt>
    <dgm:pt modelId="{15D7289B-3F48-41AA-BF56-F1E138E24CAD}" type="pres">
      <dgm:prSet presAssocID="{BC9F616A-5E28-4F9F-B0D3-7D69A3CA49DB}" presName="Name13" presStyleLbl="parChTrans1D2" presStyleIdx="0" presStyleCnt="7"/>
      <dgm:spPr/>
      <dgm:t>
        <a:bodyPr/>
        <a:lstStyle/>
        <a:p>
          <a:endParaRPr lang="zh-CN" altLang="en-US"/>
        </a:p>
      </dgm:t>
    </dgm:pt>
    <dgm:pt modelId="{A45DD449-30F8-4414-A76B-EAE231344A49}" type="pres">
      <dgm:prSet presAssocID="{954AC533-19F0-464F-A6C2-D4C498F78E20}" presName="childText" presStyleLbl="bgAcc1" presStyleIdx="0" presStyleCnt="7">
        <dgm:presLayoutVars>
          <dgm:bulletEnabled val="1"/>
        </dgm:presLayoutVars>
      </dgm:prSet>
      <dgm:spPr/>
      <dgm:t>
        <a:bodyPr/>
        <a:lstStyle/>
        <a:p>
          <a:endParaRPr lang="zh-CN" altLang="en-US"/>
        </a:p>
      </dgm:t>
    </dgm:pt>
    <dgm:pt modelId="{9E1C4FFF-33FA-4DBA-A688-D5EE268D44CF}" type="pres">
      <dgm:prSet presAssocID="{8F83C6A3-C4E6-480D-AF3A-F2F907195C7C}" presName="Name13" presStyleLbl="parChTrans1D2" presStyleIdx="1" presStyleCnt="7"/>
      <dgm:spPr/>
      <dgm:t>
        <a:bodyPr/>
        <a:lstStyle/>
        <a:p>
          <a:endParaRPr lang="zh-CN" altLang="en-US"/>
        </a:p>
      </dgm:t>
    </dgm:pt>
    <dgm:pt modelId="{B3635151-138A-407D-B5F2-AA826544569E}" type="pres">
      <dgm:prSet presAssocID="{4CBCA190-C6B7-4222-B594-3FC797988507}" presName="childText" presStyleLbl="bgAcc1" presStyleIdx="1" presStyleCnt="7">
        <dgm:presLayoutVars>
          <dgm:bulletEnabled val="1"/>
        </dgm:presLayoutVars>
      </dgm:prSet>
      <dgm:spPr/>
      <dgm:t>
        <a:bodyPr/>
        <a:lstStyle/>
        <a:p>
          <a:endParaRPr lang="zh-CN" altLang="en-US"/>
        </a:p>
      </dgm:t>
    </dgm:pt>
    <dgm:pt modelId="{45A04933-D83F-4743-9FCC-98688065EDA3}" type="pres">
      <dgm:prSet presAssocID="{BCA04CE1-411A-42C1-A6B2-77DF21893A82}" presName="root" presStyleCnt="0"/>
      <dgm:spPr/>
    </dgm:pt>
    <dgm:pt modelId="{5B13892C-4D31-4A42-9982-B18704C111F2}" type="pres">
      <dgm:prSet presAssocID="{BCA04CE1-411A-42C1-A6B2-77DF21893A82}" presName="rootComposite" presStyleCnt="0"/>
      <dgm:spPr/>
    </dgm:pt>
    <dgm:pt modelId="{B5A0D2AF-68EB-419B-8015-650A0A78D44F}" type="pres">
      <dgm:prSet presAssocID="{BCA04CE1-411A-42C1-A6B2-77DF21893A82}" presName="rootText" presStyleLbl="node1" presStyleIdx="1" presStyleCnt="5"/>
      <dgm:spPr/>
      <dgm:t>
        <a:bodyPr/>
        <a:lstStyle/>
        <a:p>
          <a:endParaRPr lang="zh-CN" altLang="en-US"/>
        </a:p>
      </dgm:t>
    </dgm:pt>
    <dgm:pt modelId="{70A514BD-109B-4DA3-8785-68665018E738}" type="pres">
      <dgm:prSet presAssocID="{BCA04CE1-411A-42C1-A6B2-77DF21893A82}" presName="rootConnector" presStyleLbl="node1" presStyleIdx="1" presStyleCnt="5"/>
      <dgm:spPr/>
      <dgm:t>
        <a:bodyPr/>
        <a:lstStyle/>
        <a:p>
          <a:endParaRPr lang="zh-CN" altLang="en-US"/>
        </a:p>
      </dgm:t>
    </dgm:pt>
    <dgm:pt modelId="{F899312F-91EF-41DA-8AA6-7B369A8B659F}" type="pres">
      <dgm:prSet presAssocID="{BCA04CE1-411A-42C1-A6B2-77DF21893A82}" presName="childShape" presStyleCnt="0"/>
      <dgm:spPr/>
    </dgm:pt>
    <dgm:pt modelId="{10E05DF2-E2A7-44DC-834A-6B88DF36D54F}" type="pres">
      <dgm:prSet presAssocID="{C445AFC8-1714-4852-898A-57C8FC5B4D39}" presName="Name13" presStyleLbl="parChTrans1D2" presStyleIdx="2" presStyleCnt="7"/>
      <dgm:spPr/>
      <dgm:t>
        <a:bodyPr/>
        <a:lstStyle/>
        <a:p>
          <a:endParaRPr lang="zh-CN" altLang="en-US"/>
        </a:p>
      </dgm:t>
    </dgm:pt>
    <dgm:pt modelId="{340FE654-CA02-4B23-8254-54033A7991BD}" type="pres">
      <dgm:prSet presAssocID="{9D8DAAE5-CE27-4199-BC6B-E3813C02011E}" presName="childText" presStyleLbl="bgAcc1" presStyleIdx="2" presStyleCnt="7">
        <dgm:presLayoutVars>
          <dgm:bulletEnabled val="1"/>
        </dgm:presLayoutVars>
      </dgm:prSet>
      <dgm:spPr/>
      <dgm:t>
        <a:bodyPr/>
        <a:lstStyle/>
        <a:p>
          <a:endParaRPr lang="zh-CN" altLang="en-US"/>
        </a:p>
      </dgm:t>
    </dgm:pt>
    <dgm:pt modelId="{6F428D8A-70C2-47C4-A72B-5A1ACAB9BEBD}" type="pres">
      <dgm:prSet presAssocID="{22F57AEC-250F-4FAB-9B2B-652FB6B2AD0D}" presName="Name13" presStyleLbl="parChTrans1D2" presStyleIdx="3" presStyleCnt="7"/>
      <dgm:spPr/>
      <dgm:t>
        <a:bodyPr/>
        <a:lstStyle/>
        <a:p>
          <a:endParaRPr lang="zh-CN" altLang="en-US"/>
        </a:p>
      </dgm:t>
    </dgm:pt>
    <dgm:pt modelId="{661F3B56-1510-4381-844B-BE92A9DBD661}" type="pres">
      <dgm:prSet presAssocID="{E631DA7F-EAB4-431B-A3BF-4B8DEA819D89}" presName="childText" presStyleLbl="bgAcc1" presStyleIdx="3" presStyleCnt="7">
        <dgm:presLayoutVars>
          <dgm:bulletEnabled val="1"/>
        </dgm:presLayoutVars>
      </dgm:prSet>
      <dgm:spPr/>
      <dgm:t>
        <a:bodyPr/>
        <a:lstStyle/>
        <a:p>
          <a:endParaRPr lang="zh-CN" altLang="en-US"/>
        </a:p>
      </dgm:t>
    </dgm:pt>
    <dgm:pt modelId="{72E5A9DD-49C6-4AA4-8058-7BBD241AA78B}" type="pres">
      <dgm:prSet presAssocID="{055FF11D-B8B2-4D4B-9D40-CE6EF2BA8EAF}" presName="root" presStyleCnt="0"/>
      <dgm:spPr/>
    </dgm:pt>
    <dgm:pt modelId="{306D2076-4FD7-4073-9233-939273190BE9}" type="pres">
      <dgm:prSet presAssocID="{055FF11D-B8B2-4D4B-9D40-CE6EF2BA8EAF}" presName="rootComposite" presStyleCnt="0"/>
      <dgm:spPr/>
    </dgm:pt>
    <dgm:pt modelId="{AE29689D-80C4-4F30-87C1-FE4FD00C854E}" type="pres">
      <dgm:prSet presAssocID="{055FF11D-B8B2-4D4B-9D40-CE6EF2BA8EAF}" presName="rootText" presStyleLbl="node1" presStyleIdx="2" presStyleCnt="5"/>
      <dgm:spPr/>
      <dgm:t>
        <a:bodyPr/>
        <a:lstStyle/>
        <a:p>
          <a:endParaRPr lang="zh-CN" altLang="en-US"/>
        </a:p>
      </dgm:t>
    </dgm:pt>
    <dgm:pt modelId="{3AFC4E49-424C-434F-AFD5-32EDDC32F677}" type="pres">
      <dgm:prSet presAssocID="{055FF11D-B8B2-4D4B-9D40-CE6EF2BA8EAF}" presName="rootConnector" presStyleLbl="node1" presStyleIdx="2" presStyleCnt="5"/>
      <dgm:spPr/>
      <dgm:t>
        <a:bodyPr/>
        <a:lstStyle/>
        <a:p>
          <a:endParaRPr lang="zh-CN" altLang="en-US"/>
        </a:p>
      </dgm:t>
    </dgm:pt>
    <dgm:pt modelId="{81B606F6-C7CB-4AD8-A02B-DFA9F856C6C5}" type="pres">
      <dgm:prSet presAssocID="{055FF11D-B8B2-4D4B-9D40-CE6EF2BA8EAF}" presName="childShape" presStyleCnt="0"/>
      <dgm:spPr/>
    </dgm:pt>
    <dgm:pt modelId="{D2B68542-D968-4C4F-B716-6DA1253EF63E}" type="pres">
      <dgm:prSet presAssocID="{907F821E-8F5E-4EBD-9FAF-9AA134D6BCD0}" presName="Name13" presStyleLbl="parChTrans1D2" presStyleIdx="4" presStyleCnt="7"/>
      <dgm:spPr/>
      <dgm:t>
        <a:bodyPr/>
        <a:lstStyle/>
        <a:p>
          <a:endParaRPr lang="zh-CN" altLang="en-US"/>
        </a:p>
      </dgm:t>
    </dgm:pt>
    <dgm:pt modelId="{C64AD33E-3FD1-4682-840A-4809AFD19BAC}" type="pres">
      <dgm:prSet presAssocID="{C649BC58-1949-4F86-A823-332F5A447193}" presName="childText" presStyleLbl="bgAcc1" presStyleIdx="4" presStyleCnt="7">
        <dgm:presLayoutVars>
          <dgm:bulletEnabled val="1"/>
        </dgm:presLayoutVars>
      </dgm:prSet>
      <dgm:spPr/>
      <dgm:t>
        <a:bodyPr/>
        <a:lstStyle/>
        <a:p>
          <a:endParaRPr lang="zh-CN" altLang="en-US"/>
        </a:p>
      </dgm:t>
    </dgm:pt>
    <dgm:pt modelId="{26070ED7-D66D-4C88-A3E3-957704BF40E3}" type="pres">
      <dgm:prSet presAssocID="{642D571D-6FA3-46A3-92C0-E50C8B734CBC}" presName="root" presStyleCnt="0"/>
      <dgm:spPr/>
    </dgm:pt>
    <dgm:pt modelId="{5BADF1CE-8A3D-41E3-B573-C98F9069B278}" type="pres">
      <dgm:prSet presAssocID="{642D571D-6FA3-46A3-92C0-E50C8B734CBC}" presName="rootComposite" presStyleCnt="0"/>
      <dgm:spPr/>
    </dgm:pt>
    <dgm:pt modelId="{29CD988B-35F7-4282-AAF7-94F1D3015204}" type="pres">
      <dgm:prSet presAssocID="{642D571D-6FA3-46A3-92C0-E50C8B734CBC}" presName="rootText" presStyleLbl="node1" presStyleIdx="3" presStyleCnt="5"/>
      <dgm:spPr/>
      <dgm:t>
        <a:bodyPr/>
        <a:lstStyle/>
        <a:p>
          <a:endParaRPr lang="zh-CN" altLang="en-US"/>
        </a:p>
      </dgm:t>
    </dgm:pt>
    <dgm:pt modelId="{C87450A6-2B34-44A4-9599-7671BC9CC0D0}" type="pres">
      <dgm:prSet presAssocID="{642D571D-6FA3-46A3-92C0-E50C8B734CBC}" presName="rootConnector" presStyleLbl="node1" presStyleIdx="3" presStyleCnt="5"/>
      <dgm:spPr/>
      <dgm:t>
        <a:bodyPr/>
        <a:lstStyle/>
        <a:p>
          <a:endParaRPr lang="zh-CN" altLang="en-US"/>
        </a:p>
      </dgm:t>
    </dgm:pt>
    <dgm:pt modelId="{A4F3A5C8-CD48-48B6-88F0-1D61FE516B63}" type="pres">
      <dgm:prSet presAssocID="{642D571D-6FA3-46A3-92C0-E50C8B734CBC}" presName="childShape" presStyleCnt="0"/>
      <dgm:spPr/>
    </dgm:pt>
    <dgm:pt modelId="{27F91C41-C5DC-4AD5-BEA5-E3B127150FC1}" type="pres">
      <dgm:prSet presAssocID="{4B411C98-223F-42DC-AD4C-FFBF16AF5C51}" presName="Name13" presStyleLbl="parChTrans1D2" presStyleIdx="5" presStyleCnt="7"/>
      <dgm:spPr/>
      <dgm:t>
        <a:bodyPr/>
        <a:lstStyle/>
        <a:p>
          <a:endParaRPr lang="zh-CN" altLang="en-US"/>
        </a:p>
      </dgm:t>
    </dgm:pt>
    <dgm:pt modelId="{7A03A41B-483E-4838-B138-307B95697915}" type="pres">
      <dgm:prSet presAssocID="{9FC38D88-F1A8-406B-8677-4E30F3990EB4}" presName="childText" presStyleLbl="bgAcc1" presStyleIdx="5" presStyleCnt="7">
        <dgm:presLayoutVars>
          <dgm:bulletEnabled val="1"/>
        </dgm:presLayoutVars>
      </dgm:prSet>
      <dgm:spPr/>
      <dgm:t>
        <a:bodyPr/>
        <a:lstStyle/>
        <a:p>
          <a:endParaRPr lang="zh-CN" altLang="en-US"/>
        </a:p>
      </dgm:t>
    </dgm:pt>
    <dgm:pt modelId="{DF7079E3-2B26-404E-9C96-F65D2C95BE61}" type="pres">
      <dgm:prSet presAssocID="{CBB243ED-A2AD-4E20-AC58-98FDA5BC57E0}" presName="root" presStyleCnt="0"/>
      <dgm:spPr/>
    </dgm:pt>
    <dgm:pt modelId="{D4D80A88-BC31-448B-B786-CE51FD39D18B}" type="pres">
      <dgm:prSet presAssocID="{CBB243ED-A2AD-4E20-AC58-98FDA5BC57E0}" presName="rootComposite" presStyleCnt="0"/>
      <dgm:spPr/>
    </dgm:pt>
    <dgm:pt modelId="{219F7798-7E0B-471E-8142-DC5A3D11362B}" type="pres">
      <dgm:prSet presAssocID="{CBB243ED-A2AD-4E20-AC58-98FDA5BC57E0}" presName="rootText" presStyleLbl="node1" presStyleIdx="4" presStyleCnt="5"/>
      <dgm:spPr/>
      <dgm:t>
        <a:bodyPr/>
        <a:lstStyle/>
        <a:p>
          <a:endParaRPr lang="zh-CN" altLang="en-US"/>
        </a:p>
      </dgm:t>
    </dgm:pt>
    <dgm:pt modelId="{C99077CE-AA26-4580-9D95-27BEF7EC92C5}" type="pres">
      <dgm:prSet presAssocID="{CBB243ED-A2AD-4E20-AC58-98FDA5BC57E0}" presName="rootConnector" presStyleLbl="node1" presStyleIdx="4" presStyleCnt="5"/>
      <dgm:spPr/>
      <dgm:t>
        <a:bodyPr/>
        <a:lstStyle/>
        <a:p>
          <a:endParaRPr lang="zh-CN" altLang="en-US"/>
        </a:p>
      </dgm:t>
    </dgm:pt>
    <dgm:pt modelId="{C5533165-34BE-4C14-A2A8-DCD84F38E94A}" type="pres">
      <dgm:prSet presAssocID="{CBB243ED-A2AD-4E20-AC58-98FDA5BC57E0}" presName="childShape" presStyleCnt="0"/>
      <dgm:spPr/>
    </dgm:pt>
    <dgm:pt modelId="{3C28A62A-218C-439D-835B-05EC3F7F1C70}" type="pres">
      <dgm:prSet presAssocID="{081EE7C0-89B3-4AAC-9B94-1A77C1FA86A1}" presName="Name13" presStyleLbl="parChTrans1D2" presStyleIdx="6" presStyleCnt="7"/>
      <dgm:spPr/>
      <dgm:t>
        <a:bodyPr/>
        <a:lstStyle/>
        <a:p>
          <a:endParaRPr lang="zh-CN" altLang="en-US"/>
        </a:p>
      </dgm:t>
    </dgm:pt>
    <dgm:pt modelId="{F0F43146-F98E-48B1-B9DC-277CBF1D1F8D}" type="pres">
      <dgm:prSet presAssocID="{55974030-3AFA-48AA-9FF6-D4E12DFED93E}" presName="childText" presStyleLbl="bgAcc1" presStyleIdx="6" presStyleCnt="7">
        <dgm:presLayoutVars>
          <dgm:bulletEnabled val="1"/>
        </dgm:presLayoutVars>
      </dgm:prSet>
      <dgm:spPr/>
      <dgm:t>
        <a:bodyPr/>
        <a:lstStyle/>
        <a:p>
          <a:endParaRPr lang="zh-CN" altLang="en-US"/>
        </a:p>
      </dgm:t>
    </dgm:pt>
  </dgm:ptLst>
  <dgm:cxnLst>
    <dgm:cxn modelId="{D8520B6D-D642-4B12-B232-58E92FD24400}" srcId="{549FB890-E7B5-4FE9-8716-EE9DA45AE61E}" destId="{4CBCA190-C6B7-4222-B594-3FC797988507}" srcOrd="1" destOrd="0" parTransId="{8F83C6A3-C4E6-480D-AF3A-F2F907195C7C}" sibTransId="{346AE2CC-02DB-423F-840B-E7C09BEA6AD6}"/>
    <dgm:cxn modelId="{8F5BF55A-5A22-498D-A42B-67236D4F0C02}" type="presOf" srcId="{4CBCA190-C6B7-4222-B594-3FC797988507}" destId="{B3635151-138A-407D-B5F2-AA826544569E}" srcOrd="0" destOrd="0" presId="urn:microsoft.com/office/officeart/2005/8/layout/hierarchy3"/>
    <dgm:cxn modelId="{E3F7C01F-675C-45B4-A741-78D892F7132C}" type="presOf" srcId="{9FC38D88-F1A8-406B-8677-4E30F3990EB4}" destId="{7A03A41B-483E-4838-B138-307B95697915}" srcOrd="0" destOrd="0" presId="urn:microsoft.com/office/officeart/2005/8/layout/hierarchy3"/>
    <dgm:cxn modelId="{A42A8EA0-52A9-4C2C-99E1-1961FC894440}" type="presOf" srcId="{954AC533-19F0-464F-A6C2-D4C498F78E20}" destId="{A45DD449-30F8-4414-A76B-EAE231344A49}" srcOrd="0" destOrd="0" presId="urn:microsoft.com/office/officeart/2005/8/layout/hierarchy3"/>
    <dgm:cxn modelId="{20AB46FB-5D1D-4172-BF28-F800AA32DDDD}" type="presOf" srcId="{CBB243ED-A2AD-4E20-AC58-98FDA5BC57E0}" destId="{C99077CE-AA26-4580-9D95-27BEF7EC92C5}" srcOrd="1" destOrd="0" presId="urn:microsoft.com/office/officeart/2005/8/layout/hierarchy3"/>
    <dgm:cxn modelId="{66C5DC09-2190-4421-B355-68D95121C019}" srcId="{52C1D3A2-C7CE-44FE-9B8B-E194F2793A6E}" destId="{CBB243ED-A2AD-4E20-AC58-98FDA5BC57E0}" srcOrd="4" destOrd="0" parTransId="{E8EBC54D-413D-426E-8783-AFAF2F94731E}" sibTransId="{417DA189-7B12-4F8D-914A-A02C570AF5AB}"/>
    <dgm:cxn modelId="{E75372DB-A732-4065-B705-F2A9291E8F46}" srcId="{BCA04CE1-411A-42C1-A6B2-77DF21893A82}" destId="{9D8DAAE5-CE27-4199-BC6B-E3813C02011E}" srcOrd="0" destOrd="0" parTransId="{C445AFC8-1714-4852-898A-57C8FC5B4D39}" sibTransId="{89B18241-E313-44C3-A2B2-519C73B6F40E}"/>
    <dgm:cxn modelId="{5D7CD504-F899-48D6-9E91-862061C87FE8}" srcId="{52C1D3A2-C7CE-44FE-9B8B-E194F2793A6E}" destId="{055FF11D-B8B2-4D4B-9D40-CE6EF2BA8EAF}" srcOrd="2" destOrd="0" parTransId="{7BFA1820-36FB-497D-82D3-8A66A3959C10}" sibTransId="{9B692483-F1B2-45BC-8CB4-91BA264B0DEF}"/>
    <dgm:cxn modelId="{F2502E4D-EEC5-4795-ADF4-1B854BD1E50C}" type="presOf" srcId="{BCA04CE1-411A-42C1-A6B2-77DF21893A82}" destId="{B5A0D2AF-68EB-419B-8015-650A0A78D44F}" srcOrd="0" destOrd="0" presId="urn:microsoft.com/office/officeart/2005/8/layout/hierarchy3"/>
    <dgm:cxn modelId="{8985827E-1BE3-4128-8E55-FAE12B13CD2B}" srcId="{BCA04CE1-411A-42C1-A6B2-77DF21893A82}" destId="{E631DA7F-EAB4-431B-A3BF-4B8DEA819D89}" srcOrd="1" destOrd="0" parTransId="{22F57AEC-250F-4FAB-9B2B-652FB6B2AD0D}" sibTransId="{4363113F-610D-44D4-A693-762A97012146}"/>
    <dgm:cxn modelId="{D41CCB54-F89B-48B1-8D77-257F024E9305}" type="presOf" srcId="{BCA04CE1-411A-42C1-A6B2-77DF21893A82}" destId="{70A514BD-109B-4DA3-8785-68665018E738}" srcOrd="1" destOrd="0" presId="urn:microsoft.com/office/officeart/2005/8/layout/hierarchy3"/>
    <dgm:cxn modelId="{D7F96F87-B433-4509-A998-0D9DD9895AA1}" type="presOf" srcId="{55974030-3AFA-48AA-9FF6-D4E12DFED93E}" destId="{F0F43146-F98E-48B1-B9DC-277CBF1D1F8D}" srcOrd="0" destOrd="0" presId="urn:microsoft.com/office/officeart/2005/8/layout/hierarchy3"/>
    <dgm:cxn modelId="{5FCD4172-44B7-430C-80AD-5A0C50424632}" type="presOf" srcId="{22F57AEC-250F-4FAB-9B2B-652FB6B2AD0D}" destId="{6F428D8A-70C2-47C4-A72B-5A1ACAB9BEBD}" srcOrd="0" destOrd="0" presId="urn:microsoft.com/office/officeart/2005/8/layout/hierarchy3"/>
    <dgm:cxn modelId="{ED08469F-86E1-4873-B1E5-E920EEE9D3D9}" type="presOf" srcId="{081EE7C0-89B3-4AAC-9B94-1A77C1FA86A1}" destId="{3C28A62A-218C-439D-835B-05EC3F7F1C70}" srcOrd="0" destOrd="0" presId="urn:microsoft.com/office/officeart/2005/8/layout/hierarchy3"/>
    <dgm:cxn modelId="{1B3C1C87-CF5B-4174-8A28-B6ED6165AC63}" srcId="{CBB243ED-A2AD-4E20-AC58-98FDA5BC57E0}" destId="{55974030-3AFA-48AA-9FF6-D4E12DFED93E}" srcOrd="0" destOrd="0" parTransId="{081EE7C0-89B3-4AAC-9B94-1A77C1FA86A1}" sibTransId="{8FC386E4-C2B4-45CD-AAF1-68BED554D131}"/>
    <dgm:cxn modelId="{D49629FB-21B4-405F-98A4-01ADF94A1F87}" srcId="{055FF11D-B8B2-4D4B-9D40-CE6EF2BA8EAF}" destId="{C649BC58-1949-4F86-A823-332F5A447193}" srcOrd="0" destOrd="0" parTransId="{907F821E-8F5E-4EBD-9FAF-9AA134D6BCD0}" sibTransId="{B1B41A78-B554-41FF-9DCA-0A12FB76D130}"/>
    <dgm:cxn modelId="{F80AC0FB-F9E4-4904-848E-614F70F7B374}" srcId="{642D571D-6FA3-46A3-92C0-E50C8B734CBC}" destId="{9FC38D88-F1A8-406B-8677-4E30F3990EB4}" srcOrd="0" destOrd="0" parTransId="{4B411C98-223F-42DC-AD4C-FFBF16AF5C51}" sibTransId="{837901D3-2555-464E-8282-4EF267405E08}"/>
    <dgm:cxn modelId="{50D02FE4-4BE5-475B-BB0C-FAC58A387F83}" srcId="{549FB890-E7B5-4FE9-8716-EE9DA45AE61E}" destId="{954AC533-19F0-464F-A6C2-D4C498F78E20}" srcOrd="0" destOrd="0" parTransId="{BC9F616A-5E28-4F9F-B0D3-7D69A3CA49DB}" sibTransId="{9FE56221-F7D7-49BA-833C-742F3199D6C7}"/>
    <dgm:cxn modelId="{69DCC57C-56B7-4993-B6DB-167EC4C72BC7}" srcId="{52C1D3A2-C7CE-44FE-9B8B-E194F2793A6E}" destId="{BCA04CE1-411A-42C1-A6B2-77DF21893A82}" srcOrd="1" destOrd="0" parTransId="{47BC0A57-036F-4F32-92B7-981B3C072AA4}" sibTransId="{F68FB22B-AE94-4D69-9BDC-07292B5E0057}"/>
    <dgm:cxn modelId="{854AAAED-A7B1-4CA2-84B1-257FFD15451B}" type="presOf" srcId="{BC9F616A-5E28-4F9F-B0D3-7D69A3CA49DB}" destId="{15D7289B-3F48-41AA-BF56-F1E138E24CAD}" srcOrd="0" destOrd="0" presId="urn:microsoft.com/office/officeart/2005/8/layout/hierarchy3"/>
    <dgm:cxn modelId="{2A05B05B-96F6-416E-AA8A-A5E09B85CB39}" type="presOf" srcId="{C649BC58-1949-4F86-A823-332F5A447193}" destId="{C64AD33E-3FD1-4682-840A-4809AFD19BAC}" srcOrd="0" destOrd="0" presId="urn:microsoft.com/office/officeart/2005/8/layout/hierarchy3"/>
    <dgm:cxn modelId="{A4AB0BBF-2774-4F77-B82B-F02A461AE797}" type="presOf" srcId="{C445AFC8-1714-4852-898A-57C8FC5B4D39}" destId="{10E05DF2-E2A7-44DC-834A-6B88DF36D54F}" srcOrd="0" destOrd="0" presId="urn:microsoft.com/office/officeart/2005/8/layout/hierarchy3"/>
    <dgm:cxn modelId="{62BD15F1-38B1-4F0A-AF52-C0EF1C5FFACB}" type="presOf" srcId="{4B411C98-223F-42DC-AD4C-FFBF16AF5C51}" destId="{27F91C41-C5DC-4AD5-BEA5-E3B127150FC1}" srcOrd="0" destOrd="0" presId="urn:microsoft.com/office/officeart/2005/8/layout/hierarchy3"/>
    <dgm:cxn modelId="{ECA6AA1A-15D2-42BF-A601-141893201D49}" type="presOf" srcId="{9D8DAAE5-CE27-4199-BC6B-E3813C02011E}" destId="{340FE654-CA02-4B23-8254-54033A7991BD}" srcOrd="0" destOrd="0" presId="urn:microsoft.com/office/officeart/2005/8/layout/hierarchy3"/>
    <dgm:cxn modelId="{983174C6-5F9B-4821-9D57-C1E27BEAEBE0}" type="presOf" srcId="{8F83C6A3-C4E6-480D-AF3A-F2F907195C7C}" destId="{9E1C4FFF-33FA-4DBA-A688-D5EE268D44CF}" srcOrd="0" destOrd="0" presId="urn:microsoft.com/office/officeart/2005/8/layout/hierarchy3"/>
    <dgm:cxn modelId="{0298D670-801D-4795-A86F-BA715837F30C}" type="presOf" srcId="{055FF11D-B8B2-4D4B-9D40-CE6EF2BA8EAF}" destId="{AE29689D-80C4-4F30-87C1-FE4FD00C854E}" srcOrd="0" destOrd="0" presId="urn:microsoft.com/office/officeart/2005/8/layout/hierarchy3"/>
    <dgm:cxn modelId="{36C689A5-1ADC-401C-BC6B-0DAFC1BC8D2B}" type="presOf" srcId="{642D571D-6FA3-46A3-92C0-E50C8B734CBC}" destId="{29CD988B-35F7-4282-AAF7-94F1D3015204}" srcOrd="0" destOrd="0" presId="urn:microsoft.com/office/officeart/2005/8/layout/hierarchy3"/>
    <dgm:cxn modelId="{51318C4C-9FC2-4CDC-8BD8-35E13499B5A7}" type="presOf" srcId="{642D571D-6FA3-46A3-92C0-E50C8B734CBC}" destId="{C87450A6-2B34-44A4-9599-7671BC9CC0D0}" srcOrd="1" destOrd="0" presId="urn:microsoft.com/office/officeart/2005/8/layout/hierarchy3"/>
    <dgm:cxn modelId="{248F0D95-CE5F-480E-981A-8C554BD6BF5C}" type="presOf" srcId="{E631DA7F-EAB4-431B-A3BF-4B8DEA819D89}" destId="{661F3B56-1510-4381-844B-BE92A9DBD661}" srcOrd="0" destOrd="0" presId="urn:microsoft.com/office/officeart/2005/8/layout/hierarchy3"/>
    <dgm:cxn modelId="{E92DFC80-6E2C-4BB6-B815-EB78F72C8B4F}" srcId="{52C1D3A2-C7CE-44FE-9B8B-E194F2793A6E}" destId="{642D571D-6FA3-46A3-92C0-E50C8B734CBC}" srcOrd="3" destOrd="0" parTransId="{8A4BA07F-2768-412B-A861-5DE21A665526}" sibTransId="{1E98674C-69FD-4B82-95BC-5532F167D7D6}"/>
    <dgm:cxn modelId="{D018D92F-379D-408E-99A0-C24BF4A9AF2D}" type="presOf" srcId="{907F821E-8F5E-4EBD-9FAF-9AA134D6BCD0}" destId="{D2B68542-D968-4C4F-B716-6DA1253EF63E}" srcOrd="0" destOrd="0" presId="urn:microsoft.com/office/officeart/2005/8/layout/hierarchy3"/>
    <dgm:cxn modelId="{54190940-D784-40D4-8CCE-34AC56F4A1A2}" srcId="{52C1D3A2-C7CE-44FE-9B8B-E194F2793A6E}" destId="{549FB890-E7B5-4FE9-8716-EE9DA45AE61E}" srcOrd="0" destOrd="0" parTransId="{1207F3B3-2D85-4654-8896-34BDD2BFF55A}" sibTransId="{C4A6B39C-3144-4179-A0E6-7243F28043C6}"/>
    <dgm:cxn modelId="{EB994693-20D2-46B0-9D61-C559EC512836}" type="presOf" srcId="{055FF11D-B8B2-4D4B-9D40-CE6EF2BA8EAF}" destId="{3AFC4E49-424C-434F-AFD5-32EDDC32F677}" srcOrd="1" destOrd="0" presId="urn:microsoft.com/office/officeart/2005/8/layout/hierarchy3"/>
    <dgm:cxn modelId="{CDACE5DE-349A-42CF-95A5-E38E49A385E1}" type="presOf" srcId="{CBB243ED-A2AD-4E20-AC58-98FDA5BC57E0}" destId="{219F7798-7E0B-471E-8142-DC5A3D11362B}" srcOrd="0" destOrd="0" presId="urn:microsoft.com/office/officeart/2005/8/layout/hierarchy3"/>
    <dgm:cxn modelId="{7ED56EFE-C164-45F4-AE5F-5E53A5CDB41D}" type="presOf" srcId="{549FB890-E7B5-4FE9-8716-EE9DA45AE61E}" destId="{F8392F5E-B5B8-4E35-824B-B30BFECEADC4}" srcOrd="1" destOrd="0" presId="urn:microsoft.com/office/officeart/2005/8/layout/hierarchy3"/>
    <dgm:cxn modelId="{16ABA499-8748-4478-82AA-3AD7B38A5BD2}" type="presOf" srcId="{549FB890-E7B5-4FE9-8716-EE9DA45AE61E}" destId="{5C1FFAB3-F0EA-49ED-ADF4-3BB22FDD6E25}" srcOrd="0" destOrd="0" presId="urn:microsoft.com/office/officeart/2005/8/layout/hierarchy3"/>
    <dgm:cxn modelId="{DF888BAE-E248-461A-AF26-AE332A43A0DB}" type="presOf" srcId="{52C1D3A2-C7CE-44FE-9B8B-E194F2793A6E}" destId="{A3B13A9F-9690-40E3-AC4A-E07F15D2EDD0}" srcOrd="0" destOrd="0" presId="urn:microsoft.com/office/officeart/2005/8/layout/hierarchy3"/>
    <dgm:cxn modelId="{2DBCF12D-1422-4290-8878-3F0A6831AC78}" type="presParOf" srcId="{A3B13A9F-9690-40E3-AC4A-E07F15D2EDD0}" destId="{C009CF3F-6F54-4B3B-9ABE-A3554F873015}" srcOrd="0" destOrd="0" presId="urn:microsoft.com/office/officeart/2005/8/layout/hierarchy3"/>
    <dgm:cxn modelId="{5BD1BF91-7735-4C19-B822-7EE5DE6E6F68}" type="presParOf" srcId="{C009CF3F-6F54-4B3B-9ABE-A3554F873015}" destId="{EABFFDC0-D939-473F-A0DE-85BB4D9D8898}" srcOrd="0" destOrd="0" presId="urn:microsoft.com/office/officeart/2005/8/layout/hierarchy3"/>
    <dgm:cxn modelId="{88109DC1-2D1C-4115-8D26-201ABE0D34A4}" type="presParOf" srcId="{EABFFDC0-D939-473F-A0DE-85BB4D9D8898}" destId="{5C1FFAB3-F0EA-49ED-ADF4-3BB22FDD6E25}" srcOrd="0" destOrd="0" presId="urn:microsoft.com/office/officeart/2005/8/layout/hierarchy3"/>
    <dgm:cxn modelId="{DFD770D4-0AEE-4242-B00B-6D2214F70CA5}" type="presParOf" srcId="{EABFFDC0-D939-473F-A0DE-85BB4D9D8898}" destId="{F8392F5E-B5B8-4E35-824B-B30BFECEADC4}" srcOrd="1" destOrd="0" presId="urn:microsoft.com/office/officeart/2005/8/layout/hierarchy3"/>
    <dgm:cxn modelId="{2ED722D4-2BD0-49A9-8A10-8AF8D2CF38B3}" type="presParOf" srcId="{C009CF3F-6F54-4B3B-9ABE-A3554F873015}" destId="{E769E26B-392D-4138-AA95-6BED04E5B23A}" srcOrd="1" destOrd="0" presId="urn:microsoft.com/office/officeart/2005/8/layout/hierarchy3"/>
    <dgm:cxn modelId="{80158865-F471-4185-BA15-073E09CD2EC2}" type="presParOf" srcId="{E769E26B-392D-4138-AA95-6BED04E5B23A}" destId="{15D7289B-3F48-41AA-BF56-F1E138E24CAD}" srcOrd="0" destOrd="0" presId="urn:microsoft.com/office/officeart/2005/8/layout/hierarchy3"/>
    <dgm:cxn modelId="{525B2267-0EB4-4C43-926B-857D39F4888C}" type="presParOf" srcId="{E769E26B-392D-4138-AA95-6BED04E5B23A}" destId="{A45DD449-30F8-4414-A76B-EAE231344A49}" srcOrd="1" destOrd="0" presId="urn:microsoft.com/office/officeart/2005/8/layout/hierarchy3"/>
    <dgm:cxn modelId="{EB195E10-46DA-4E17-B34B-0A183416696F}" type="presParOf" srcId="{E769E26B-392D-4138-AA95-6BED04E5B23A}" destId="{9E1C4FFF-33FA-4DBA-A688-D5EE268D44CF}" srcOrd="2" destOrd="0" presId="urn:microsoft.com/office/officeart/2005/8/layout/hierarchy3"/>
    <dgm:cxn modelId="{EC9D92F9-39CF-4503-97FB-58E39AC52B46}" type="presParOf" srcId="{E769E26B-392D-4138-AA95-6BED04E5B23A}" destId="{B3635151-138A-407D-B5F2-AA826544569E}" srcOrd="3" destOrd="0" presId="urn:microsoft.com/office/officeart/2005/8/layout/hierarchy3"/>
    <dgm:cxn modelId="{65E44863-8AED-45F1-BF0B-6B46702B104F}" type="presParOf" srcId="{A3B13A9F-9690-40E3-AC4A-E07F15D2EDD0}" destId="{45A04933-D83F-4743-9FCC-98688065EDA3}" srcOrd="1" destOrd="0" presId="urn:microsoft.com/office/officeart/2005/8/layout/hierarchy3"/>
    <dgm:cxn modelId="{C94979AD-DFB6-4900-9C05-49CDE4595413}" type="presParOf" srcId="{45A04933-D83F-4743-9FCC-98688065EDA3}" destId="{5B13892C-4D31-4A42-9982-B18704C111F2}" srcOrd="0" destOrd="0" presId="urn:microsoft.com/office/officeart/2005/8/layout/hierarchy3"/>
    <dgm:cxn modelId="{7091B59B-16F8-4348-9A91-813FD44A08D9}" type="presParOf" srcId="{5B13892C-4D31-4A42-9982-B18704C111F2}" destId="{B5A0D2AF-68EB-419B-8015-650A0A78D44F}" srcOrd="0" destOrd="0" presId="urn:microsoft.com/office/officeart/2005/8/layout/hierarchy3"/>
    <dgm:cxn modelId="{6DFB618B-1A69-4A8F-9DAA-BD624448559F}" type="presParOf" srcId="{5B13892C-4D31-4A42-9982-B18704C111F2}" destId="{70A514BD-109B-4DA3-8785-68665018E738}" srcOrd="1" destOrd="0" presId="urn:microsoft.com/office/officeart/2005/8/layout/hierarchy3"/>
    <dgm:cxn modelId="{E1F87258-0BF5-4C5D-9FA0-326092D0C2DC}" type="presParOf" srcId="{45A04933-D83F-4743-9FCC-98688065EDA3}" destId="{F899312F-91EF-41DA-8AA6-7B369A8B659F}" srcOrd="1" destOrd="0" presId="urn:microsoft.com/office/officeart/2005/8/layout/hierarchy3"/>
    <dgm:cxn modelId="{B9D46EE8-BFD3-4BF8-BE63-C500C1584602}" type="presParOf" srcId="{F899312F-91EF-41DA-8AA6-7B369A8B659F}" destId="{10E05DF2-E2A7-44DC-834A-6B88DF36D54F}" srcOrd="0" destOrd="0" presId="urn:microsoft.com/office/officeart/2005/8/layout/hierarchy3"/>
    <dgm:cxn modelId="{2AC1739A-F868-43AA-A5A1-B4B49F498C8E}" type="presParOf" srcId="{F899312F-91EF-41DA-8AA6-7B369A8B659F}" destId="{340FE654-CA02-4B23-8254-54033A7991BD}" srcOrd="1" destOrd="0" presId="urn:microsoft.com/office/officeart/2005/8/layout/hierarchy3"/>
    <dgm:cxn modelId="{1C3C81B6-2227-41DF-8AB1-59F268C962D9}" type="presParOf" srcId="{F899312F-91EF-41DA-8AA6-7B369A8B659F}" destId="{6F428D8A-70C2-47C4-A72B-5A1ACAB9BEBD}" srcOrd="2" destOrd="0" presId="urn:microsoft.com/office/officeart/2005/8/layout/hierarchy3"/>
    <dgm:cxn modelId="{9F3E3DA0-4476-4AE3-9047-75657CC073B8}" type="presParOf" srcId="{F899312F-91EF-41DA-8AA6-7B369A8B659F}" destId="{661F3B56-1510-4381-844B-BE92A9DBD661}" srcOrd="3" destOrd="0" presId="urn:microsoft.com/office/officeart/2005/8/layout/hierarchy3"/>
    <dgm:cxn modelId="{02931D0A-8E2D-4050-9BC3-9A47F5AD7B29}" type="presParOf" srcId="{A3B13A9F-9690-40E3-AC4A-E07F15D2EDD0}" destId="{72E5A9DD-49C6-4AA4-8058-7BBD241AA78B}" srcOrd="2" destOrd="0" presId="urn:microsoft.com/office/officeart/2005/8/layout/hierarchy3"/>
    <dgm:cxn modelId="{A3758ED8-5BCA-433F-833F-9B851250998D}" type="presParOf" srcId="{72E5A9DD-49C6-4AA4-8058-7BBD241AA78B}" destId="{306D2076-4FD7-4073-9233-939273190BE9}" srcOrd="0" destOrd="0" presId="urn:microsoft.com/office/officeart/2005/8/layout/hierarchy3"/>
    <dgm:cxn modelId="{0225F4CA-E40C-428E-9FCD-F1E027C30A86}" type="presParOf" srcId="{306D2076-4FD7-4073-9233-939273190BE9}" destId="{AE29689D-80C4-4F30-87C1-FE4FD00C854E}" srcOrd="0" destOrd="0" presId="urn:microsoft.com/office/officeart/2005/8/layout/hierarchy3"/>
    <dgm:cxn modelId="{8548191C-813D-47D6-9A2C-A269A6A6D953}" type="presParOf" srcId="{306D2076-4FD7-4073-9233-939273190BE9}" destId="{3AFC4E49-424C-434F-AFD5-32EDDC32F677}" srcOrd="1" destOrd="0" presId="urn:microsoft.com/office/officeart/2005/8/layout/hierarchy3"/>
    <dgm:cxn modelId="{3994DD05-5C74-4B2D-BA5E-571FDA8962A3}" type="presParOf" srcId="{72E5A9DD-49C6-4AA4-8058-7BBD241AA78B}" destId="{81B606F6-C7CB-4AD8-A02B-DFA9F856C6C5}" srcOrd="1" destOrd="0" presId="urn:microsoft.com/office/officeart/2005/8/layout/hierarchy3"/>
    <dgm:cxn modelId="{189893E8-CA59-4C6C-8431-5464F92BEE7B}" type="presParOf" srcId="{81B606F6-C7CB-4AD8-A02B-DFA9F856C6C5}" destId="{D2B68542-D968-4C4F-B716-6DA1253EF63E}" srcOrd="0" destOrd="0" presId="urn:microsoft.com/office/officeart/2005/8/layout/hierarchy3"/>
    <dgm:cxn modelId="{7A2FFF90-1FB6-4CD7-8B01-54DE11380029}" type="presParOf" srcId="{81B606F6-C7CB-4AD8-A02B-DFA9F856C6C5}" destId="{C64AD33E-3FD1-4682-840A-4809AFD19BAC}" srcOrd="1" destOrd="0" presId="urn:microsoft.com/office/officeart/2005/8/layout/hierarchy3"/>
    <dgm:cxn modelId="{B0EBB85C-ADE8-43FB-9C5D-17D388DE9B93}" type="presParOf" srcId="{A3B13A9F-9690-40E3-AC4A-E07F15D2EDD0}" destId="{26070ED7-D66D-4C88-A3E3-957704BF40E3}" srcOrd="3" destOrd="0" presId="urn:microsoft.com/office/officeart/2005/8/layout/hierarchy3"/>
    <dgm:cxn modelId="{B8E34E10-04BB-45EB-A4A9-B022F77FA9C4}" type="presParOf" srcId="{26070ED7-D66D-4C88-A3E3-957704BF40E3}" destId="{5BADF1CE-8A3D-41E3-B573-C98F9069B278}" srcOrd="0" destOrd="0" presId="urn:microsoft.com/office/officeart/2005/8/layout/hierarchy3"/>
    <dgm:cxn modelId="{44C438BB-FF06-4D83-854C-0777F3AD52C2}" type="presParOf" srcId="{5BADF1CE-8A3D-41E3-B573-C98F9069B278}" destId="{29CD988B-35F7-4282-AAF7-94F1D3015204}" srcOrd="0" destOrd="0" presId="urn:microsoft.com/office/officeart/2005/8/layout/hierarchy3"/>
    <dgm:cxn modelId="{E408FBF9-C9FC-4B5D-A5CC-A6786146DCD3}" type="presParOf" srcId="{5BADF1CE-8A3D-41E3-B573-C98F9069B278}" destId="{C87450A6-2B34-44A4-9599-7671BC9CC0D0}" srcOrd="1" destOrd="0" presId="urn:microsoft.com/office/officeart/2005/8/layout/hierarchy3"/>
    <dgm:cxn modelId="{5B881B46-6EEA-4B07-879E-90FC00F5F066}" type="presParOf" srcId="{26070ED7-D66D-4C88-A3E3-957704BF40E3}" destId="{A4F3A5C8-CD48-48B6-88F0-1D61FE516B63}" srcOrd="1" destOrd="0" presId="urn:microsoft.com/office/officeart/2005/8/layout/hierarchy3"/>
    <dgm:cxn modelId="{E523834C-4393-4CE5-9A1D-0357C8052066}" type="presParOf" srcId="{A4F3A5C8-CD48-48B6-88F0-1D61FE516B63}" destId="{27F91C41-C5DC-4AD5-BEA5-E3B127150FC1}" srcOrd="0" destOrd="0" presId="urn:microsoft.com/office/officeart/2005/8/layout/hierarchy3"/>
    <dgm:cxn modelId="{27A4AA36-C2D8-4C5F-910D-B1216B1F716F}" type="presParOf" srcId="{A4F3A5C8-CD48-48B6-88F0-1D61FE516B63}" destId="{7A03A41B-483E-4838-B138-307B95697915}" srcOrd="1" destOrd="0" presId="urn:microsoft.com/office/officeart/2005/8/layout/hierarchy3"/>
    <dgm:cxn modelId="{06FB3427-B345-4898-BE8F-CB5F97F53E87}" type="presParOf" srcId="{A3B13A9F-9690-40E3-AC4A-E07F15D2EDD0}" destId="{DF7079E3-2B26-404E-9C96-F65D2C95BE61}" srcOrd="4" destOrd="0" presId="urn:microsoft.com/office/officeart/2005/8/layout/hierarchy3"/>
    <dgm:cxn modelId="{96D7E0FE-9EBD-4C1C-A78F-F7794D152B13}" type="presParOf" srcId="{DF7079E3-2B26-404E-9C96-F65D2C95BE61}" destId="{D4D80A88-BC31-448B-B786-CE51FD39D18B}" srcOrd="0" destOrd="0" presId="urn:microsoft.com/office/officeart/2005/8/layout/hierarchy3"/>
    <dgm:cxn modelId="{F7CBB747-1E31-45A6-B835-9494A9FB438B}" type="presParOf" srcId="{D4D80A88-BC31-448B-B786-CE51FD39D18B}" destId="{219F7798-7E0B-471E-8142-DC5A3D11362B}" srcOrd="0" destOrd="0" presId="urn:microsoft.com/office/officeart/2005/8/layout/hierarchy3"/>
    <dgm:cxn modelId="{496795D0-21E2-410E-B001-A587D10E0F6A}" type="presParOf" srcId="{D4D80A88-BC31-448B-B786-CE51FD39D18B}" destId="{C99077CE-AA26-4580-9D95-27BEF7EC92C5}" srcOrd="1" destOrd="0" presId="urn:microsoft.com/office/officeart/2005/8/layout/hierarchy3"/>
    <dgm:cxn modelId="{FBA3193D-D120-4EA9-A64C-6A28BA663B02}" type="presParOf" srcId="{DF7079E3-2B26-404E-9C96-F65D2C95BE61}" destId="{C5533165-34BE-4C14-A2A8-DCD84F38E94A}" srcOrd="1" destOrd="0" presId="urn:microsoft.com/office/officeart/2005/8/layout/hierarchy3"/>
    <dgm:cxn modelId="{2D338655-A442-42B6-B771-E50F8E8B3FC4}" type="presParOf" srcId="{C5533165-34BE-4C14-A2A8-DCD84F38E94A}" destId="{3C28A62A-218C-439D-835B-05EC3F7F1C70}" srcOrd="0" destOrd="0" presId="urn:microsoft.com/office/officeart/2005/8/layout/hierarchy3"/>
    <dgm:cxn modelId="{5D73501E-547C-4688-86E8-A3F15A672B6A}" type="presParOf" srcId="{C5533165-34BE-4C14-A2A8-DCD84F38E94A}" destId="{F0F43146-F98E-48B1-B9DC-277CBF1D1F8D}" srcOrd="1" destOrd="0" presId="urn:microsoft.com/office/officeart/2005/8/layout/hierarchy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81364E-8336-4BC7-8549-72208CF5883B}">
      <dsp:nvSpPr>
        <dsp:cNvPr id="0" name=""/>
        <dsp:cNvSpPr/>
      </dsp:nvSpPr>
      <dsp:spPr>
        <a:xfrm>
          <a:off x="2511" y="682953"/>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命名空间</a:t>
          </a:r>
        </a:p>
      </dsp:txBody>
      <dsp:txXfrm>
        <a:off x="12029" y="692471"/>
        <a:ext cx="630893" cy="305928"/>
      </dsp:txXfrm>
    </dsp:sp>
    <dsp:sp modelId="{97CA0F62-031C-46DC-A34A-9638CD406266}">
      <dsp:nvSpPr>
        <dsp:cNvPr id="0" name=""/>
        <dsp:cNvSpPr/>
      </dsp:nvSpPr>
      <dsp:spPr>
        <a:xfrm rot="19457599">
          <a:off x="622348" y="732563"/>
          <a:ext cx="320156" cy="38891"/>
        </a:xfrm>
        <a:custGeom>
          <a:avLst/>
          <a:gdLst/>
          <a:ahLst/>
          <a:cxnLst/>
          <a:rect l="0" t="0" r="0" b="0"/>
          <a:pathLst>
            <a:path>
              <a:moveTo>
                <a:pt x="0" y="19445"/>
              </a:moveTo>
              <a:lnTo>
                <a:pt x="320156" y="1944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74423" y="744005"/>
        <a:ext cx="16007" cy="16007"/>
      </dsp:txXfrm>
    </dsp:sp>
    <dsp:sp modelId="{9888E189-47B9-43B5-8166-035F1C60F848}">
      <dsp:nvSpPr>
        <dsp:cNvPr id="0" name=""/>
        <dsp:cNvSpPr/>
      </dsp:nvSpPr>
      <dsp:spPr>
        <a:xfrm>
          <a:off x="912412" y="496099"/>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子命名空间</a:t>
          </a:r>
          <a:r>
            <a:rPr lang="en-US" altLang="zh-CN" sz="900" kern="1200"/>
            <a:t>1</a:t>
          </a:r>
          <a:endParaRPr lang="zh-CN" altLang="en-US" sz="900" kern="1200"/>
        </a:p>
      </dsp:txBody>
      <dsp:txXfrm>
        <a:off x="921930" y="505617"/>
        <a:ext cx="630893" cy="305928"/>
      </dsp:txXfrm>
    </dsp:sp>
    <dsp:sp modelId="{C68AF083-3A52-4D3B-BDB8-1F06426ED79F}">
      <dsp:nvSpPr>
        <dsp:cNvPr id="0" name=""/>
        <dsp:cNvSpPr/>
      </dsp:nvSpPr>
      <dsp:spPr>
        <a:xfrm>
          <a:off x="1562342" y="639135"/>
          <a:ext cx="259971" cy="38891"/>
        </a:xfrm>
        <a:custGeom>
          <a:avLst/>
          <a:gdLst/>
          <a:ahLst/>
          <a:cxnLst/>
          <a:rect l="0" t="0" r="0" b="0"/>
          <a:pathLst>
            <a:path>
              <a:moveTo>
                <a:pt x="0" y="19445"/>
              </a:moveTo>
              <a:lnTo>
                <a:pt x="259971"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85829" y="652082"/>
        <a:ext cx="12998" cy="12998"/>
      </dsp:txXfrm>
    </dsp:sp>
    <dsp:sp modelId="{C376263E-B570-4663-94B3-81AC8A1A4C49}">
      <dsp:nvSpPr>
        <dsp:cNvPr id="0" name=""/>
        <dsp:cNvSpPr/>
      </dsp:nvSpPr>
      <dsp:spPr>
        <a:xfrm>
          <a:off x="1822314" y="496099"/>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类</a:t>
          </a:r>
          <a:r>
            <a:rPr lang="en-US" altLang="zh-CN" sz="900" kern="1200"/>
            <a:t>1</a:t>
          </a:r>
          <a:endParaRPr lang="zh-CN" altLang="en-US" sz="900" kern="1200"/>
        </a:p>
      </dsp:txBody>
      <dsp:txXfrm>
        <a:off x="1831832" y="505617"/>
        <a:ext cx="630893" cy="305928"/>
      </dsp:txXfrm>
    </dsp:sp>
    <dsp:sp modelId="{A581FC99-FEF0-43EE-9C2F-8EE9285CAB3F}">
      <dsp:nvSpPr>
        <dsp:cNvPr id="0" name=""/>
        <dsp:cNvSpPr/>
      </dsp:nvSpPr>
      <dsp:spPr>
        <a:xfrm rot="19457599">
          <a:off x="2442151" y="545708"/>
          <a:ext cx="320156" cy="38891"/>
        </a:xfrm>
        <a:custGeom>
          <a:avLst/>
          <a:gdLst/>
          <a:ahLst/>
          <a:cxnLst/>
          <a:rect l="0" t="0" r="0" b="0"/>
          <a:pathLst>
            <a:path>
              <a:moveTo>
                <a:pt x="0" y="19445"/>
              </a:moveTo>
              <a:lnTo>
                <a:pt x="320156"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94226" y="557150"/>
        <a:ext cx="16007" cy="16007"/>
      </dsp:txXfrm>
    </dsp:sp>
    <dsp:sp modelId="{41DBE6B5-2C63-4ADD-8EEF-85F1BDDC7E08}">
      <dsp:nvSpPr>
        <dsp:cNvPr id="0" name=""/>
        <dsp:cNvSpPr/>
      </dsp:nvSpPr>
      <dsp:spPr>
        <a:xfrm>
          <a:off x="2732215" y="309244"/>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成员对象</a:t>
          </a:r>
        </a:p>
      </dsp:txBody>
      <dsp:txXfrm>
        <a:off x="2741733" y="318762"/>
        <a:ext cx="630893" cy="305928"/>
      </dsp:txXfrm>
    </dsp:sp>
    <dsp:sp modelId="{FF99FC42-7406-4F7C-BA46-46110ACB860B}">
      <dsp:nvSpPr>
        <dsp:cNvPr id="0" name=""/>
        <dsp:cNvSpPr/>
      </dsp:nvSpPr>
      <dsp:spPr>
        <a:xfrm rot="2142401">
          <a:off x="2442151" y="732563"/>
          <a:ext cx="320156" cy="38891"/>
        </a:xfrm>
        <a:custGeom>
          <a:avLst/>
          <a:gdLst/>
          <a:ahLst/>
          <a:cxnLst/>
          <a:rect l="0" t="0" r="0" b="0"/>
          <a:pathLst>
            <a:path>
              <a:moveTo>
                <a:pt x="0" y="19445"/>
              </a:moveTo>
              <a:lnTo>
                <a:pt x="320156"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94226" y="744005"/>
        <a:ext cx="16007" cy="16007"/>
      </dsp:txXfrm>
    </dsp:sp>
    <dsp:sp modelId="{9DB0EA89-3DA7-498D-A847-A2DE891F20ED}">
      <dsp:nvSpPr>
        <dsp:cNvPr id="0" name=""/>
        <dsp:cNvSpPr/>
      </dsp:nvSpPr>
      <dsp:spPr>
        <a:xfrm>
          <a:off x="2732215" y="682953"/>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成员函数</a:t>
          </a:r>
        </a:p>
      </dsp:txBody>
      <dsp:txXfrm>
        <a:off x="2741733" y="692471"/>
        <a:ext cx="630893" cy="305928"/>
      </dsp:txXfrm>
    </dsp:sp>
    <dsp:sp modelId="{96E7DA20-B5C8-4174-8BE5-63B476F92B5D}">
      <dsp:nvSpPr>
        <dsp:cNvPr id="0" name=""/>
        <dsp:cNvSpPr/>
      </dsp:nvSpPr>
      <dsp:spPr>
        <a:xfrm>
          <a:off x="3382145" y="825990"/>
          <a:ext cx="259971" cy="38891"/>
        </a:xfrm>
        <a:custGeom>
          <a:avLst/>
          <a:gdLst/>
          <a:ahLst/>
          <a:cxnLst/>
          <a:rect l="0" t="0" r="0" b="0"/>
          <a:pathLst>
            <a:path>
              <a:moveTo>
                <a:pt x="0" y="19445"/>
              </a:moveTo>
              <a:lnTo>
                <a:pt x="259971"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05632" y="838937"/>
        <a:ext cx="12998" cy="12998"/>
      </dsp:txXfrm>
    </dsp:sp>
    <dsp:sp modelId="{46FFCB37-FC91-4D46-97A7-8458356407BA}">
      <dsp:nvSpPr>
        <dsp:cNvPr id="0" name=""/>
        <dsp:cNvSpPr/>
      </dsp:nvSpPr>
      <dsp:spPr>
        <a:xfrm>
          <a:off x="3642117" y="682953"/>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if </a:t>
          </a:r>
          <a:r>
            <a:rPr lang="zh-CN" altLang="en-US" sz="900" kern="1200"/>
            <a:t>语句体</a:t>
          </a:r>
          <a:r>
            <a:rPr lang="en-US" altLang="zh-CN" sz="900" kern="1200"/>
            <a:t>{ }</a:t>
          </a:r>
          <a:endParaRPr lang="zh-CN" altLang="en-US" sz="900" kern="1200"/>
        </a:p>
      </dsp:txBody>
      <dsp:txXfrm>
        <a:off x="3651635" y="692471"/>
        <a:ext cx="630893" cy="305928"/>
      </dsp:txXfrm>
    </dsp:sp>
    <dsp:sp modelId="{792734DF-915B-482B-95C6-A2EA8E962ED1}">
      <dsp:nvSpPr>
        <dsp:cNvPr id="0" name=""/>
        <dsp:cNvSpPr/>
      </dsp:nvSpPr>
      <dsp:spPr>
        <a:xfrm>
          <a:off x="4292047" y="825990"/>
          <a:ext cx="259971" cy="38891"/>
        </a:xfrm>
        <a:custGeom>
          <a:avLst/>
          <a:gdLst/>
          <a:ahLst/>
          <a:cxnLst/>
          <a:rect l="0" t="0" r="0" b="0"/>
          <a:pathLst>
            <a:path>
              <a:moveTo>
                <a:pt x="0" y="19445"/>
              </a:moveTo>
              <a:lnTo>
                <a:pt x="259971"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415533" y="838937"/>
        <a:ext cx="12998" cy="12998"/>
      </dsp:txXfrm>
    </dsp:sp>
    <dsp:sp modelId="{67C65672-D6CD-43E7-A8F6-4E101A01C69E}">
      <dsp:nvSpPr>
        <dsp:cNvPr id="0" name=""/>
        <dsp:cNvSpPr/>
      </dsp:nvSpPr>
      <dsp:spPr>
        <a:xfrm>
          <a:off x="4552018" y="682953"/>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4561536" y="692471"/>
        <a:ext cx="630893" cy="305928"/>
      </dsp:txXfrm>
    </dsp:sp>
    <dsp:sp modelId="{9862047C-FD8C-480F-B2F4-E3F743E1C1FB}">
      <dsp:nvSpPr>
        <dsp:cNvPr id="0" name=""/>
        <dsp:cNvSpPr/>
      </dsp:nvSpPr>
      <dsp:spPr>
        <a:xfrm rot="2142401">
          <a:off x="622348" y="919417"/>
          <a:ext cx="320156" cy="38891"/>
        </a:xfrm>
        <a:custGeom>
          <a:avLst/>
          <a:gdLst/>
          <a:ahLst/>
          <a:cxnLst/>
          <a:rect l="0" t="0" r="0" b="0"/>
          <a:pathLst>
            <a:path>
              <a:moveTo>
                <a:pt x="0" y="19445"/>
              </a:moveTo>
              <a:lnTo>
                <a:pt x="320156" y="1944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74423" y="930859"/>
        <a:ext cx="16007" cy="16007"/>
      </dsp:txXfrm>
    </dsp:sp>
    <dsp:sp modelId="{63D62F6B-1CFC-4E6E-98E7-4E70CF155D2C}">
      <dsp:nvSpPr>
        <dsp:cNvPr id="0" name=""/>
        <dsp:cNvSpPr/>
      </dsp:nvSpPr>
      <dsp:spPr>
        <a:xfrm>
          <a:off x="912412" y="869808"/>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子命名空间</a:t>
          </a:r>
          <a:r>
            <a:rPr lang="en-US" altLang="zh-CN" sz="900" kern="1200"/>
            <a:t>2</a:t>
          </a:r>
          <a:endParaRPr lang="zh-CN" altLang="en-US" sz="900" kern="1200"/>
        </a:p>
      </dsp:txBody>
      <dsp:txXfrm>
        <a:off x="921930" y="879326"/>
        <a:ext cx="630893" cy="305928"/>
      </dsp:txXfrm>
    </dsp:sp>
    <dsp:sp modelId="{B6595BDA-B584-47BF-8610-650C81265E79}">
      <dsp:nvSpPr>
        <dsp:cNvPr id="0" name=""/>
        <dsp:cNvSpPr/>
      </dsp:nvSpPr>
      <dsp:spPr>
        <a:xfrm>
          <a:off x="1562342" y="1012845"/>
          <a:ext cx="259971" cy="38891"/>
        </a:xfrm>
        <a:custGeom>
          <a:avLst/>
          <a:gdLst/>
          <a:ahLst/>
          <a:cxnLst/>
          <a:rect l="0" t="0" r="0" b="0"/>
          <a:pathLst>
            <a:path>
              <a:moveTo>
                <a:pt x="0" y="19445"/>
              </a:moveTo>
              <a:lnTo>
                <a:pt x="259971" y="1944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85829" y="1025791"/>
        <a:ext cx="12998" cy="12998"/>
      </dsp:txXfrm>
    </dsp:sp>
    <dsp:sp modelId="{F42902C8-EFC5-4CB0-9649-6B62BF087D30}">
      <dsp:nvSpPr>
        <dsp:cNvPr id="0" name=""/>
        <dsp:cNvSpPr/>
      </dsp:nvSpPr>
      <dsp:spPr>
        <a:xfrm>
          <a:off x="1822314" y="869808"/>
          <a:ext cx="649929" cy="324964"/>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831832" y="879326"/>
        <a:ext cx="630893" cy="3059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1FFAB3-F0EA-49ED-ADF4-3BB22FDD6E25}">
      <dsp:nvSpPr>
        <dsp:cNvPr id="0" name=""/>
        <dsp:cNvSpPr/>
      </dsp:nvSpPr>
      <dsp:spPr>
        <a:xfrm>
          <a:off x="2541" y="245222"/>
          <a:ext cx="866562" cy="433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zh-CN" altLang="en-US" sz="2000" kern="1200"/>
            <a:t>硬件</a:t>
          </a:r>
        </a:p>
      </dsp:txBody>
      <dsp:txXfrm>
        <a:off x="15231" y="257912"/>
        <a:ext cx="841182" cy="407901"/>
      </dsp:txXfrm>
    </dsp:sp>
    <dsp:sp modelId="{15D7289B-3F48-41AA-BF56-F1E138E24CAD}">
      <dsp:nvSpPr>
        <dsp:cNvPr id="0" name=""/>
        <dsp:cNvSpPr/>
      </dsp:nvSpPr>
      <dsp:spPr>
        <a:xfrm>
          <a:off x="43477" y="678503"/>
          <a:ext cx="91440" cy="324961"/>
        </a:xfrm>
        <a:custGeom>
          <a:avLst/>
          <a:gdLst/>
          <a:ahLst/>
          <a:cxnLst/>
          <a:rect l="0" t="0" r="0" b="0"/>
          <a:pathLst>
            <a:path>
              <a:moveTo>
                <a:pt x="45720" y="0"/>
              </a:moveTo>
              <a:lnTo>
                <a:pt x="45720" y="324961"/>
              </a:lnTo>
              <a:lnTo>
                <a:pt x="132376" y="324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DD449-30F8-4414-A76B-EAE231344A49}">
      <dsp:nvSpPr>
        <dsp:cNvPr id="0" name=""/>
        <dsp:cNvSpPr/>
      </dsp:nvSpPr>
      <dsp:spPr>
        <a:xfrm>
          <a:off x="175853" y="786824"/>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altLang="zh-CN" sz="1200" kern="1200"/>
            <a:t>CPU</a:t>
          </a:r>
          <a:endParaRPr lang="zh-CN" altLang="en-US" sz="1200" kern="1200"/>
        </a:p>
      </dsp:txBody>
      <dsp:txXfrm>
        <a:off x="188543" y="799514"/>
        <a:ext cx="667870" cy="407901"/>
      </dsp:txXfrm>
    </dsp:sp>
    <dsp:sp modelId="{9E1C4FFF-33FA-4DBA-A688-D5EE268D44CF}">
      <dsp:nvSpPr>
        <dsp:cNvPr id="0" name=""/>
        <dsp:cNvSpPr/>
      </dsp:nvSpPr>
      <dsp:spPr>
        <a:xfrm>
          <a:off x="43477" y="678503"/>
          <a:ext cx="91440" cy="866562"/>
        </a:xfrm>
        <a:custGeom>
          <a:avLst/>
          <a:gdLst/>
          <a:ahLst/>
          <a:cxnLst/>
          <a:rect l="0" t="0" r="0" b="0"/>
          <a:pathLst>
            <a:path>
              <a:moveTo>
                <a:pt x="45720" y="0"/>
              </a:moveTo>
              <a:lnTo>
                <a:pt x="45720" y="866562"/>
              </a:lnTo>
              <a:lnTo>
                <a:pt x="132376" y="8665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635151-138A-407D-B5F2-AA826544569E}">
      <dsp:nvSpPr>
        <dsp:cNvPr id="0" name=""/>
        <dsp:cNvSpPr/>
      </dsp:nvSpPr>
      <dsp:spPr>
        <a:xfrm>
          <a:off x="175853" y="1328426"/>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a:t>输入输出</a:t>
          </a:r>
        </a:p>
      </dsp:txBody>
      <dsp:txXfrm>
        <a:off x="188543" y="1341116"/>
        <a:ext cx="667870" cy="407901"/>
      </dsp:txXfrm>
    </dsp:sp>
    <dsp:sp modelId="{B5A0D2AF-68EB-419B-8015-650A0A78D44F}">
      <dsp:nvSpPr>
        <dsp:cNvPr id="0" name=""/>
        <dsp:cNvSpPr/>
      </dsp:nvSpPr>
      <dsp:spPr>
        <a:xfrm>
          <a:off x="1085744" y="245222"/>
          <a:ext cx="866562" cy="433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zh-CN" altLang="en-US" sz="2000" kern="1200"/>
            <a:t>内存</a:t>
          </a:r>
        </a:p>
      </dsp:txBody>
      <dsp:txXfrm>
        <a:off x="1098434" y="257912"/>
        <a:ext cx="841182" cy="407901"/>
      </dsp:txXfrm>
    </dsp:sp>
    <dsp:sp modelId="{10E05DF2-E2A7-44DC-834A-6B88DF36D54F}">
      <dsp:nvSpPr>
        <dsp:cNvPr id="0" name=""/>
        <dsp:cNvSpPr/>
      </dsp:nvSpPr>
      <dsp:spPr>
        <a:xfrm>
          <a:off x="1126681" y="678503"/>
          <a:ext cx="91440" cy="324961"/>
        </a:xfrm>
        <a:custGeom>
          <a:avLst/>
          <a:gdLst/>
          <a:ahLst/>
          <a:cxnLst/>
          <a:rect l="0" t="0" r="0" b="0"/>
          <a:pathLst>
            <a:path>
              <a:moveTo>
                <a:pt x="45720" y="0"/>
              </a:moveTo>
              <a:lnTo>
                <a:pt x="45720" y="324961"/>
              </a:lnTo>
              <a:lnTo>
                <a:pt x="132376" y="324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0FE654-CA02-4B23-8254-54033A7991BD}">
      <dsp:nvSpPr>
        <dsp:cNvPr id="0" name=""/>
        <dsp:cNvSpPr/>
      </dsp:nvSpPr>
      <dsp:spPr>
        <a:xfrm>
          <a:off x="1259057" y="786824"/>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a:t>机器指令</a:t>
          </a:r>
        </a:p>
      </dsp:txBody>
      <dsp:txXfrm>
        <a:off x="1271747" y="799514"/>
        <a:ext cx="667870" cy="407901"/>
      </dsp:txXfrm>
    </dsp:sp>
    <dsp:sp modelId="{6F428D8A-70C2-47C4-A72B-5A1ACAB9BEBD}">
      <dsp:nvSpPr>
        <dsp:cNvPr id="0" name=""/>
        <dsp:cNvSpPr/>
      </dsp:nvSpPr>
      <dsp:spPr>
        <a:xfrm>
          <a:off x="1126681" y="678503"/>
          <a:ext cx="91440" cy="866562"/>
        </a:xfrm>
        <a:custGeom>
          <a:avLst/>
          <a:gdLst/>
          <a:ahLst/>
          <a:cxnLst/>
          <a:rect l="0" t="0" r="0" b="0"/>
          <a:pathLst>
            <a:path>
              <a:moveTo>
                <a:pt x="45720" y="0"/>
              </a:moveTo>
              <a:lnTo>
                <a:pt x="45720" y="866562"/>
              </a:lnTo>
              <a:lnTo>
                <a:pt x="132376" y="8665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1F3B56-1510-4381-844B-BE92A9DBD661}">
      <dsp:nvSpPr>
        <dsp:cNvPr id="0" name=""/>
        <dsp:cNvSpPr/>
      </dsp:nvSpPr>
      <dsp:spPr>
        <a:xfrm>
          <a:off x="1259057" y="1328426"/>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altLang="zh-CN" sz="1200" kern="1200"/>
            <a:t>BIOS</a:t>
          </a:r>
          <a:endParaRPr lang="zh-CN" altLang="en-US" sz="1200" kern="1200"/>
        </a:p>
      </dsp:txBody>
      <dsp:txXfrm>
        <a:off x="1271747" y="1341116"/>
        <a:ext cx="667870" cy="407901"/>
      </dsp:txXfrm>
    </dsp:sp>
    <dsp:sp modelId="{AE29689D-80C4-4F30-87C1-FE4FD00C854E}">
      <dsp:nvSpPr>
        <dsp:cNvPr id="0" name=""/>
        <dsp:cNvSpPr/>
      </dsp:nvSpPr>
      <dsp:spPr>
        <a:xfrm>
          <a:off x="2168948" y="245222"/>
          <a:ext cx="866562" cy="433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zh-CN" altLang="en-US" sz="2000" kern="1200"/>
            <a:t>汇编</a:t>
          </a:r>
        </a:p>
      </dsp:txBody>
      <dsp:txXfrm>
        <a:off x="2181638" y="257912"/>
        <a:ext cx="841182" cy="407901"/>
      </dsp:txXfrm>
    </dsp:sp>
    <dsp:sp modelId="{D2B68542-D968-4C4F-B716-6DA1253EF63E}">
      <dsp:nvSpPr>
        <dsp:cNvPr id="0" name=""/>
        <dsp:cNvSpPr/>
      </dsp:nvSpPr>
      <dsp:spPr>
        <a:xfrm>
          <a:off x="2209884" y="678503"/>
          <a:ext cx="91440" cy="324961"/>
        </a:xfrm>
        <a:custGeom>
          <a:avLst/>
          <a:gdLst/>
          <a:ahLst/>
          <a:cxnLst/>
          <a:rect l="0" t="0" r="0" b="0"/>
          <a:pathLst>
            <a:path>
              <a:moveTo>
                <a:pt x="45720" y="0"/>
              </a:moveTo>
              <a:lnTo>
                <a:pt x="45720" y="324961"/>
              </a:lnTo>
              <a:lnTo>
                <a:pt x="132376" y="324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AD33E-3FD1-4682-840A-4809AFD19BAC}">
      <dsp:nvSpPr>
        <dsp:cNvPr id="0" name=""/>
        <dsp:cNvSpPr/>
      </dsp:nvSpPr>
      <dsp:spPr>
        <a:xfrm>
          <a:off x="2342261" y="786824"/>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a:t>汇编指令</a:t>
          </a:r>
        </a:p>
      </dsp:txBody>
      <dsp:txXfrm>
        <a:off x="2354951" y="799514"/>
        <a:ext cx="667870" cy="407901"/>
      </dsp:txXfrm>
    </dsp:sp>
    <dsp:sp modelId="{29CD988B-35F7-4282-AAF7-94F1D3015204}">
      <dsp:nvSpPr>
        <dsp:cNvPr id="0" name=""/>
        <dsp:cNvSpPr/>
      </dsp:nvSpPr>
      <dsp:spPr>
        <a:xfrm>
          <a:off x="3252152" y="245222"/>
          <a:ext cx="866562" cy="433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n-US" altLang="zh-CN" sz="2000" kern="1200"/>
            <a:t>Kernel</a:t>
          </a:r>
          <a:endParaRPr lang="zh-CN" altLang="en-US" sz="2000" kern="1200"/>
        </a:p>
      </dsp:txBody>
      <dsp:txXfrm>
        <a:off x="3264842" y="257912"/>
        <a:ext cx="841182" cy="407901"/>
      </dsp:txXfrm>
    </dsp:sp>
    <dsp:sp modelId="{27F91C41-C5DC-4AD5-BEA5-E3B127150FC1}">
      <dsp:nvSpPr>
        <dsp:cNvPr id="0" name=""/>
        <dsp:cNvSpPr/>
      </dsp:nvSpPr>
      <dsp:spPr>
        <a:xfrm>
          <a:off x="3293088" y="678503"/>
          <a:ext cx="91440" cy="324961"/>
        </a:xfrm>
        <a:custGeom>
          <a:avLst/>
          <a:gdLst/>
          <a:ahLst/>
          <a:cxnLst/>
          <a:rect l="0" t="0" r="0" b="0"/>
          <a:pathLst>
            <a:path>
              <a:moveTo>
                <a:pt x="45720" y="0"/>
              </a:moveTo>
              <a:lnTo>
                <a:pt x="45720" y="324961"/>
              </a:lnTo>
              <a:lnTo>
                <a:pt x="132376" y="324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3A41B-483E-4838-B138-307B95697915}">
      <dsp:nvSpPr>
        <dsp:cNvPr id="0" name=""/>
        <dsp:cNvSpPr/>
      </dsp:nvSpPr>
      <dsp:spPr>
        <a:xfrm>
          <a:off x="3425464" y="786824"/>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a:t>高级语言</a:t>
          </a:r>
        </a:p>
      </dsp:txBody>
      <dsp:txXfrm>
        <a:off x="3438154" y="799514"/>
        <a:ext cx="667870" cy="407901"/>
      </dsp:txXfrm>
    </dsp:sp>
    <dsp:sp modelId="{219F7798-7E0B-471E-8142-DC5A3D11362B}">
      <dsp:nvSpPr>
        <dsp:cNvPr id="0" name=""/>
        <dsp:cNvSpPr/>
      </dsp:nvSpPr>
      <dsp:spPr>
        <a:xfrm>
          <a:off x="4335355" y="245222"/>
          <a:ext cx="866562" cy="433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zh-CN" altLang="en-US" sz="2000" kern="1200"/>
            <a:t>应用</a:t>
          </a:r>
        </a:p>
      </dsp:txBody>
      <dsp:txXfrm>
        <a:off x="4348045" y="257912"/>
        <a:ext cx="841182" cy="407901"/>
      </dsp:txXfrm>
    </dsp:sp>
    <dsp:sp modelId="{3C28A62A-218C-439D-835B-05EC3F7F1C70}">
      <dsp:nvSpPr>
        <dsp:cNvPr id="0" name=""/>
        <dsp:cNvSpPr/>
      </dsp:nvSpPr>
      <dsp:spPr>
        <a:xfrm>
          <a:off x="4376292" y="678503"/>
          <a:ext cx="91440" cy="324961"/>
        </a:xfrm>
        <a:custGeom>
          <a:avLst/>
          <a:gdLst/>
          <a:ahLst/>
          <a:cxnLst/>
          <a:rect l="0" t="0" r="0" b="0"/>
          <a:pathLst>
            <a:path>
              <a:moveTo>
                <a:pt x="45720" y="0"/>
              </a:moveTo>
              <a:lnTo>
                <a:pt x="45720" y="324961"/>
              </a:lnTo>
              <a:lnTo>
                <a:pt x="132376" y="324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43146-F98E-48B1-B9DC-277CBF1D1F8D}">
      <dsp:nvSpPr>
        <dsp:cNvPr id="0" name=""/>
        <dsp:cNvSpPr/>
      </dsp:nvSpPr>
      <dsp:spPr>
        <a:xfrm>
          <a:off x="4508668" y="786824"/>
          <a:ext cx="693250" cy="4332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zh-CN" altLang="en-US" sz="1200" kern="1200"/>
            <a:t>软件</a:t>
          </a:r>
        </a:p>
      </dsp:txBody>
      <dsp:txXfrm>
        <a:off x="4521358" y="799514"/>
        <a:ext cx="667870" cy="4079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FDD588FD184679860A9D99FBA25EA2"/>
        <w:category>
          <w:name w:val="常规"/>
          <w:gallery w:val="placeholder"/>
        </w:category>
        <w:types>
          <w:type w:val="bbPlcHdr"/>
        </w:types>
        <w:behaviors>
          <w:behavior w:val="content"/>
        </w:behaviors>
        <w:guid w:val="{1BEAA567-FC14-45FC-A901-60637FE47B4D}"/>
      </w:docPartPr>
      <w:docPartBody>
        <w:p w:rsidR="00D0167F" w:rsidRDefault="00D0167F">
          <w:pPr>
            <w:pStyle w:val="64FDD588FD184679860A9D99FBA25EA2"/>
          </w:pPr>
          <w:r w:rsidRPr="0071045C">
            <w:rPr>
              <w:rFonts w:ascii="Microsoft YaHei UI" w:eastAsia="Microsoft YaHei UI" w:hAnsi="Microsoft YaHei UI"/>
              <w:sz w:val="16"/>
              <w:szCs w:val="16"/>
              <w:lang w:val="zh-CN"/>
            </w:rPr>
            <w:t>[电话]</w:t>
          </w:r>
        </w:p>
      </w:docPartBody>
    </w:docPart>
    <w:docPart>
      <w:docPartPr>
        <w:name w:val="3DE12169AE234A0FAAE8B7C86174A686"/>
        <w:category>
          <w:name w:val="常规"/>
          <w:gallery w:val="placeholder"/>
        </w:category>
        <w:types>
          <w:type w:val="bbPlcHdr"/>
        </w:types>
        <w:behaviors>
          <w:behavior w:val="content"/>
        </w:behaviors>
        <w:guid w:val="{4EED56A5-EEA9-4BCF-9673-C99175CF698A}"/>
      </w:docPartPr>
      <w:docPartBody>
        <w:p w:rsidR="00D0167F" w:rsidRDefault="00D0167F">
          <w:pPr>
            <w:pStyle w:val="3DE12169AE234A0FAAE8B7C86174A686"/>
          </w:pPr>
          <w:r w:rsidRPr="0071045C">
            <w:rPr>
              <w:rStyle w:val="a4"/>
              <w:rFonts w:ascii="Microsoft YaHei UI" w:eastAsia="Microsoft YaHei UI" w:hAnsi="Microsoft YaHei UI"/>
              <w:sz w:val="16"/>
              <w:szCs w:val="16"/>
              <w:lang w:val="zh-CN"/>
            </w:rPr>
            <w:t>[公司]</w:t>
          </w:r>
        </w:p>
      </w:docPartBody>
    </w:docPart>
    <w:docPart>
      <w:docPartPr>
        <w:name w:val="2BD5EE7CCAF8480685057917DC716592"/>
        <w:category>
          <w:name w:val="常规"/>
          <w:gallery w:val="placeholder"/>
        </w:category>
        <w:types>
          <w:type w:val="bbPlcHdr"/>
        </w:types>
        <w:behaviors>
          <w:behavior w:val="content"/>
        </w:behaviors>
        <w:guid w:val="{D435DCD6-F540-4D32-ABAA-2EEA531CD9BF}"/>
      </w:docPartPr>
      <w:docPartBody>
        <w:p w:rsidR="00D0167F" w:rsidRDefault="00D0167F">
          <w:pPr>
            <w:pStyle w:val="2BD5EE7CCAF8480685057917DC716592"/>
          </w:pPr>
          <w:r w:rsidRPr="0071045C">
            <w:rPr>
              <w:rFonts w:ascii="Microsoft YaHei UI" w:eastAsia="Microsoft YaHei UI" w:hAnsi="Microsoft YaHei UI"/>
              <w:sz w:val="16"/>
              <w:szCs w:val="16"/>
              <w:lang w:val="zh-CN"/>
            </w:rPr>
            <w:t>[邮政编码，省/市/自治区，市/县，街道地址]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altName w:val="微软雅黑"/>
    <w:charset w:val="86"/>
    <w:family w:val="swiss"/>
    <w:pitch w:val="variable"/>
    <w:sig w:usb0="00000000" w:usb1="28C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7F"/>
    <w:rsid w:val="00091127"/>
    <w:rsid w:val="009165C2"/>
    <w:rsid w:val="00BE64BF"/>
    <w:rsid w:val="00D0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89E8348B7EE43F9A9D959E4F4A459DA">
    <w:name w:val="D89E8348B7EE43F9A9D959E4F4A459DA"/>
    <w:pPr>
      <w:widowControl w:val="0"/>
      <w:jc w:val="both"/>
    </w:pPr>
  </w:style>
  <w:style w:type="paragraph" w:customStyle="1" w:styleId="010D75FE74A445129CEC2D55659376A3">
    <w:name w:val="010D75FE74A445129CEC2D55659376A3"/>
    <w:pPr>
      <w:widowControl w:val="0"/>
      <w:jc w:val="both"/>
    </w:pPr>
  </w:style>
  <w:style w:type="paragraph" w:customStyle="1" w:styleId="1A45A6D39D454F5F96A50F498E1CA57D">
    <w:name w:val="1A45A6D39D454F5F96A50F498E1CA57D"/>
    <w:pPr>
      <w:widowControl w:val="0"/>
      <w:jc w:val="both"/>
    </w:pPr>
  </w:style>
  <w:style w:type="paragraph" w:customStyle="1" w:styleId="23F7DC57BEEA4E30A0A145CC749A81E3">
    <w:name w:val="23F7DC57BEEA4E30A0A145CC749A81E3"/>
    <w:pPr>
      <w:widowControl w:val="0"/>
      <w:jc w:val="both"/>
    </w:pPr>
  </w:style>
  <w:style w:type="paragraph" w:customStyle="1" w:styleId="FEF44B01E1314129BBC7F0B9561CE869">
    <w:name w:val="FEF44B01E1314129BBC7F0B9561CE869"/>
    <w:pPr>
      <w:widowControl w:val="0"/>
      <w:jc w:val="both"/>
    </w:pPr>
  </w:style>
  <w:style w:type="paragraph" w:customStyle="1" w:styleId="C83820669DA44980B28AED690AC01E12">
    <w:name w:val="C83820669DA44980B28AED690AC01E12"/>
    <w:pPr>
      <w:widowControl w:val="0"/>
      <w:jc w:val="both"/>
    </w:pPr>
  </w:style>
  <w:style w:type="paragraph" w:customStyle="1" w:styleId="173ACF3694C14E18831BAA3C0CCDD60A">
    <w:name w:val="173ACF3694C14E18831BAA3C0CCDD60A"/>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EBB5462BDC55487DA6CEDF7F16F33308">
    <w:name w:val="EBB5462BDC55487DA6CEDF7F16F33308"/>
    <w:pPr>
      <w:widowControl w:val="0"/>
      <w:jc w:val="both"/>
    </w:pPr>
  </w:style>
  <w:style w:type="paragraph" w:customStyle="1" w:styleId="1BA444A3B0CB4AB38D27A417669B1413">
    <w:name w:val="1BA444A3B0CB4AB38D27A417669B1413"/>
    <w:pPr>
      <w:widowControl w:val="0"/>
      <w:jc w:val="both"/>
    </w:pPr>
  </w:style>
  <w:style w:type="paragraph" w:customStyle="1" w:styleId="90F994B6A37C4FA7BC5EE846E94D8087">
    <w:name w:val="90F994B6A37C4FA7BC5EE846E94D8087"/>
    <w:pPr>
      <w:widowControl w:val="0"/>
      <w:jc w:val="both"/>
    </w:pPr>
  </w:style>
  <w:style w:type="paragraph" w:customStyle="1" w:styleId="DF562DAC4D084B539E178E003F3B46FA">
    <w:name w:val="DF562DAC4D084B539E178E003F3B46FA"/>
    <w:pPr>
      <w:widowControl w:val="0"/>
      <w:jc w:val="both"/>
    </w:pPr>
  </w:style>
  <w:style w:type="paragraph" w:customStyle="1" w:styleId="D8C8CC3F5CEA4676A35EFF19DCE51639">
    <w:name w:val="D8C8CC3F5CEA4676A35EFF19DCE51639"/>
    <w:pPr>
      <w:widowControl w:val="0"/>
      <w:jc w:val="both"/>
    </w:pPr>
  </w:style>
  <w:style w:type="paragraph" w:customStyle="1" w:styleId="875B6B6DA6164FB386D1581D2356300B">
    <w:name w:val="875B6B6DA6164FB386D1581D2356300B"/>
    <w:pPr>
      <w:widowControl w:val="0"/>
      <w:jc w:val="both"/>
    </w:pPr>
  </w:style>
  <w:style w:type="paragraph" w:customStyle="1" w:styleId="0BFC6C19888F472FA51F0FE2FA79E1EF">
    <w:name w:val="0BFC6C19888F472FA51F0FE2FA79E1EF"/>
    <w:pPr>
      <w:widowControl w:val="0"/>
      <w:jc w:val="both"/>
    </w:pPr>
  </w:style>
  <w:style w:type="paragraph" w:customStyle="1" w:styleId="49E7066F97EA4AC183D1BBF870385126">
    <w:name w:val="49E7066F97EA4AC183D1BBF870385126"/>
    <w:pPr>
      <w:widowControl w:val="0"/>
      <w:jc w:val="both"/>
    </w:pPr>
  </w:style>
  <w:style w:type="character" w:customStyle="1" w:styleId="a4">
    <w:name w:val="增强"/>
    <w:basedOn w:val="a1"/>
    <w:uiPriority w:val="10"/>
    <w:qFormat/>
    <w:rPr>
      <w:b/>
      <w:bCs/>
    </w:rPr>
  </w:style>
  <w:style w:type="paragraph" w:customStyle="1" w:styleId="19108EEF1D904FDC9D6894702DD9E2A2">
    <w:name w:val="19108EEF1D904FDC9D6894702DD9E2A2"/>
    <w:pPr>
      <w:widowControl w:val="0"/>
      <w:jc w:val="both"/>
    </w:pPr>
  </w:style>
  <w:style w:type="paragraph" w:customStyle="1" w:styleId="4491177605B945E99B328D3DB0AAA6BF">
    <w:name w:val="4491177605B945E99B328D3DB0AAA6BF"/>
    <w:pPr>
      <w:widowControl w:val="0"/>
      <w:jc w:val="both"/>
    </w:pPr>
  </w:style>
  <w:style w:type="paragraph" w:customStyle="1" w:styleId="64FDD588FD184679860A9D99FBA25EA2">
    <w:name w:val="64FDD588FD184679860A9D99FBA25EA2"/>
    <w:pPr>
      <w:widowControl w:val="0"/>
      <w:jc w:val="both"/>
    </w:pPr>
  </w:style>
  <w:style w:type="paragraph" w:customStyle="1" w:styleId="7309DAAC45FD487F9DF5015F4E94C88D">
    <w:name w:val="7309DAAC45FD487F9DF5015F4E94C88D"/>
    <w:pPr>
      <w:widowControl w:val="0"/>
      <w:jc w:val="both"/>
    </w:pPr>
  </w:style>
  <w:style w:type="paragraph" w:customStyle="1" w:styleId="A16CD0A028064CA49C423F239D868BDD">
    <w:name w:val="A16CD0A028064CA49C423F239D868BDD"/>
    <w:pPr>
      <w:widowControl w:val="0"/>
      <w:jc w:val="both"/>
    </w:pPr>
  </w:style>
  <w:style w:type="paragraph" w:customStyle="1" w:styleId="3DE12169AE234A0FAAE8B7C86174A686">
    <w:name w:val="3DE12169AE234A0FAAE8B7C86174A686"/>
    <w:pPr>
      <w:widowControl w:val="0"/>
      <w:jc w:val="both"/>
    </w:pPr>
  </w:style>
  <w:style w:type="paragraph" w:customStyle="1" w:styleId="2BD5EE7CCAF8480685057917DC716592">
    <w:name w:val="2BD5EE7CCAF8480685057917DC716592"/>
    <w:pPr>
      <w:widowControl w:val="0"/>
      <w:jc w:val="both"/>
    </w:pPr>
  </w:style>
  <w:style w:type="paragraph" w:customStyle="1" w:styleId="8CA62939786B42B598D84B1A41A18DEB">
    <w:name w:val="8CA62939786B42B598D84B1A41A18DEB"/>
    <w:pPr>
      <w:widowControl w:val="0"/>
      <w:jc w:val="both"/>
    </w:pPr>
  </w:style>
  <w:style w:type="paragraph" w:customStyle="1" w:styleId="DFD1C5F287144FC5860FD446BD896F12">
    <w:name w:val="DFD1C5F287144FC5860FD446BD896F12"/>
    <w:pPr>
      <w:widowControl w:val="0"/>
      <w:jc w:val="both"/>
    </w:pPr>
  </w:style>
  <w:style w:type="paragraph" w:customStyle="1" w:styleId="AE8B537D33F94BF48C154786089F6042">
    <w:name w:val="AE8B537D33F94BF48C154786089F6042"/>
    <w:pPr>
      <w:widowControl w:val="0"/>
      <w:jc w:val="both"/>
    </w:pPr>
  </w:style>
  <w:style w:type="paragraph" w:customStyle="1" w:styleId="1BE14F7DDE244BDAB473157795F3C7D3">
    <w:name w:val="1BE14F7DDE244BDAB473157795F3C7D3"/>
    <w:pPr>
      <w:widowControl w:val="0"/>
      <w:jc w:val="both"/>
    </w:pPr>
  </w:style>
  <w:style w:type="paragraph" w:customStyle="1" w:styleId="8DE389CC3D074A8DAA1D1EB13A44FEE6">
    <w:name w:val="8DE389CC3D074A8DAA1D1EB13A44FEE6"/>
    <w:rsid w:val="00D0167F"/>
    <w:pPr>
      <w:widowControl w:val="0"/>
      <w:jc w:val="both"/>
    </w:pPr>
  </w:style>
  <w:style w:type="paragraph" w:customStyle="1" w:styleId="FD688AF6A9D24C8C9A4AF56B5E35D923">
    <w:name w:val="FD688AF6A9D24C8C9A4AF56B5E35D923"/>
    <w:rsid w:val="00D0167F"/>
    <w:pPr>
      <w:widowControl w:val="0"/>
      <w:jc w:val="both"/>
    </w:pPr>
  </w:style>
  <w:style w:type="paragraph" w:customStyle="1" w:styleId="17141C6FAEFB481AB0D3CD450BC6CE81">
    <w:name w:val="17141C6FAEFB481AB0D3CD450BC6CE81"/>
    <w:rsid w:val="00D0167F"/>
    <w:pPr>
      <w:widowControl w:val="0"/>
      <w:jc w:val="both"/>
    </w:pPr>
  </w:style>
  <w:style w:type="character" w:styleId="a5">
    <w:name w:val="Placeholder Text"/>
    <w:basedOn w:val="a1"/>
    <w:uiPriority w:val="99"/>
    <w:semiHidden/>
    <w:rsid w:val="00BE64B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89E8348B7EE43F9A9D959E4F4A459DA">
    <w:name w:val="D89E8348B7EE43F9A9D959E4F4A459DA"/>
    <w:pPr>
      <w:widowControl w:val="0"/>
      <w:jc w:val="both"/>
    </w:pPr>
  </w:style>
  <w:style w:type="paragraph" w:customStyle="1" w:styleId="010D75FE74A445129CEC2D55659376A3">
    <w:name w:val="010D75FE74A445129CEC2D55659376A3"/>
    <w:pPr>
      <w:widowControl w:val="0"/>
      <w:jc w:val="both"/>
    </w:pPr>
  </w:style>
  <w:style w:type="paragraph" w:customStyle="1" w:styleId="1A45A6D39D454F5F96A50F498E1CA57D">
    <w:name w:val="1A45A6D39D454F5F96A50F498E1CA57D"/>
    <w:pPr>
      <w:widowControl w:val="0"/>
      <w:jc w:val="both"/>
    </w:pPr>
  </w:style>
  <w:style w:type="paragraph" w:customStyle="1" w:styleId="23F7DC57BEEA4E30A0A145CC749A81E3">
    <w:name w:val="23F7DC57BEEA4E30A0A145CC749A81E3"/>
    <w:pPr>
      <w:widowControl w:val="0"/>
      <w:jc w:val="both"/>
    </w:pPr>
  </w:style>
  <w:style w:type="paragraph" w:customStyle="1" w:styleId="FEF44B01E1314129BBC7F0B9561CE869">
    <w:name w:val="FEF44B01E1314129BBC7F0B9561CE869"/>
    <w:pPr>
      <w:widowControl w:val="0"/>
      <w:jc w:val="both"/>
    </w:pPr>
  </w:style>
  <w:style w:type="paragraph" w:customStyle="1" w:styleId="C83820669DA44980B28AED690AC01E12">
    <w:name w:val="C83820669DA44980B28AED690AC01E12"/>
    <w:pPr>
      <w:widowControl w:val="0"/>
      <w:jc w:val="both"/>
    </w:pPr>
  </w:style>
  <w:style w:type="paragraph" w:customStyle="1" w:styleId="173ACF3694C14E18831BAA3C0CCDD60A">
    <w:name w:val="173ACF3694C14E18831BAA3C0CCDD60A"/>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EBB5462BDC55487DA6CEDF7F16F33308">
    <w:name w:val="EBB5462BDC55487DA6CEDF7F16F33308"/>
    <w:pPr>
      <w:widowControl w:val="0"/>
      <w:jc w:val="both"/>
    </w:pPr>
  </w:style>
  <w:style w:type="paragraph" w:customStyle="1" w:styleId="1BA444A3B0CB4AB38D27A417669B1413">
    <w:name w:val="1BA444A3B0CB4AB38D27A417669B1413"/>
    <w:pPr>
      <w:widowControl w:val="0"/>
      <w:jc w:val="both"/>
    </w:pPr>
  </w:style>
  <w:style w:type="paragraph" w:customStyle="1" w:styleId="90F994B6A37C4FA7BC5EE846E94D8087">
    <w:name w:val="90F994B6A37C4FA7BC5EE846E94D8087"/>
    <w:pPr>
      <w:widowControl w:val="0"/>
      <w:jc w:val="both"/>
    </w:pPr>
  </w:style>
  <w:style w:type="paragraph" w:customStyle="1" w:styleId="DF562DAC4D084B539E178E003F3B46FA">
    <w:name w:val="DF562DAC4D084B539E178E003F3B46FA"/>
    <w:pPr>
      <w:widowControl w:val="0"/>
      <w:jc w:val="both"/>
    </w:pPr>
  </w:style>
  <w:style w:type="paragraph" w:customStyle="1" w:styleId="D8C8CC3F5CEA4676A35EFF19DCE51639">
    <w:name w:val="D8C8CC3F5CEA4676A35EFF19DCE51639"/>
    <w:pPr>
      <w:widowControl w:val="0"/>
      <w:jc w:val="both"/>
    </w:pPr>
  </w:style>
  <w:style w:type="paragraph" w:customStyle="1" w:styleId="875B6B6DA6164FB386D1581D2356300B">
    <w:name w:val="875B6B6DA6164FB386D1581D2356300B"/>
    <w:pPr>
      <w:widowControl w:val="0"/>
      <w:jc w:val="both"/>
    </w:pPr>
  </w:style>
  <w:style w:type="paragraph" w:customStyle="1" w:styleId="0BFC6C19888F472FA51F0FE2FA79E1EF">
    <w:name w:val="0BFC6C19888F472FA51F0FE2FA79E1EF"/>
    <w:pPr>
      <w:widowControl w:val="0"/>
      <w:jc w:val="both"/>
    </w:pPr>
  </w:style>
  <w:style w:type="paragraph" w:customStyle="1" w:styleId="49E7066F97EA4AC183D1BBF870385126">
    <w:name w:val="49E7066F97EA4AC183D1BBF870385126"/>
    <w:pPr>
      <w:widowControl w:val="0"/>
      <w:jc w:val="both"/>
    </w:pPr>
  </w:style>
  <w:style w:type="character" w:customStyle="1" w:styleId="a4">
    <w:name w:val="增强"/>
    <w:basedOn w:val="a1"/>
    <w:uiPriority w:val="10"/>
    <w:qFormat/>
    <w:rPr>
      <w:b/>
      <w:bCs/>
    </w:rPr>
  </w:style>
  <w:style w:type="paragraph" w:customStyle="1" w:styleId="19108EEF1D904FDC9D6894702DD9E2A2">
    <w:name w:val="19108EEF1D904FDC9D6894702DD9E2A2"/>
    <w:pPr>
      <w:widowControl w:val="0"/>
      <w:jc w:val="both"/>
    </w:pPr>
  </w:style>
  <w:style w:type="paragraph" w:customStyle="1" w:styleId="4491177605B945E99B328D3DB0AAA6BF">
    <w:name w:val="4491177605B945E99B328D3DB0AAA6BF"/>
    <w:pPr>
      <w:widowControl w:val="0"/>
      <w:jc w:val="both"/>
    </w:pPr>
  </w:style>
  <w:style w:type="paragraph" w:customStyle="1" w:styleId="64FDD588FD184679860A9D99FBA25EA2">
    <w:name w:val="64FDD588FD184679860A9D99FBA25EA2"/>
    <w:pPr>
      <w:widowControl w:val="0"/>
      <w:jc w:val="both"/>
    </w:pPr>
  </w:style>
  <w:style w:type="paragraph" w:customStyle="1" w:styleId="7309DAAC45FD487F9DF5015F4E94C88D">
    <w:name w:val="7309DAAC45FD487F9DF5015F4E94C88D"/>
    <w:pPr>
      <w:widowControl w:val="0"/>
      <w:jc w:val="both"/>
    </w:pPr>
  </w:style>
  <w:style w:type="paragraph" w:customStyle="1" w:styleId="A16CD0A028064CA49C423F239D868BDD">
    <w:name w:val="A16CD0A028064CA49C423F239D868BDD"/>
    <w:pPr>
      <w:widowControl w:val="0"/>
      <w:jc w:val="both"/>
    </w:pPr>
  </w:style>
  <w:style w:type="paragraph" w:customStyle="1" w:styleId="3DE12169AE234A0FAAE8B7C86174A686">
    <w:name w:val="3DE12169AE234A0FAAE8B7C86174A686"/>
    <w:pPr>
      <w:widowControl w:val="0"/>
      <w:jc w:val="both"/>
    </w:pPr>
  </w:style>
  <w:style w:type="paragraph" w:customStyle="1" w:styleId="2BD5EE7CCAF8480685057917DC716592">
    <w:name w:val="2BD5EE7CCAF8480685057917DC716592"/>
    <w:pPr>
      <w:widowControl w:val="0"/>
      <w:jc w:val="both"/>
    </w:pPr>
  </w:style>
  <w:style w:type="paragraph" w:customStyle="1" w:styleId="8CA62939786B42B598D84B1A41A18DEB">
    <w:name w:val="8CA62939786B42B598D84B1A41A18DEB"/>
    <w:pPr>
      <w:widowControl w:val="0"/>
      <w:jc w:val="both"/>
    </w:pPr>
  </w:style>
  <w:style w:type="paragraph" w:customStyle="1" w:styleId="DFD1C5F287144FC5860FD446BD896F12">
    <w:name w:val="DFD1C5F287144FC5860FD446BD896F12"/>
    <w:pPr>
      <w:widowControl w:val="0"/>
      <w:jc w:val="both"/>
    </w:pPr>
  </w:style>
  <w:style w:type="paragraph" w:customStyle="1" w:styleId="AE8B537D33F94BF48C154786089F6042">
    <w:name w:val="AE8B537D33F94BF48C154786089F6042"/>
    <w:pPr>
      <w:widowControl w:val="0"/>
      <w:jc w:val="both"/>
    </w:pPr>
  </w:style>
  <w:style w:type="paragraph" w:customStyle="1" w:styleId="1BE14F7DDE244BDAB473157795F3C7D3">
    <w:name w:val="1BE14F7DDE244BDAB473157795F3C7D3"/>
    <w:pPr>
      <w:widowControl w:val="0"/>
      <w:jc w:val="both"/>
    </w:pPr>
  </w:style>
  <w:style w:type="paragraph" w:customStyle="1" w:styleId="8DE389CC3D074A8DAA1D1EB13A44FEE6">
    <w:name w:val="8DE389CC3D074A8DAA1D1EB13A44FEE6"/>
    <w:rsid w:val="00D0167F"/>
    <w:pPr>
      <w:widowControl w:val="0"/>
      <w:jc w:val="both"/>
    </w:pPr>
  </w:style>
  <w:style w:type="paragraph" w:customStyle="1" w:styleId="FD688AF6A9D24C8C9A4AF56B5E35D923">
    <w:name w:val="FD688AF6A9D24C8C9A4AF56B5E35D923"/>
    <w:rsid w:val="00D0167F"/>
    <w:pPr>
      <w:widowControl w:val="0"/>
      <w:jc w:val="both"/>
    </w:pPr>
  </w:style>
  <w:style w:type="paragraph" w:customStyle="1" w:styleId="17141C6FAEFB481AB0D3CD450BC6CE81">
    <w:name w:val="17141C6FAEFB481AB0D3CD450BC6CE81"/>
    <w:rsid w:val="00D0167F"/>
    <w:pPr>
      <w:widowControl w:val="0"/>
      <w:jc w:val="both"/>
    </w:pPr>
  </w:style>
  <w:style w:type="character" w:styleId="a5">
    <w:name w:val="Placeholder Text"/>
    <w:basedOn w:val="a1"/>
    <w:uiPriority w:val="99"/>
    <w:semiHidden/>
    <w:rsid w:val="00BE64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高中语文数学物理化学生物知识是这本书主要的参考</Abstract>
  <CompanyAddress>籍贯 新疆昌吉
现居 湖北武汉</CompanyAddress>
  <CompanyPhone>13006375163</CompanyPhone>
  <CompanyFax>大学生</CompanyFax>
  <CompanyEmail>734991033@qq.com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B30C1D14-0085-4528-A36C-5303C76C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1879</TotalTime>
  <Pages>25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李鹏</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与未来计算机前瞻</dc:subject>
  <dc:creator>lipeng</dc:creator>
  <cp:keywords/>
  <cp:lastModifiedBy>Windows 用户</cp:lastModifiedBy>
  <cp:revision>43</cp:revision>
  <cp:lastPrinted>2014-02-01T15:02:00Z</cp:lastPrinted>
  <dcterms:created xsi:type="dcterms:W3CDTF">2014-02-01T12:26:00Z</dcterms:created>
  <dcterms:modified xsi:type="dcterms:W3CDTF">2014-02-11T05:15:00Z</dcterms:modified>
  <cp:contentStatus>网站 博客园timeloveboy</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